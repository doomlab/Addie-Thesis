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71476F3A" w:rsidR="00E36579" w:rsidRPr="007B01B1" w:rsidRDefault="00C61FFB" w:rsidP="00C61FFB">
      <w:pPr>
        <w:jc w:val="center"/>
      </w:pPr>
      <w:r w:rsidRPr="007B01B1">
        <w:t>Copyright 201</w:t>
      </w:r>
      <w:r w:rsidR="00EA76A7" w:rsidRPr="007B01B1">
        <w:t xml:space="preserve">9 by </w:t>
      </w:r>
      <w:proofErr w:type="gramStart"/>
      <w:r w:rsidR="00BA35D2">
        <w:t xml:space="preserve">Addie </w:t>
      </w:r>
      <w:r w:rsidR="0007528B">
        <w:t xml:space="preserve"> </w:t>
      </w:r>
      <w:r w:rsidR="00BA35D2">
        <w:t>Wikowsky</w:t>
      </w:r>
      <w:proofErr w:type="gramEnd"/>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53710B2A" w:rsidR="00F50B50" w:rsidRPr="007B01B1" w:rsidRDefault="00F50B50" w:rsidP="00F50B50">
      <w:r w:rsidRPr="007B01B1">
        <w:rPr>
          <w:b/>
        </w:rPr>
        <w:t>KEYWORDS</w:t>
      </w:r>
      <w:r w:rsidR="003B7124" w:rsidRPr="007B01B1">
        <w:t>:</w:t>
      </w:r>
      <w:r w:rsidR="00BA35D2">
        <w:t xml:space="preserve"> </w:t>
      </w:r>
      <w:r w:rsidR="00A73BAF">
        <w:t>w</w:t>
      </w:r>
      <w:r w:rsidR="00BA35D2">
        <w:t xml:space="preserve">orking </w:t>
      </w:r>
      <w:r w:rsidR="00A73BAF">
        <w:t>m</w:t>
      </w:r>
      <w:r w:rsidR="00BA35D2">
        <w:t xml:space="preserve">emory, </w:t>
      </w:r>
      <w:r w:rsidR="00A73BAF">
        <w:t>f</w:t>
      </w:r>
      <w:r w:rsidR="00BA35D2">
        <w:t xml:space="preserve">luid </w:t>
      </w:r>
      <w:r w:rsidR="00A73BAF">
        <w:t>i</w:t>
      </w:r>
      <w:r w:rsidR="00BA35D2">
        <w:t xml:space="preserve">ntelligence, </w:t>
      </w:r>
      <w:r w:rsidR="00A73BAF">
        <w:t>e</w:t>
      </w:r>
      <w:r w:rsidR="00BA35D2">
        <w:t xml:space="preserve">xpertise, </w:t>
      </w:r>
      <w:r w:rsidR="00A73BAF">
        <w:t>a</w:t>
      </w:r>
      <w:r w:rsidR="00BA35D2">
        <w:t xml:space="preserve">utomated </w:t>
      </w:r>
      <w:r w:rsidR="00A73BAF">
        <w:t>o</w:t>
      </w:r>
      <w:r w:rsidR="00BA35D2">
        <w:t xml:space="preserve">peration </w:t>
      </w:r>
      <w:r w:rsidR="00A73BAF">
        <w:t>s</w:t>
      </w:r>
      <w:r w:rsidR="00BA35D2">
        <w:t xml:space="preserve">pan, </w:t>
      </w:r>
      <w:r w:rsidR="00A73BAF">
        <w:t>a</w:t>
      </w:r>
      <w:r w:rsidR="00BA35D2">
        <w:t xml:space="preserve">dvanced </w:t>
      </w:r>
      <w:r w:rsidR="00A73BAF">
        <w:t>p</w:t>
      </w:r>
      <w:r w:rsidR="00BA35D2">
        <w:t xml:space="preserve">rogressive </w:t>
      </w:r>
      <w:r w:rsidR="00A73BAF">
        <w:t>m</w:t>
      </w:r>
      <w:r w:rsidR="00BA35D2">
        <w:t xml:space="preserve">atrices, </w:t>
      </w:r>
      <w:r w:rsidR="00A73BAF">
        <w:t>t</w:t>
      </w:r>
      <w:r w:rsidR="00BA35D2">
        <w:t xml:space="preserve">yping </w:t>
      </w:r>
      <w:r w:rsidR="00A73BAF">
        <w:t>t</w:t>
      </w:r>
      <w:r w:rsidR="00BA35D2">
        <w: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A73BAF">
        <w:tc>
          <w:tcPr>
            <w:tcW w:w="8905" w:type="dxa"/>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A73BAF">
        <w:tc>
          <w:tcPr>
            <w:tcW w:w="8905" w:type="dxa"/>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A73BAF">
        <w:tc>
          <w:tcPr>
            <w:tcW w:w="8905" w:type="dxa"/>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A73BAF">
        <w:tc>
          <w:tcPr>
            <w:tcW w:w="8905" w:type="dxa"/>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7BB7C3C" w14:textId="6F2B585E" w:rsidR="00EF141A" w:rsidRDefault="00EF141A" w:rsidP="00A73BAF">
      <w:pPr>
        <w:spacing w:line="480" w:lineRule="auto"/>
        <w:ind w:firstLine="720"/>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r w:rsidR="00906C59">
        <w:rPr>
          <w:bCs/>
        </w:rPr>
        <w:t xml:space="preserve">She also has the crucial understanding of the necessity when breaks are needed.  </w:t>
      </w:r>
    </w:p>
    <w:p w14:paraId="2C85E684" w14:textId="3682FB85" w:rsidR="00EF141A" w:rsidRDefault="00EF141A" w:rsidP="00A73BAF">
      <w:pPr>
        <w:spacing w:line="480" w:lineRule="auto"/>
        <w:ind w:firstLine="720"/>
        <w:rPr>
          <w:bCs/>
        </w:rPr>
      </w:pPr>
      <w:r>
        <w:rPr>
          <w:bCs/>
        </w:rPr>
        <w:t>Dr. Melissa Fallone and Dr. Dana Paliliunas for their continuous support with this thesis. They have guided me to be a better researcher, to watch mistakes as I write, to be mindful of how others may interpret my work.</w:t>
      </w:r>
    </w:p>
    <w:p w14:paraId="3449398B" w14:textId="59F7F7AE" w:rsidR="00EF141A" w:rsidRDefault="00EF141A" w:rsidP="00A73BAF">
      <w:pPr>
        <w:spacing w:line="480" w:lineRule="auto"/>
        <w:ind w:firstLine="720"/>
        <w:rPr>
          <w:bCs/>
        </w:rPr>
      </w:pPr>
      <w:r>
        <w:rPr>
          <w:bCs/>
        </w:rPr>
        <w:t xml:space="preserve">Dr. Jon Mandracchia and Dr. Benjamin England, for without them I would not have contributed to research projects before starting my graduate studies. </w:t>
      </w:r>
    </w:p>
    <w:p w14:paraId="78316907" w14:textId="77777777" w:rsidR="00EF141A" w:rsidRPr="00A679FD" w:rsidRDefault="00EF141A" w:rsidP="00A73BAF">
      <w:pPr>
        <w:spacing w:line="480" w:lineRule="auto"/>
        <w:ind w:firstLine="720"/>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b/>
        </w:rPr>
      </w:pPr>
      <w:r>
        <w:rPr>
          <w:b/>
        </w:rPr>
        <w:br w:type="page"/>
      </w:r>
    </w:p>
    <w:p w14:paraId="3C4C0BBF" w14:textId="5D6151AB" w:rsidR="00BB26B4" w:rsidRDefault="00BB26B4" w:rsidP="00FD3625">
      <w:pPr>
        <w:jc w:val="center"/>
        <w:rPr>
          <w:b/>
        </w:rPr>
      </w:pPr>
      <w:r w:rsidRPr="007B01B1">
        <w:rPr>
          <w:b/>
        </w:rPr>
        <w:lastRenderedPageBreak/>
        <w:t>TABLE OF CONTENTS</w:t>
      </w:r>
    </w:p>
    <w:p w14:paraId="7986F6FE" w14:textId="77777777" w:rsidR="00EE1708" w:rsidRDefault="00EE1708" w:rsidP="00FD3625">
      <w:pPr>
        <w:jc w:val="center"/>
        <w:rPr>
          <w:b/>
        </w:rPr>
      </w:pP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4A812F39" w:rsidR="008725BA" w:rsidRPr="007B01B1" w:rsidRDefault="008725BA" w:rsidP="00395A3D">
            <w:pPr>
              <w:ind w:left="798" w:right="72"/>
              <w:rPr>
                <w:rFonts w:ascii="Times New Roman" w:hAnsi="Times New Roman"/>
              </w:rPr>
            </w:pPr>
            <w:r>
              <w:rPr>
                <w:rFonts w:ascii="Times New Roman" w:hAnsi="Times New Roman"/>
              </w:rPr>
              <w:t xml:space="preserve">Page   </w:t>
            </w:r>
            <w:r w:rsidR="00C97FD7">
              <w:rPr>
                <w:rFonts w:ascii="Times New Roman" w:hAnsi="Times New Roman"/>
              </w:rPr>
              <w:t>3</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0C4BC407" w:rsidR="008725BA" w:rsidRPr="007B01B1" w:rsidRDefault="008725BA" w:rsidP="00395A3D">
            <w:pPr>
              <w:ind w:left="798" w:right="72"/>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17EFC8A4"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3A6EA0AB"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2</w:t>
            </w:r>
            <w:proofErr w:type="gramEnd"/>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34E9C3D5"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8</w:t>
            </w:r>
            <w:proofErr w:type="gramEnd"/>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37AF85EE"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32647995"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182A3C8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w:t>
            </w:r>
            <w:r w:rsidR="00C97FD7">
              <w:rPr>
                <w:rFonts w:ascii="Times New Roman" w:hAnsi="Times New Roman"/>
              </w:rPr>
              <w:t>1</w:t>
            </w:r>
            <w:proofErr w:type="gramEnd"/>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7A709230" w:rsidR="00602CFF" w:rsidRDefault="00602CFF" w:rsidP="00602CFF">
            <w:pPr>
              <w:ind w:left="798" w:right="60"/>
            </w:pPr>
            <w:proofErr w:type="gramStart"/>
            <w:r>
              <w:rPr>
                <w:rFonts w:ascii="Times New Roman" w:hAnsi="Times New Roman"/>
              </w:rPr>
              <w:t>Page  2</w:t>
            </w:r>
            <w:r w:rsidR="00C97FD7">
              <w:rPr>
                <w:rFonts w:ascii="Times New Roman" w:hAnsi="Times New Roman"/>
              </w:rPr>
              <w:t>4</w:t>
            </w:r>
            <w:proofErr w:type="gramEnd"/>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2FD10DF8" w:rsidR="00602CFF" w:rsidRPr="00602CFF" w:rsidRDefault="00602CFF" w:rsidP="00602CFF">
            <w:pPr>
              <w:ind w:left="798" w:right="1014"/>
              <w:rPr>
                <w:rFonts w:ascii="Times New Roman" w:hAnsi="Times New Roman"/>
              </w:rPr>
            </w:pPr>
            <w:proofErr w:type="gramStart"/>
            <w:r>
              <w:rPr>
                <w:rFonts w:ascii="Times New Roman" w:hAnsi="Times New Roman"/>
              </w:rPr>
              <w:t>Page  2</w:t>
            </w:r>
            <w:r w:rsidR="00C97FD7">
              <w:rPr>
                <w:rFonts w:ascii="Times New Roman" w:hAnsi="Times New Roman"/>
              </w:rPr>
              <w:t>5</w:t>
            </w:r>
            <w:proofErr w:type="gramEnd"/>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0CBD477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C97FD7">
              <w:rPr>
                <w:rFonts w:ascii="Times New Roman" w:hAnsi="Times New Roman"/>
              </w:rPr>
              <w:t>7</w:t>
            </w:r>
            <w:proofErr w:type="gramEnd"/>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3045CBC7" w:rsidR="00C1662F" w:rsidRDefault="00C1662F" w:rsidP="00C1662F">
            <w:pPr>
              <w:ind w:left="-21" w:right="-32"/>
            </w:pPr>
            <w:r>
              <w:rPr>
                <w:rFonts w:ascii="Times New Roman" w:hAnsi="Times New Roman"/>
              </w:rPr>
              <w:t>Appendi</w:t>
            </w:r>
            <w:r w:rsidR="00906C59">
              <w:rPr>
                <w:rFonts w:ascii="Times New Roman" w:hAnsi="Times New Roman"/>
              </w:rPr>
              <w:t>x: Human Subjects IRB Approval</w:t>
            </w:r>
          </w:p>
        </w:tc>
        <w:tc>
          <w:tcPr>
            <w:tcW w:w="3037" w:type="dxa"/>
          </w:tcPr>
          <w:p w14:paraId="44B04AE3" w14:textId="60865A46" w:rsidR="00C1662F" w:rsidRDefault="00C1662F" w:rsidP="00C1662F">
            <w:pPr>
              <w:ind w:left="798" w:right="60"/>
            </w:pPr>
            <w:proofErr w:type="gramStart"/>
            <w:r>
              <w:rPr>
                <w:rFonts w:ascii="Times New Roman" w:hAnsi="Times New Roman"/>
              </w:rPr>
              <w:t>Page</w:t>
            </w:r>
            <w:r w:rsidR="009F3E69">
              <w:rPr>
                <w:rFonts w:ascii="Times New Roman" w:hAnsi="Times New Roman"/>
              </w:rPr>
              <w:t xml:space="preserve">  </w:t>
            </w:r>
            <w:r w:rsidR="00906C59">
              <w:rPr>
                <w:rFonts w:ascii="Times New Roman" w:hAnsi="Times New Roman"/>
              </w:rPr>
              <w:t>3</w:t>
            </w:r>
            <w:r w:rsidR="00C97FD7">
              <w:rPr>
                <w:rFonts w:ascii="Times New Roman" w:hAnsi="Times New Roman"/>
              </w:rPr>
              <w:t>0</w:t>
            </w:r>
            <w:proofErr w:type="gramEnd"/>
            <w:r>
              <w:rPr>
                <w:rFonts w:ascii="Times New Roman" w:hAnsi="Times New Roman"/>
              </w:rPr>
              <w:t xml:space="preserve"> </w:t>
            </w:r>
          </w:p>
        </w:tc>
      </w:tr>
    </w:tbl>
    <w:p w14:paraId="40BF06D4" w14:textId="77777777" w:rsidR="0057567A" w:rsidRPr="007B01B1" w:rsidRDefault="0057567A" w:rsidP="0057567A">
      <w:pPr>
        <w:ind w:left="-720"/>
      </w:pPr>
    </w:p>
    <w:p w14:paraId="6EEBC063" w14:textId="5187AF6A" w:rsidR="007915D4" w:rsidRDefault="002041C7" w:rsidP="00EE1708">
      <w:pPr>
        <w:tabs>
          <w:tab w:val="left" w:pos="7920"/>
          <w:tab w:val="left" w:pos="8010"/>
        </w:tabs>
        <w:jc w:val="center"/>
        <w:rPr>
          <w:b/>
        </w:rPr>
      </w:pPr>
      <w:r w:rsidRPr="007B01B1">
        <w:br w:type="page"/>
      </w:r>
      <w:r w:rsidR="007915D4" w:rsidRPr="007B01B1">
        <w:rPr>
          <w:b/>
        </w:rPr>
        <w:lastRenderedPageBreak/>
        <w:t>LIST OF TABLES</w:t>
      </w:r>
    </w:p>
    <w:p w14:paraId="65408B87" w14:textId="77777777" w:rsidR="007915D4" w:rsidRPr="0057541A" w:rsidRDefault="007915D4" w:rsidP="00EE1708">
      <w:pPr>
        <w:spacing w:line="480" w:lineRule="auto"/>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F6450D">
        <w:trPr>
          <w:trHeight w:val="282"/>
        </w:trPr>
        <w:tc>
          <w:tcPr>
            <w:tcW w:w="7110" w:type="dxa"/>
          </w:tcPr>
          <w:p w14:paraId="7835AAA8" w14:textId="5213042C" w:rsidR="007915D4" w:rsidRPr="0057541A" w:rsidRDefault="007915D4" w:rsidP="00F6450D">
            <w:pPr>
              <w:rPr>
                <w:rFonts w:ascii="Times New Roman" w:hAnsi="Times New Roman"/>
              </w:rPr>
            </w:pPr>
            <w:r w:rsidRPr="0057541A">
              <w:rPr>
                <w:rFonts w:ascii="Times New Roman" w:hAnsi="Times New Roman"/>
              </w:rPr>
              <w:t>Table 1</w:t>
            </w:r>
            <w:r>
              <w:rPr>
                <w:rFonts w:ascii="Times New Roman" w:hAnsi="Times New Roman"/>
              </w:rPr>
              <w:t xml:space="preserve">. Latin Square </w:t>
            </w:r>
            <w:r w:rsidR="000A3B42">
              <w:rPr>
                <w:rFonts w:ascii="Times New Roman" w:hAnsi="Times New Roman"/>
              </w:rPr>
              <w:t>O</w:t>
            </w:r>
            <w:r>
              <w:rPr>
                <w:rFonts w:ascii="Times New Roman" w:hAnsi="Times New Roman"/>
              </w:rPr>
              <w:t>rder of</w:t>
            </w:r>
            <w:r w:rsidR="000A3B42">
              <w:rPr>
                <w:rFonts w:ascii="Times New Roman" w:hAnsi="Times New Roman"/>
              </w:rPr>
              <w:t xml:space="preserve"> T</w:t>
            </w:r>
            <w:r>
              <w:rPr>
                <w:rFonts w:ascii="Times New Roman" w:hAnsi="Times New Roman"/>
              </w:rPr>
              <w:t xml:space="preserve">asks for </w:t>
            </w:r>
            <w:r w:rsidR="000A3B42">
              <w:rPr>
                <w:rFonts w:ascii="Times New Roman" w:hAnsi="Times New Roman"/>
              </w:rPr>
              <w:t>N</w:t>
            </w:r>
            <w:r>
              <w:rPr>
                <w:rFonts w:ascii="Times New Roman" w:hAnsi="Times New Roman"/>
              </w:rPr>
              <w:t>on-</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anguage</w:t>
            </w:r>
            <w:r w:rsidR="00F6450D">
              <w:rPr>
                <w:rFonts w:ascii="Times New Roman" w:hAnsi="Times New Roman"/>
              </w:rPr>
              <w:t xml:space="preserve"> </w:t>
            </w:r>
            <w:r w:rsidR="000A3B42" w:rsidRPr="00F6450D">
              <w:rPr>
                <w:rFonts w:ascii="Times New Roman" w:hAnsi="Times New Roman"/>
                <w:color w:val="FFFFFF" w:themeColor="background1"/>
              </w:rPr>
              <w:t>P</w:t>
            </w:r>
            <w:r w:rsidRPr="00F6450D">
              <w:rPr>
                <w:rFonts w:ascii="Times New Roman" w:hAnsi="Times New Roman"/>
                <w:color w:val="FFFFFF" w:themeColor="background1"/>
              </w:rPr>
              <w:t>ortion</w:t>
            </w:r>
            <w:r w:rsidR="00F6450D" w:rsidRPr="00F6450D">
              <w:rPr>
                <w:rFonts w:ascii="Times New Roman" w:hAnsi="Times New Roman"/>
                <w:color w:val="FFFFFF" w:themeColor="background1"/>
              </w:rPr>
              <w:t xml:space="preserve">  </w:t>
            </w:r>
            <w:r w:rsidR="00F6450D">
              <w:rPr>
                <w:rFonts w:ascii="Times New Roman" w:hAnsi="Times New Roman"/>
              </w:rPr>
              <w:t>Portion</w:t>
            </w:r>
          </w:p>
        </w:tc>
        <w:tc>
          <w:tcPr>
            <w:tcW w:w="2340" w:type="dxa"/>
          </w:tcPr>
          <w:p w14:paraId="3DE0EF75" w14:textId="326A57E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6539A902" w14:textId="77777777" w:rsidTr="00F6450D">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F6450D">
        <w:trPr>
          <w:trHeight w:val="282"/>
        </w:trPr>
        <w:tc>
          <w:tcPr>
            <w:tcW w:w="7110" w:type="dxa"/>
          </w:tcPr>
          <w:p w14:paraId="7015AAA9" w14:textId="3B0DF07D"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w:t>
            </w:r>
            <w:r w:rsidR="000A3B42">
              <w:rPr>
                <w:rFonts w:ascii="Times New Roman" w:hAnsi="Times New Roman"/>
              </w:rPr>
              <w:t>O</w:t>
            </w:r>
            <w:r>
              <w:rPr>
                <w:rFonts w:ascii="Times New Roman" w:hAnsi="Times New Roman"/>
              </w:rPr>
              <w:t xml:space="preserve">rder of </w:t>
            </w:r>
            <w:r w:rsidR="000A3B42">
              <w:rPr>
                <w:rFonts w:ascii="Times New Roman" w:hAnsi="Times New Roman"/>
              </w:rPr>
              <w:t>T</w:t>
            </w:r>
            <w:r>
              <w:rPr>
                <w:rFonts w:ascii="Times New Roman" w:hAnsi="Times New Roman"/>
              </w:rPr>
              <w:t xml:space="preserve">asks for </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14:paraId="0A40F5AE" w14:textId="15225483"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026D6C9F" w14:textId="77777777" w:rsidTr="00F6450D">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49BE615D" w:rsidR="002041C7" w:rsidRDefault="002041C7" w:rsidP="0057567A">
      <w:pPr>
        <w:tabs>
          <w:tab w:val="right" w:leader="dot" w:pos="8640"/>
        </w:tabs>
        <w:jc w:val="center"/>
        <w:rPr>
          <w:b/>
        </w:rPr>
      </w:pPr>
      <w:r w:rsidRPr="007B01B1">
        <w:rPr>
          <w:b/>
        </w:rPr>
        <w:lastRenderedPageBreak/>
        <w:t>LIST OF FIGURES</w:t>
      </w:r>
    </w:p>
    <w:p w14:paraId="27AA06A0" w14:textId="77777777" w:rsidR="00EE1708" w:rsidRDefault="00EE1708" w:rsidP="0057567A">
      <w:pPr>
        <w:tabs>
          <w:tab w:val="right" w:leader="dot" w:pos="8640"/>
        </w:tabs>
        <w:jc w:val="center"/>
        <w:rPr>
          <w:b/>
        </w:rPr>
      </w:pP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FD0133">
        <w:tc>
          <w:tcPr>
            <w:tcW w:w="7110" w:type="dxa"/>
          </w:tcPr>
          <w:p w14:paraId="2072CE11" w14:textId="4358F9DA"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 xml:space="preserve">Letters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6F582010" w14:textId="2B296EAA"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C97FD7">
              <w:rPr>
                <w:rFonts w:ascii="Times New Roman" w:hAnsi="Times New Roman"/>
              </w:rPr>
              <w:t>3</w:t>
            </w:r>
          </w:p>
        </w:tc>
      </w:tr>
      <w:tr w:rsidR="007E6BA6" w:rsidRPr="0057541A" w14:paraId="2FEF8738" w14:textId="77777777" w:rsidTr="00FD0133">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FD0133">
        <w:tc>
          <w:tcPr>
            <w:tcW w:w="7110" w:type="dxa"/>
          </w:tcPr>
          <w:p w14:paraId="132348D0" w14:textId="4373E25F"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 xml:space="preserve">Math </w:t>
            </w:r>
            <w:r w:rsidR="0031098D">
              <w:rPr>
                <w:rFonts w:ascii="Times New Roman" w:hAnsi="Times New Roman"/>
              </w:rPr>
              <w:t>O</w:t>
            </w:r>
            <w:r w:rsidR="006636E0">
              <w:rPr>
                <w:rFonts w:ascii="Times New Roman" w:hAnsi="Times New Roman"/>
              </w:rPr>
              <w:t xml:space="preserve">peration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4BAD0264" w14:textId="52F398DC"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C97FD7">
              <w:rPr>
                <w:rFonts w:ascii="Times New Roman" w:hAnsi="Times New Roman"/>
              </w:rPr>
              <w:t>4</w:t>
            </w:r>
          </w:p>
        </w:tc>
      </w:tr>
      <w:tr w:rsidR="007E6BA6" w:rsidRPr="0057541A" w14:paraId="41B7EAFC" w14:textId="77777777" w:rsidTr="00FD0133">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FD0133">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555DFC02"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C97FD7">
              <w:rPr>
                <w:rFonts w:ascii="Times New Roman" w:hAnsi="Times New Roman"/>
              </w:rPr>
              <w:t>5</w:t>
            </w:r>
          </w:p>
        </w:tc>
      </w:tr>
      <w:tr w:rsidR="008725BA" w:rsidRPr="0057541A" w14:paraId="7A84B50E" w14:textId="77777777" w:rsidTr="00FD0133">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FD0133">
        <w:tc>
          <w:tcPr>
            <w:tcW w:w="7110" w:type="dxa"/>
          </w:tcPr>
          <w:p w14:paraId="2C6A832F" w14:textId="7342DA89"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est</w:t>
            </w:r>
          </w:p>
        </w:tc>
        <w:tc>
          <w:tcPr>
            <w:tcW w:w="2340" w:type="dxa"/>
          </w:tcPr>
          <w:p w14:paraId="0D37733A" w14:textId="2ECD82F7"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3C1CBFA6" w14:textId="77777777" w:rsidTr="00FD0133">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FD0133">
        <w:tc>
          <w:tcPr>
            <w:tcW w:w="7110" w:type="dxa"/>
          </w:tcPr>
          <w:p w14:paraId="23B37E58" w14:textId="14651F4F"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 xml:space="preserve">est </w:t>
            </w:r>
            <w:r w:rsidR="0031098D">
              <w:rPr>
                <w:rFonts w:ascii="Times New Roman" w:hAnsi="Times New Roman"/>
              </w:rPr>
              <w:t>R</w:t>
            </w:r>
            <w:r w:rsidR="006636E0">
              <w:rPr>
                <w:rFonts w:ascii="Times New Roman" w:hAnsi="Times New Roman"/>
              </w:rPr>
              <w:t>esults</w:t>
            </w:r>
          </w:p>
        </w:tc>
        <w:tc>
          <w:tcPr>
            <w:tcW w:w="2340" w:type="dxa"/>
          </w:tcPr>
          <w:p w14:paraId="3802BDAD" w14:textId="18EE581E"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767BD91E" w14:textId="77777777" w:rsidTr="00FD0133">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FD0133">
        <w:tc>
          <w:tcPr>
            <w:tcW w:w="7110" w:type="dxa"/>
          </w:tcPr>
          <w:p w14:paraId="504701FA" w14:textId="7DDEA2DC"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w:t>
            </w:r>
            <w:r w:rsidR="0031098D">
              <w:rPr>
                <w:rFonts w:ascii="Times New Roman" w:hAnsi="Times New Roman"/>
              </w:rPr>
              <w:t>F</w:t>
            </w:r>
            <w:r w:rsidR="006636E0">
              <w:rPr>
                <w:rFonts w:ascii="Times New Roman" w:hAnsi="Times New Roman"/>
              </w:rPr>
              <w:t xml:space="preserve">oreign </w:t>
            </w:r>
            <w:r w:rsidR="0031098D">
              <w:rPr>
                <w:rFonts w:ascii="Times New Roman" w:hAnsi="Times New Roman"/>
              </w:rPr>
              <w:t>L</w:t>
            </w:r>
            <w:r w:rsidR="006636E0">
              <w:rPr>
                <w:rFonts w:ascii="Times New Roman" w:hAnsi="Times New Roman"/>
              </w:rPr>
              <w:t xml:space="preserve">anguage </w:t>
            </w:r>
            <w:r w:rsidR="0031098D">
              <w:rPr>
                <w:rFonts w:ascii="Times New Roman" w:hAnsi="Times New Roman"/>
              </w:rPr>
              <w:t>P</w:t>
            </w:r>
            <w:r w:rsidR="006636E0">
              <w:rPr>
                <w:rFonts w:ascii="Times New Roman" w:hAnsi="Times New Roman"/>
              </w:rPr>
              <w:t xml:space="preserve">lacement </w:t>
            </w:r>
            <w:r w:rsidR="0031098D">
              <w:rPr>
                <w:rFonts w:ascii="Times New Roman" w:hAnsi="Times New Roman"/>
              </w:rPr>
              <w:t>E</w:t>
            </w:r>
            <w:r w:rsidR="006636E0">
              <w:rPr>
                <w:rFonts w:ascii="Times New Roman" w:hAnsi="Times New Roman"/>
              </w:rPr>
              <w:t xml:space="preserve">xam </w:t>
            </w:r>
            <w:r w:rsidR="0031098D">
              <w:rPr>
                <w:rFonts w:ascii="Times New Roman" w:hAnsi="Times New Roman"/>
              </w:rPr>
              <w:t>Q</w:t>
            </w:r>
            <w:r w:rsidR="006636E0">
              <w:rPr>
                <w:rFonts w:ascii="Times New Roman" w:hAnsi="Times New Roman"/>
              </w:rPr>
              <w:t>uestion</w:t>
            </w:r>
          </w:p>
        </w:tc>
        <w:tc>
          <w:tcPr>
            <w:tcW w:w="2340" w:type="dxa"/>
          </w:tcPr>
          <w:p w14:paraId="4F23A8CA" w14:textId="00CDCCF5"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7</w:t>
            </w:r>
          </w:p>
        </w:tc>
      </w:tr>
      <w:tr w:rsidR="008725BA" w:rsidRPr="0057541A" w14:paraId="3837DCA4" w14:textId="77777777" w:rsidTr="00FD0133">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FD0133">
        <w:tc>
          <w:tcPr>
            <w:tcW w:w="7110" w:type="dxa"/>
          </w:tcPr>
          <w:p w14:paraId="7AD6CC5F" w14:textId="44E19B1B" w:rsidR="00602CFF" w:rsidRPr="008725BA" w:rsidRDefault="00602CFF" w:rsidP="00602CFF">
            <w:pPr>
              <w:ind w:left="720" w:hanging="720"/>
            </w:pPr>
            <w:r>
              <w:rPr>
                <w:rFonts w:ascii="Times New Roman" w:hAnsi="Times New Roman"/>
              </w:rPr>
              <w:t xml:space="preserve">Figure 7. Point </w:t>
            </w:r>
            <w:r w:rsidR="0031098D">
              <w:rPr>
                <w:rFonts w:ascii="Times New Roman" w:hAnsi="Times New Roman"/>
              </w:rPr>
              <w:t>B</w:t>
            </w:r>
            <w:r>
              <w:rPr>
                <w:rFonts w:ascii="Times New Roman" w:hAnsi="Times New Roman"/>
              </w:rPr>
              <w:t xml:space="preserve">reakdown of </w:t>
            </w:r>
            <w:r w:rsidR="0031098D">
              <w:rPr>
                <w:rFonts w:ascii="Times New Roman" w:hAnsi="Times New Roman"/>
              </w:rPr>
              <w:t>P</w:t>
            </w:r>
            <w:r>
              <w:rPr>
                <w:rFonts w:ascii="Times New Roman" w:hAnsi="Times New Roman"/>
              </w:rPr>
              <w:t xml:space="preserve">lacement </w:t>
            </w:r>
            <w:r w:rsidR="0031098D">
              <w:rPr>
                <w:rFonts w:ascii="Times New Roman" w:hAnsi="Times New Roman"/>
              </w:rPr>
              <w:t>E</w:t>
            </w:r>
            <w:r>
              <w:rPr>
                <w:rFonts w:ascii="Times New Roman" w:hAnsi="Times New Roman"/>
              </w:rPr>
              <w:t xml:space="preserve">xam for </w:t>
            </w:r>
            <w:r w:rsidR="0031098D">
              <w:rPr>
                <w:rFonts w:ascii="Times New Roman" w:hAnsi="Times New Roman"/>
              </w:rPr>
              <w:t>E</w:t>
            </w:r>
            <w:r>
              <w:rPr>
                <w:rFonts w:ascii="Times New Roman" w:hAnsi="Times New Roman"/>
              </w:rPr>
              <w:t xml:space="preserve">ach </w:t>
            </w:r>
            <w:r w:rsidR="0031098D">
              <w:rPr>
                <w:rFonts w:ascii="Times New Roman" w:hAnsi="Times New Roman"/>
              </w:rPr>
              <w:t>L</w:t>
            </w:r>
            <w:r>
              <w:rPr>
                <w:rFonts w:ascii="Times New Roman" w:hAnsi="Times New Roman"/>
              </w:rPr>
              <w:t xml:space="preserve">anguage </w:t>
            </w:r>
          </w:p>
        </w:tc>
        <w:tc>
          <w:tcPr>
            <w:tcW w:w="2340" w:type="dxa"/>
          </w:tcPr>
          <w:p w14:paraId="1D6B5B1D" w14:textId="33AFDE05"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C97FD7">
              <w:rPr>
                <w:rFonts w:ascii="Times New Roman" w:hAnsi="Times New Roman"/>
              </w:rPr>
              <w:t>8</w:t>
            </w:r>
          </w:p>
        </w:tc>
      </w:tr>
      <w:tr w:rsidR="00602CFF" w:rsidRPr="0057541A" w14:paraId="1131B5A4" w14:textId="77777777" w:rsidTr="00FD0133">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FD0133">
        <w:tc>
          <w:tcPr>
            <w:tcW w:w="7110" w:type="dxa"/>
          </w:tcPr>
          <w:p w14:paraId="51AA0010" w14:textId="1688D34E"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orrelation for AOSPAN and APM</w:t>
            </w:r>
          </w:p>
        </w:tc>
        <w:tc>
          <w:tcPr>
            <w:tcW w:w="2340" w:type="dxa"/>
          </w:tcPr>
          <w:p w14:paraId="01D134A4" w14:textId="06AB09E6"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1</w:t>
            </w:r>
          </w:p>
        </w:tc>
      </w:tr>
      <w:tr w:rsidR="00602CFF" w:rsidRPr="0057541A" w14:paraId="4B39C90D" w14:textId="77777777" w:rsidTr="00FD0133">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FD0133">
        <w:tc>
          <w:tcPr>
            <w:tcW w:w="7110" w:type="dxa"/>
          </w:tcPr>
          <w:p w14:paraId="5D494D0D" w14:textId="6225F5A4"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 xml:space="preserve">orrelation for </w:t>
            </w:r>
            <w:r w:rsidR="0031098D">
              <w:rPr>
                <w:rFonts w:ascii="Times New Roman" w:hAnsi="Times New Roman"/>
              </w:rPr>
              <w:t>T</w:t>
            </w:r>
            <w:r w:rsidR="009F3E69">
              <w:rPr>
                <w:rFonts w:ascii="Times New Roman" w:hAnsi="Times New Roman"/>
              </w:rPr>
              <w:t xml:space="preserve">yping </w:t>
            </w:r>
            <w:r w:rsidR="0031098D">
              <w:rPr>
                <w:rFonts w:ascii="Times New Roman" w:hAnsi="Times New Roman"/>
              </w:rPr>
              <w:t>T</w:t>
            </w:r>
            <w:r w:rsidR="009F3E69">
              <w:rPr>
                <w:rFonts w:ascii="Times New Roman" w:hAnsi="Times New Roman"/>
              </w:rPr>
              <w:t>est and APM</w:t>
            </w:r>
          </w:p>
        </w:tc>
        <w:tc>
          <w:tcPr>
            <w:tcW w:w="2340" w:type="dxa"/>
          </w:tcPr>
          <w:p w14:paraId="601DC808" w14:textId="6FB3215E"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2</w:t>
            </w:r>
          </w:p>
        </w:tc>
      </w:tr>
      <w:tr w:rsidR="00602CFF" w:rsidRPr="0057541A" w14:paraId="5D618080" w14:textId="77777777" w:rsidTr="00FD0133">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FD0133" w:rsidRPr="0057541A" w14:paraId="3BC277E1" w14:textId="77777777" w:rsidTr="00FD0133">
        <w:tc>
          <w:tcPr>
            <w:tcW w:w="7110" w:type="dxa"/>
          </w:tcPr>
          <w:p w14:paraId="4D5D114E" w14:textId="4D7CADE2" w:rsidR="00FD0133" w:rsidRPr="00FD0133" w:rsidRDefault="00FD0133" w:rsidP="00FD0133">
            <w:pPr>
              <w:rPr>
                <w:rFonts w:ascii="Times New Roman" w:hAnsi="Times New Roman"/>
              </w:rPr>
            </w:pPr>
            <w:r>
              <w:rPr>
                <w:rFonts w:ascii="Times New Roman" w:hAnsi="Times New Roman"/>
              </w:rPr>
              <w:t xml:space="preserve">Figure 10. Scatterplot to Show Correlation for Typing Test and </w:t>
            </w:r>
            <w:r w:rsidRPr="00F6450D">
              <w:rPr>
                <w:rFonts w:ascii="Times New Roman" w:hAnsi="Times New Roman"/>
                <w:color w:val="FFFFFF" w:themeColor="background1"/>
              </w:rPr>
              <w:t>AOSPAN</w:t>
            </w:r>
            <w:r w:rsidR="00F6450D" w:rsidRPr="00F6450D">
              <w:rPr>
                <w:rFonts w:ascii="Times New Roman" w:hAnsi="Times New Roman"/>
                <w:color w:val="FFFFFF" w:themeColor="background1"/>
              </w:rPr>
              <w:t xml:space="preserve"> </w:t>
            </w:r>
            <w:r w:rsidR="00F6450D">
              <w:rPr>
                <w:rFonts w:ascii="Times New Roman" w:hAnsi="Times New Roman"/>
              </w:rPr>
              <w:t>AOSPAN</w:t>
            </w:r>
          </w:p>
        </w:tc>
        <w:tc>
          <w:tcPr>
            <w:tcW w:w="2340" w:type="dxa"/>
          </w:tcPr>
          <w:p w14:paraId="066DC245" w14:textId="4F8B4597" w:rsidR="00FD0133" w:rsidRPr="00FD0133" w:rsidRDefault="00FD0133" w:rsidP="00602CFF">
            <w:pPr>
              <w:rPr>
                <w:rFonts w:ascii="Times New Roman" w:hAnsi="Times New Roman"/>
              </w:rPr>
            </w:pPr>
            <w:r>
              <w:rPr>
                <w:rFonts w:ascii="Times New Roman" w:hAnsi="Times New Roman"/>
              </w:rPr>
              <w:t xml:space="preserve">             Page 22</w:t>
            </w:r>
          </w:p>
        </w:tc>
      </w:tr>
      <w:tr w:rsidR="00602CFF" w:rsidRPr="0057541A" w14:paraId="408CB726" w14:textId="77777777" w:rsidTr="00FD0133">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8C11BF5" w14:textId="77777777" w:rsidR="002041C7" w:rsidRPr="007B01B1" w:rsidRDefault="002041C7" w:rsidP="00906C59">
      <w:pPr>
        <w:sectPr w:rsidR="002041C7" w:rsidRPr="007B01B1" w:rsidSect="00610EE8">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4B124E5B" w14:textId="5EC54CAC" w:rsidR="00F6031A" w:rsidRDefault="00840B0A" w:rsidP="00F6450D">
      <w:pPr>
        <w:jc w:val="center"/>
        <w:rPr>
          <w:b/>
        </w:rPr>
      </w:pPr>
      <w:r>
        <w:rPr>
          <w:b/>
        </w:rPr>
        <w:lastRenderedPageBreak/>
        <w:t>INTRODUCTION</w:t>
      </w:r>
    </w:p>
    <w:p w14:paraId="521B4277" w14:textId="7AD1C337" w:rsidR="00F6450D" w:rsidRDefault="00F6450D" w:rsidP="00F6450D">
      <w:pPr>
        <w:jc w:val="center"/>
        <w:rPr>
          <w:b/>
        </w:rPr>
      </w:pPr>
    </w:p>
    <w:p w14:paraId="5C3B1C13" w14:textId="62B0F1EC" w:rsidR="00F6450D" w:rsidRDefault="00F6450D" w:rsidP="00F6450D">
      <w:pPr>
        <w:jc w:val="center"/>
        <w:rPr>
          <w:b/>
        </w:rPr>
      </w:pPr>
    </w:p>
    <w:p w14:paraId="393DCF97" w14:textId="77777777" w:rsidR="00F6450D" w:rsidRDefault="00F6450D" w:rsidP="00F6450D">
      <w:pPr>
        <w:jc w:val="center"/>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2E34B160" w14:textId="3C903938" w:rsidR="00F93E7B" w:rsidRDefault="00AE6870" w:rsidP="00F6450D">
      <w:pPr>
        <w:jc w:val="center"/>
      </w:pPr>
      <w:r>
        <w:rPr>
          <w:b/>
        </w:rPr>
        <w:lastRenderedPageBreak/>
        <w:t>LITERATURE REVIEW</w:t>
      </w:r>
    </w:p>
    <w:p w14:paraId="03EFF848" w14:textId="28149AF4" w:rsidR="00F6450D" w:rsidRDefault="00F6450D" w:rsidP="00F6450D">
      <w:pPr>
        <w:jc w:val="center"/>
      </w:pPr>
    </w:p>
    <w:p w14:paraId="39895058" w14:textId="63DC014E" w:rsidR="00F6450D" w:rsidRDefault="00F6450D" w:rsidP="00F6450D">
      <w:pPr>
        <w:jc w:val="center"/>
      </w:pPr>
    </w:p>
    <w:p w14:paraId="0A2AF62A" w14:textId="77777777" w:rsidR="00F6450D" w:rsidRPr="007B01B1" w:rsidRDefault="00F6450D" w:rsidP="00F6450D">
      <w:pPr>
        <w:jc w:val="center"/>
      </w:pPr>
    </w:p>
    <w:p w14:paraId="27A2566A" w14:textId="77777777" w:rsidR="00FD4B57" w:rsidRDefault="00856D02" w:rsidP="00C2002B">
      <w:pPr>
        <w:spacing w:line="480" w:lineRule="auto"/>
      </w:pPr>
      <w:r w:rsidRPr="00856D02">
        <w:rPr>
          <w:b/>
        </w:rPr>
        <w:t>Working Memory</w:t>
      </w:r>
    </w:p>
    <w:p w14:paraId="68A2B76E" w14:textId="338BD1D6"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 xml:space="preserve">amount of information for a limited time. STM works in an interacting system that serves higher level mental processes. These </w:t>
      </w:r>
      <w:proofErr w:type="gramStart"/>
      <w:r w:rsidR="00856D02" w:rsidRPr="00856D02">
        <w:t>higher level</w:t>
      </w:r>
      <w:proofErr w:type="gramEnd"/>
      <w:r w:rsidR="00856D02" w:rsidRPr="00856D02">
        <w:t xml:space="preserve"> mental processes include reasoning, problem</w:t>
      </w:r>
      <w:r w:rsidR="00D20BD0">
        <w:t xml:space="preserve"> </w:t>
      </w:r>
      <w:r w:rsidR="00856D02" w:rsidRPr="00856D02">
        <w:t>solving, and learning.</w:t>
      </w:r>
    </w:p>
    <w:p w14:paraId="6D622000" w14:textId="00C60258" w:rsidR="00682F1D" w:rsidRDefault="00856D02" w:rsidP="00F6450D">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47549008" w14:textId="1226673D" w:rsidR="00F6450D" w:rsidRDefault="00F6450D" w:rsidP="00F6450D">
      <w:pPr>
        <w:ind w:firstLine="720"/>
      </w:pPr>
    </w:p>
    <w:p w14:paraId="6653566A" w14:textId="262716BF" w:rsidR="00F6450D" w:rsidRDefault="00F6450D" w:rsidP="00F6450D">
      <w:pPr>
        <w:ind w:firstLine="720"/>
      </w:pPr>
    </w:p>
    <w:p w14:paraId="44A068FD" w14:textId="77777777" w:rsidR="00F6450D" w:rsidRPr="00F6450D" w:rsidRDefault="00F6450D" w:rsidP="00F6450D">
      <w:pPr>
        <w:ind w:firstLine="720"/>
      </w:pPr>
    </w:p>
    <w:p w14:paraId="25C9068C" w14:textId="369E2E47" w:rsidR="00856D02" w:rsidRPr="00856D02" w:rsidRDefault="00856D02" w:rsidP="00FD4B57">
      <w:pPr>
        <w:spacing w:line="480" w:lineRule="auto"/>
        <w:rPr>
          <w:b/>
        </w:rPr>
      </w:pPr>
      <w:r w:rsidRPr="00856D02">
        <w:rPr>
          <w:b/>
        </w:rPr>
        <w:t>Fluid Intelligence</w:t>
      </w:r>
    </w:p>
    <w:p w14:paraId="45050538" w14:textId="37DB242E" w:rsidR="00F6450D" w:rsidRDefault="00856D02" w:rsidP="00F6450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14:paraId="6D07D10D" w14:textId="5FEBBF7B" w:rsidR="00F6450D" w:rsidRDefault="00F6450D" w:rsidP="00F6450D">
      <w:pPr>
        <w:ind w:firstLine="720"/>
      </w:pPr>
    </w:p>
    <w:p w14:paraId="721DB0EA" w14:textId="7818FC09" w:rsidR="00F6450D" w:rsidRDefault="00F6450D" w:rsidP="00F6450D">
      <w:pPr>
        <w:ind w:firstLine="720"/>
      </w:pPr>
    </w:p>
    <w:p w14:paraId="7189EF5C" w14:textId="77777777" w:rsidR="00F6450D" w:rsidRPr="00F6450D" w:rsidRDefault="00F6450D" w:rsidP="00F6450D">
      <w:pPr>
        <w:ind w:firstLine="720"/>
      </w:pPr>
    </w:p>
    <w:p w14:paraId="05287883" w14:textId="68728168" w:rsidR="00856D02" w:rsidRPr="00856D02" w:rsidRDefault="00856D02" w:rsidP="00FD4B57">
      <w:pPr>
        <w:spacing w:line="480" w:lineRule="auto"/>
        <w:rPr>
          <w:b/>
        </w:rPr>
      </w:pPr>
      <w:r w:rsidRPr="00856D02">
        <w:rPr>
          <w:b/>
        </w:rPr>
        <w:t xml:space="preserve">Measuring Working Memory and Fluid Intelligence </w:t>
      </w:r>
    </w:p>
    <w:p w14:paraId="078E47EA" w14:textId="23D21E87"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(195</w:t>
      </w:r>
      <w:r w:rsidR="000A3B42">
        <w:t>6</w:t>
      </w:r>
      <w:r w:rsidRPr="00856D02">
        <w:t xml:space="preserve">)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14:paraId="7CA3ED49" w14:textId="23CC0F19" w:rsidR="00856D02" w:rsidRPr="00856D02" w:rsidRDefault="00D97F59" w:rsidP="00D97F59">
      <w:pPr>
        <w:spacing w:line="480" w:lineRule="auto"/>
        <w:ind w:firstLine="720"/>
      </w:pPr>
      <w:r w:rsidRPr="00D97F59">
        <w:lastRenderedPageBreak/>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1BFF4F63"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w:t>
      </w:r>
      <w:r w:rsidRPr="00856D02">
        <w:lastRenderedPageBreak/>
        <w:t xml:space="preserve">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2C955192"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xml:space="preserve">. It is important to note for this task that the order is crucial for scoring. For </w:t>
      </w:r>
      <w:r w:rsidRPr="00856D02">
        <w:lastRenderedPageBreak/>
        <w:t>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w:t>
      </w:r>
      <w:r w:rsidRPr="00856D02">
        <w:lastRenderedPageBreak/>
        <w:t>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1CEA3948" w14:textId="381C8764" w:rsidR="00682F1D" w:rsidRDefault="00C2002B" w:rsidP="00F6450D">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3982E37E" w14:textId="6D5E1C48" w:rsidR="00F6450D" w:rsidRDefault="00F6450D" w:rsidP="00F6450D">
      <w:pPr>
        <w:ind w:firstLine="720"/>
      </w:pPr>
    </w:p>
    <w:p w14:paraId="4E6FE93F" w14:textId="3653EFBA" w:rsidR="00F6450D" w:rsidRDefault="00F6450D" w:rsidP="00F6450D">
      <w:pPr>
        <w:ind w:firstLine="720"/>
      </w:pPr>
    </w:p>
    <w:p w14:paraId="4D20843E" w14:textId="77777777" w:rsidR="00F6450D" w:rsidRPr="00F6450D" w:rsidRDefault="00F6450D" w:rsidP="00F6450D">
      <w:pPr>
        <w:ind w:firstLine="720"/>
      </w:pPr>
    </w:p>
    <w:p w14:paraId="14A0288E" w14:textId="77DAB8A3"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03D7FA70" w:rsidR="00856D02" w:rsidRPr="00856D02" w:rsidRDefault="00856D02" w:rsidP="00D30470">
      <w:pPr>
        <w:spacing w:line="480" w:lineRule="auto"/>
        <w:ind w:firstLine="720"/>
      </w:pPr>
      <w:r w:rsidRPr="00856D02">
        <w:lastRenderedPageBreak/>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w:t>
      </w:r>
      <w:r w:rsidRPr="00856D02">
        <w:lastRenderedPageBreak/>
        <w:t>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184DEA79" w14:textId="47683A3C" w:rsidR="00682F1D" w:rsidRDefault="00856D02" w:rsidP="00F6450D">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048EDB8E" w14:textId="77897C32" w:rsidR="00F6450D" w:rsidRDefault="00F6450D" w:rsidP="00F6450D">
      <w:pPr>
        <w:ind w:firstLine="720"/>
      </w:pPr>
    </w:p>
    <w:p w14:paraId="706E9168" w14:textId="5CCD3DBD" w:rsidR="00F6450D" w:rsidRDefault="00F6450D" w:rsidP="00F6450D">
      <w:pPr>
        <w:ind w:firstLine="720"/>
      </w:pPr>
    </w:p>
    <w:p w14:paraId="48C65859" w14:textId="77777777" w:rsidR="00F6450D" w:rsidRPr="00F6450D" w:rsidRDefault="00F6450D" w:rsidP="00F6450D">
      <w:pPr>
        <w:ind w:firstLine="720"/>
      </w:pPr>
    </w:p>
    <w:p w14:paraId="1D7681F1" w14:textId="5A50ED7D" w:rsidR="00856D02" w:rsidRPr="00856D02" w:rsidRDefault="00856D02" w:rsidP="006636E0">
      <w:pPr>
        <w:spacing w:line="480" w:lineRule="auto"/>
      </w:pPr>
      <w:r w:rsidRPr="00856D02">
        <w:rPr>
          <w:b/>
        </w:rPr>
        <w:t xml:space="preserve">Interplay </w:t>
      </w:r>
      <w:r w:rsidR="00785221">
        <w:rPr>
          <w:b/>
        </w:rPr>
        <w:t>B</w:t>
      </w:r>
      <w:r w:rsidRPr="00856D02">
        <w:rPr>
          <w:b/>
        </w:rPr>
        <w:t xml:space="preserve">etween these </w:t>
      </w:r>
      <w:r w:rsidR="00785221">
        <w:rPr>
          <w:b/>
        </w:rPr>
        <w:t>S</w:t>
      </w:r>
      <w:r w:rsidRPr="00856D02">
        <w:rPr>
          <w:b/>
        </w:rPr>
        <w:t>ystems</w:t>
      </w:r>
    </w:p>
    <w:p w14:paraId="6663AABA" w14:textId="1B99BFF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w:t>
      </w:r>
      <w:r w:rsidR="00856D02" w:rsidRPr="00856D02">
        <w:lastRenderedPageBreak/>
        <w:t xml:space="preserve">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171C5D3D"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14:paraId="3C20A1BB" w14:textId="5ABBD953"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 xml:space="preserve">The multiple ways </w:t>
      </w:r>
      <w:r w:rsidR="00856D02" w:rsidRPr="00856D02">
        <w:lastRenderedPageBreak/>
        <w:t>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14:paraId="7B77CDF4" w14:textId="0FA0E639" w:rsidR="008B7900" w:rsidRDefault="00AE6870" w:rsidP="00F6450D">
      <w:pPr>
        <w:jc w:val="center"/>
        <w:rPr>
          <w:b/>
        </w:rPr>
      </w:pPr>
      <w:r>
        <w:rPr>
          <w:b/>
        </w:rPr>
        <w:lastRenderedPageBreak/>
        <w:t>METHOD</w:t>
      </w:r>
    </w:p>
    <w:p w14:paraId="2AACCEE2" w14:textId="42897417" w:rsidR="00F6450D" w:rsidRDefault="00F6450D" w:rsidP="00F6450D">
      <w:pPr>
        <w:jc w:val="center"/>
        <w:rPr>
          <w:b/>
        </w:rPr>
      </w:pPr>
    </w:p>
    <w:p w14:paraId="2E3774D7" w14:textId="208A37D2" w:rsidR="00F6450D" w:rsidRDefault="00F6450D" w:rsidP="00F6450D">
      <w:pPr>
        <w:jc w:val="center"/>
        <w:rPr>
          <w:b/>
        </w:rPr>
      </w:pPr>
    </w:p>
    <w:p w14:paraId="718C335A" w14:textId="77777777" w:rsidR="00F6450D" w:rsidRDefault="00F6450D" w:rsidP="00F6450D">
      <w:pPr>
        <w:jc w:val="center"/>
        <w:rPr>
          <w:b/>
        </w:rPr>
      </w:pPr>
    </w:p>
    <w:p w14:paraId="1B752F2E" w14:textId="22661CAD" w:rsidR="00856D02" w:rsidRPr="00856D02" w:rsidRDefault="00856D02" w:rsidP="006636E0">
      <w:pPr>
        <w:spacing w:line="480" w:lineRule="auto"/>
        <w:rPr>
          <w:b/>
        </w:rPr>
      </w:pPr>
      <w:r w:rsidRPr="00856D02">
        <w:rPr>
          <w:b/>
        </w:rPr>
        <w:t>Participants</w:t>
      </w:r>
    </w:p>
    <w:p w14:paraId="39E90E7B" w14:textId="13EF2E8C" w:rsidR="00682F1D" w:rsidRDefault="00856D02" w:rsidP="00F6450D">
      <w:pPr>
        <w:spacing w:line="480" w:lineRule="auto"/>
        <w:ind w:firstLine="720"/>
      </w:pPr>
      <w:r w:rsidRPr="00856D02">
        <w:tab/>
      </w:r>
      <w:r w:rsidR="00906C59">
        <w:t>This study received IRB approval (</w:t>
      </w:r>
      <w:r w:rsidR="00906C59" w:rsidRPr="00906C59">
        <w:t>IRB-FY2018-750</w:t>
      </w:r>
      <w:r w:rsidR="00906C59">
        <w:t>) September 5</w:t>
      </w:r>
      <w:r w:rsidR="00906C59" w:rsidRPr="00906C59">
        <w:rPr>
          <w:vertAlign w:val="superscript"/>
        </w:rPr>
        <w:t>th</w:t>
      </w:r>
      <w:r w:rsidR="00906C59">
        <w:t xml:space="preserve">, 2018. </w:t>
      </w:r>
      <w:r w:rsidRPr="00856D02">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59D97F3C" w14:textId="07F2FA7D" w:rsidR="00F6450D" w:rsidRDefault="00F6450D" w:rsidP="00F6450D">
      <w:pPr>
        <w:ind w:firstLine="720"/>
      </w:pPr>
    </w:p>
    <w:p w14:paraId="0F805126" w14:textId="48B5DA13" w:rsidR="00F6450D" w:rsidRDefault="00F6450D" w:rsidP="00F6450D">
      <w:pPr>
        <w:ind w:firstLine="720"/>
      </w:pPr>
    </w:p>
    <w:p w14:paraId="037BD862" w14:textId="77777777" w:rsidR="00F6450D" w:rsidRPr="00F6450D" w:rsidRDefault="00F6450D" w:rsidP="00F6450D">
      <w:pPr>
        <w:ind w:firstLine="720"/>
      </w:pPr>
    </w:p>
    <w:p w14:paraId="7F06B021" w14:textId="0028D7BD" w:rsidR="00856D02" w:rsidRPr="00856D02" w:rsidRDefault="00856D02" w:rsidP="006636E0">
      <w:pPr>
        <w:spacing w:line="480" w:lineRule="auto"/>
      </w:pPr>
      <w:r w:rsidRPr="00856D02">
        <w:rPr>
          <w:b/>
        </w:rPr>
        <w:t xml:space="preserve">Materials </w:t>
      </w:r>
    </w:p>
    <w:p w14:paraId="387D97F3" w14:textId="565B2C18" w:rsidR="007915D4" w:rsidRDefault="00856D02" w:rsidP="00F6450D">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shown black bold letters and told to remember the order in which they appear</w:t>
      </w:r>
      <w:r w:rsidR="0031098D">
        <w:t xml:space="preserve"> (Figure 1)</w:t>
      </w:r>
      <w:r w:rsidRPr="00856D02">
        <w:t xml:space="preserve">. For the math practice, </w:t>
      </w:r>
      <w:r w:rsidRPr="00856D02">
        <w:lastRenderedPageBreak/>
        <w:t xml:space="preserve">they </w:t>
      </w:r>
      <w:r w:rsidR="00D20BD0">
        <w:t>were</w:t>
      </w:r>
      <w:r w:rsidR="00D20BD0" w:rsidRPr="00856D02">
        <w:t xml:space="preserve"> </w:t>
      </w:r>
      <w:r w:rsidRPr="00856D02">
        <w:t>given a math operation and told to identify whether the solution was true or false. For example, “IS 2X3 + 4 = 10” would be indicated as TRUE</w:t>
      </w:r>
      <w:r w:rsidR="0031098D">
        <w:t xml:space="preserve"> (Figure 2)</w:t>
      </w:r>
      <w:r w:rsidRPr="00856D02">
        <w:t xml:space="preserve">. After the practice portions, the participant then 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14:paraId="02B771DC" w14:textId="5297AFEE" w:rsidR="00F6450D" w:rsidRDefault="00F6450D" w:rsidP="00F6450D">
      <w:pPr>
        <w:ind w:firstLine="720"/>
      </w:pPr>
    </w:p>
    <w:p w14:paraId="20452158" w14:textId="171CFC52" w:rsidR="00F6450D" w:rsidRDefault="00F6450D" w:rsidP="00F6450D">
      <w:pPr>
        <w:ind w:firstLine="720"/>
      </w:pPr>
    </w:p>
    <w:p w14:paraId="4E0896FA" w14:textId="77777777" w:rsidR="00F6450D" w:rsidRPr="00856D02" w:rsidRDefault="00F6450D" w:rsidP="00F6450D">
      <w:pPr>
        <w:ind w:firstLine="720"/>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518FEB81" w14:textId="17A818FB" w:rsidR="006636E0" w:rsidRPr="0031098D" w:rsidRDefault="006636E0" w:rsidP="0031098D">
      <w:pPr>
        <w:rPr>
          <w:i/>
        </w:rPr>
      </w:pPr>
      <w:r w:rsidRPr="00E8336F">
        <w:rPr>
          <w:iCs/>
        </w:rPr>
        <w:t xml:space="preserve">Figure 1. </w:t>
      </w:r>
      <w:r w:rsidR="0031098D" w:rsidRPr="00E8336F">
        <w:rPr>
          <w:iCs/>
        </w:rPr>
        <w:t xml:space="preserve">Letters of AOSPAN Presented to Participant: </w:t>
      </w:r>
      <w:r w:rsidRPr="00E8336F">
        <w:rPr>
          <w:iCs/>
        </w:rPr>
        <w:t>This screen</w:t>
      </w:r>
      <w:r w:rsidRPr="00785221">
        <w:rPr>
          <w:iCs/>
        </w:rPr>
        <w:t xml:space="preserve"> demonstrates where the participant </w:t>
      </w:r>
      <w:r w:rsidR="00933E51" w:rsidRPr="00785221">
        <w:rPr>
          <w:iCs/>
          <w:noProof/>
        </w:rPr>
        <w:t>would indicate the order of the presentation of the letters</w:t>
      </w:r>
      <w:r w:rsidR="00933E51" w:rsidRPr="00785221">
        <w:rPr>
          <w:iCs/>
        </w:rPr>
        <w:t xml:space="preserve"> </w:t>
      </w:r>
      <w:r w:rsidRPr="00785221">
        <w:rPr>
          <w:iCs/>
        </w:rPr>
        <w:t>after the math problem has been answered.</w:t>
      </w:r>
    </w:p>
    <w:p w14:paraId="08A0F017" w14:textId="77777777" w:rsidR="007915D4" w:rsidRPr="00B11007" w:rsidRDefault="007915D4" w:rsidP="00FD0133">
      <w:pPr>
        <w:spacing w:line="480" w:lineRule="auto"/>
        <w:rPr>
          <w:i/>
        </w:rPr>
      </w:pPr>
    </w:p>
    <w:p w14:paraId="7F033FB7" w14:textId="77777777" w:rsidR="00FD0133" w:rsidRDefault="00FD0133" w:rsidP="00FD0133">
      <w:pPr>
        <w:spacing w:line="480" w:lineRule="auto"/>
        <w:rPr>
          <w:i/>
        </w:rPr>
      </w:pPr>
    </w:p>
    <w:p w14:paraId="083A2020" w14:textId="2CF99CDB" w:rsidR="006636E0" w:rsidRPr="00E971AE" w:rsidRDefault="00856D02" w:rsidP="00E971AE">
      <w:pP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r w:rsidR="006636E0" w:rsidRPr="00E8336F">
        <w:rPr>
          <w:iCs/>
        </w:rPr>
        <w:t xml:space="preserve">Figure 2. </w:t>
      </w:r>
      <w:r w:rsidR="0031098D" w:rsidRPr="00E8336F">
        <w:rPr>
          <w:iCs/>
        </w:rPr>
        <w:t xml:space="preserve">Math Operation of AOSPAN Presented to Participant: </w:t>
      </w:r>
      <w:r w:rsidR="006636E0" w:rsidRPr="00E8336F">
        <w:rPr>
          <w:iCs/>
        </w:rPr>
        <w:t>This</w:t>
      </w:r>
      <w:r w:rsidR="006636E0" w:rsidRPr="00785221">
        <w:rPr>
          <w:iCs/>
        </w:rPr>
        <w:t xml:space="preserve"> screen shows an example</w:t>
      </w:r>
      <w:r w:rsidR="00E971AE" w:rsidRPr="00785221">
        <w:rPr>
          <w:iCs/>
        </w:rPr>
        <w:t xml:space="preserve"> </w:t>
      </w:r>
      <w:r w:rsidR="006636E0" w:rsidRPr="00785221">
        <w:rPr>
          <w:iCs/>
        </w:rPr>
        <w:t>of the math operations presented to the participant.</w:t>
      </w:r>
    </w:p>
    <w:p w14:paraId="55A33CF9" w14:textId="362E5F09" w:rsidR="00856D02" w:rsidRDefault="00856D02" w:rsidP="00F6450D">
      <w:pPr>
        <w:ind w:firstLine="720"/>
      </w:pPr>
    </w:p>
    <w:p w14:paraId="2C00AFD1" w14:textId="77777777" w:rsidR="00F6450D" w:rsidRDefault="00F6450D" w:rsidP="00F6450D">
      <w:pPr>
        <w:ind w:firstLine="720"/>
      </w:pPr>
    </w:p>
    <w:p w14:paraId="79F13941" w14:textId="77777777" w:rsidR="00F6450D" w:rsidRPr="00856D02" w:rsidRDefault="00F6450D" w:rsidP="00F6450D">
      <w:pPr>
        <w:ind w:firstLine="720"/>
      </w:pPr>
    </w:p>
    <w:p w14:paraId="726706ED" w14:textId="2E1CED85"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w:t>
      </w:r>
      <w:r w:rsidRPr="00856D02">
        <w:lastRenderedPageBreak/>
        <w:t xml:space="preserve">the participant that they answer the current question before moving onward to the next. The 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14:paraId="0097A5E9" w14:textId="3165ACB5" w:rsidR="007915D4" w:rsidRDefault="007915D4" w:rsidP="00F6450D"/>
    <w:p w14:paraId="249F760B" w14:textId="1480591E" w:rsidR="00F6450D" w:rsidRDefault="00F6450D" w:rsidP="00F6450D"/>
    <w:p w14:paraId="1AE79490" w14:textId="77777777" w:rsidR="00F6450D" w:rsidRPr="00856D02" w:rsidRDefault="00F6450D" w:rsidP="00F6450D"/>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7FEB2813" w:rsidR="006636E0" w:rsidRPr="0031098D" w:rsidRDefault="006636E0" w:rsidP="0031098D">
      <w:pPr>
        <w:rPr>
          <w:i/>
        </w:rPr>
      </w:pPr>
      <w:r w:rsidRPr="00E8336F">
        <w:rPr>
          <w:iCs/>
        </w:rPr>
        <w:t xml:space="preserve">Figure 3. </w:t>
      </w:r>
      <w:r w:rsidR="0031098D" w:rsidRPr="00E8336F">
        <w:rPr>
          <w:iCs/>
        </w:rPr>
        <w:t xml:space="preserve">Example of APM: </w:t>
      </w:r>
      <w:r w:rsidRPr="00E8336F">
        <w:rPr>
          <w:iCs/>
        </w:rPr>
        <w:t>This is the</w:t>
      </w:r>
      <w:r w:rsidRPr="00785221">
        <w:rPr>
          <w:iCs/>
        </w:rPr>
        <w:t xml:space="preserve"> practice problem included in the instructions for the APM</w:t>
      </w:r>
      <w:r w:rsidR="001E40DA" w:rsidRPr="00785221">
        <w:rPr>
          <w:iCs/>
        </w:rPr>
        <w:t>.</w:t>
      </w:r>
    </w:p>
    <w:p w14:paraId="6F6CF82C" w14:textId="413B28C9" w:rsidR="00856D02" w:rsidRDefault="00856D02" w:rsidP="00F6450D">
      <w:pPr>
        <w:ind w:firstLine="720"/>
      </w:pPr>
    </w:p>
    <w:p w14:paraId="15988402" w14:textId="170D042A" w:rsidR="00F6450D" w:rsidRDefault="00F6450D" w:rsidP="00F6450D">
      <w:pPr>
        <w:ind w:firstLine="720"/>
      </w:pPr>
    </w:p>
    <w:p w14:paraId="69658504" w14:textId="77777777" w:rsidR="00F6450D" w:rsidRPr="00856D02" w:rsidRDefault="00F6450D" w:rsidP="00F6450D">
      <w:pPr>
        <w:ind w:firstLine="720"/>
      </w:pPr>
    </w:p>
    <w:p w14:paraId="04DF61ED" w14:textId="5B1ECC99"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hyperlink r:id="rId16" w:history="1">
        <w:r w:rsidR="00F6450D" w:rsidRPr="007B2420">
          <w:rPr>
            <w:rStyle w:val="Hyperlink"/>
          </w:rPr>
          <w:t>www.TypingTest</w:t>
        </w:r>
      </w:hyperlink>
      <w:r w:rsidRPr="00B00A52">
        <w:t>.com</w:t>
      </w:r>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drawing>
          <wp:inline distT="0" distB="0" distL="0" distR="0" wp14:anchorId="33CC0DD4" wp14:editId="721B66CA">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7" cstate="print">
                      <a:extLst>
                        <a:ext uri="{BEBA8EAE-BF5A-486C-A8C5-ECC9F3942E4B}">
                          <a14:imgProps xmlns:a14="http://schemas.microsoft.com/office/drawing/2010/main">
                            <a14:imgLayer r:embed="rId18">
                              <a14:imgEffect>
                                <a14:colorTemperature colorTemp="11500"/>
                              </a14:imgEffect>
                              <a14:imgEffect>
                                <a14:saturation sat="0"/>
                              </a14:imgEffect>
                              <a14:imgEffect>
                                <a14:brightnessContrast contrast="-27000"/>
                              </a14:imgEffect>
                            </a14:imgLayer>
                          </a14:imgProps>
                        </a:ex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37C0A77D" w:rsidR="007915D4" w:rsidRPr="0031098D" w:rsidRDefault="007915D4" w:rsidP="0031098D">
      <w:pPr>
        <w:rPr>
          <w:i/>
        </w:rPr>
      </w:pPr>
      <w:r w:rsidRPr="00E8336F">
        <w:rPr>
          <w:iCs/>
        </w:rPr>
        <w:t xml:space="preserve">Figure 4. </w:t>
      </w:r>
      <w:r w:rsidR="0031098D" w:rsidRPr="00E8336F">
        <w:rPr>
          <w:iCs/>
        </w:rPr>
        <w:t xml:space="preserve">Prompt used for Typing Test: </w:t>
      </w:r>
      <w:r w:rsidRPr="00E8336F">
        <w:rPr>
          <w:iCs/>
        </w:rPr>
        <w:t>This figure is</w:t>
      </w:r>
      <w:r w:rsidR="001E40DA" w:rsidRPr="00785221">
        <w:rPr>
          <w:iCs/>
        </w:rPr>
        <w:t xml:space="preserve"> part of</w:t>
      </w:r>
      <w:r w:rsidRPr="00785221">
        <w:rPr>
          <w:iCs/>
        </w:rPr>
        <w:t xml:space="preserve"> the prompt all participants had to type verbatim.</w:t>
      </w:r>
    </w:p>
    <w:p w14:paraId="31DC75C0" w14:textId="479BEC1D" w:rsidR="007915D4" w:rsidRDefault="007915D4" w:rsidP="00F6450D"/>
    <w:p w14:paraId="43BDE8E8" w14:textId="77777777" w:rsidR="00F6450D" w:rsidRDefault="00F6450D" w:rsidP="00F6450D"/>
    <w:p w14:paraId="5D915BCE" w14:textId="77777777" w:rsidR="00F6450D" w:rsidRDefault="00F6450D" w:rsidP="00F6450D"/>
    <w:p w14:paraId="0335C534" w14:textId="14AFA869" w:rsidR="00AE6870" w:rsidRDefault="00856D02" w:rsidP="00B11007">
      <w:pPr>
        <w:spacing w:line="480" w:lineRule="auto"/>
        <w:jc w:val="center"/>
      </w:pPr>
      <w:r w:rsidRPr="00856D02">
        <w:rPr>
          <w:noProof/>
        </w:rPr>
        <w:drawing>
          <wp:inline distT="0" distB="0" distL="0" distR="0" wp14:anchorId="1B9DF5A4" wp14:editId="28CEE0F5">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67D1046" w14:textId="104A7187" w:rsidR="007915D4" w:rsidRDefault="006636E0" w:rsidP="00E971AE">
      <w:pPr>
        <w:rPr>
          <w:i/>
        </w:rPr>
      </w:pPr>
      <w:r w:rsidRPr="00E8336F">
        <w:rPr>
          <w:iCs/>
        </w:rPr>
        <w:t xml:space="preserve">Figure 5. </w:t>
      </w:r>
      <w:r w:rsidR="0031098D" w:rsidRPr="00E8336F">
        <w:rPr>
          <w:iCs/>
        </w:rPr>
        <w:t xml:space="preserve">Example of Typing Test Results: </w:t>
      </w:r>
      <w:r w:rsidRPr="00E8336F">
        <w:rPr>
          <w:iCs/>
        </w:rPr>
        <w:t>This</w:t>
      </w:r>
      <w:r w:rsidRPr="00785221">
        <w:rPr>
          <w:iCs/>
        </w:rPr>
        <w:t xml:space="preserve"> figure shows the participants typing speed, errors, and adjusted speed</w:t>
      </w:r>
      <w:r w:rsidR="007B24E1" w:rsidRPr="00785221">
        <w:rPr>
          <w:iCs/>
        </w:rPr>
        <w:t>.</w:t>
      </w:r>
    </w:p>
    <w:p w14:paraId="12F20B7B" w14:textId="77777777" w:rsidR="00E971AE" w:rsidRPr="00E971AE" w:rsidRDefault="00E971AE" w:rsidP="00E971AE">
      <w:pPr>
        <w:spacing w:line="480" w:lineRule="auto"/>
        <w:rPr>
          <w:i/>
        </w:rPr>
      </w:pPr>
    </w:p>
    <w:p w14:paraId="06FF44BE" w14:textId="68BEAD22" w:rsidR="00782498" w:rsidRDefault="00856D02" w:rsidP="00F6450D">
      <w:pPr>
        <w:spacing w:line="480" w:lineRule="auto"/>
        <w:ind w:firstLine="720"/>
      </w:pPr>
      <w:r w:rsidRPr="001E40DA">
        <w:rPr>
          <w:b/>
          <w:bCs/>
          <w:iCs/>
        </w:rPr>
        <w:lastRenderedPageBreak/>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for ease of measurement and access to more participants</w:t>
      </w:r>
      <w:r w:rsidRPr="00856D02">
        <w:t>. Participants would sign up for the foreign 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course sequence of foreign language requirement), and the point totals will be used as our measure of expertise</w:t>
      </w:r>
      <w:r w:rsidR="00AA49B3">
        <w:t xml:space="preserve"> (Figure 7)</w:t>
      </w:r>
      <w:r w:rsidRPr="00856D02">
        <w:t xml:space="preserve">. These scores will be translated into z-scores to be able to use a standardized metric for language expertise overall. </w:t>
      </w:r>
    </w:p>
    <w:p w14:paraId="7604DBB6" w14:textId="336DBBEB" w:rsidR="00F6450D" w:rsidRDefault="00F6450D" w:rsidP="00F6450D">
      <w:pPr>
        <w:ind w:firstLine="720"/>
      </w:pPr>
    </w:p>
    <w:p w14:paraId="13CF084E" w14:textId="087E5B53" w:rsidR="00F6450D" w:rsidRDefault="00F6450D" w:rsidP="00F6450D">
      <w:pPr>
        <w:ind w:firstLine="720"/>
      </w:pPr>
    </w:p>
    <w:p w14:paraId="72824176" w14:textId="77777777" w:rsidR="00F6450D" w:rsidRPr="00856D02" w:rsidRDefault="00F6450D" w:rsidP="00F6450D">
      <w:pPr>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38DCAD3">
            <wp:extent cx="3395161" cy="234396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3419260" cy="2360604"/>
                    </a:xfrm>
                    <a:prstGeom prst="rect">
                      <a:avLst/>
                    </a:prstGeom>
                  </pic:spPr>
                </pic:pic>
              </a:graphicData>
            </a:graphic>
          </wp:inline>
        </w:drawing>
      </w:r>
    </w:p>
    <w:p w14:paraId="35DC485A" w14:textId="4C2E5A2F" w:rsidR="00AE6870" w:rsidRPr="00F6450D" w:rsidRDefault="00AE6870" w:rsidP="00B11007">
      <w:pPr>
        <w:spacing w:line="480" w:lineRule="auto"/>
        <w:rPr>
          <w:iCs/>
        </w:rPr>
      </w:pPr>
      <w:r w:rsidRPr="00F6450D">
        <w:rPr>
          <w:iCs/>
        </w:rPr>
        <w:t xml:space="preserve">Figure 6. </w:t>
      </w:r>
      <w:r w:rsidR="0031098D" w:rsidRPr="00F6450D">
        <w:rPr>
          <w:iCs/>
        </w:rPr>
        <w:t xml:space="preserve">Example of a Foreign Language Placement Exam Question </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472FA299">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31AF748A">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0696EF3B">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2D097726" w:rsidR="00AE6870" w:rsidRPr="00785221" w:rsidRDefault="00AE6870" w:rsidP="0031098D">
      <w:pPr>
        <w:rPr>
          <w:iCs/>
        </w:rPr>
      </w:pPr>
      <w:r w:rsidRPr="00E8336F">
        <w:rPr>
          <w:iCs/>
        </w:rPr>
        <w:t xml:space="preserve">Figure 7. </w:t>
      </w:r>
      <w:r w:rsidR="0031098D" w:rsidRPr="00E8336F">
        <w:rPr>
          <w:iCs/>
        </w:rPr>
        <w:t xml:space="preserve">Point Breakdown of Placement Exam for Each Language: </w:t>
      </w:r>
      <w:r w:rsidRPr="00E8336F">
        <w:rPr>
          <w:iCs/>
        </w:rPr>
        <w:t>These</w:t>
      </w:r>
      <w:r w:rsidRPr="00785221">
        <w:rPr>
          <w:iCs/>
        </w:rPr>
        <w:t xml:space="preserve"> images demonstrate the amount of available points and the corresponding </w:t>
      </w:r>
      <w:r w:rsidR="00933E51" w:rsidRPr="00785221">
        <w:rPr>
          <w:iCs/>
        </w:rPr>
        <w:t xml:space="preserve">course </w:t>
      </w:r>
      <w:r w:rsidRPr="00785221">
        <w:rPr>
          <w:iCs/>
        </w:rPr>
        <w:t>the participant should take. In the following order are the points and sections assigned to that range of points for: French,</w:t>
      </w:r>
      <w:r w:rsidR="0031098D" w:rsidRPr="00785221">
        <w:rPr>
          <w:iCs/>
        </w:rPr>
        <w:t xml:space="preserve"> </w:t>
      </w:r>
      <w:r w:rsidRPr="00785221">
        <w:rPr>
          <w:iCs/>
        </w:rPr>
        <w:t>German, and Spanish.</w:t>
      </w:r>
    </w:p>
    <w:p w14:paraId="4E139C9D" w14:textId="616C1E1B" w:rsidR="00F6450D" w:rsidRDefault="00F6450D" w:rsidP="00F6450D">
      <w:pPr>
        <w:rPr>
          <w:b/>
        </w:rPr>
      </w:pPr>
    </w:p>
    <w:p w14:paraId="0BCBE14E" w14:textId="278F2B9A" w:rsidR="00F6450D" w:rsidRDefault="00F6450D" w:rsidP="00F6450D">
      <w:pPr>
        <w:rPr>
          <w:b/>
        </w:rPr>
      </w:pPr>
    </w:p>
    <w:p w14:paraId="3A888A9D" w14:textId="77777777" w:rsidR="00F6450D" w:rsidRDefault="00F6450D" w:rsidP="00F6450D">
      <w:pPr>
        <w:rPr>
          <w:b/>
        </w:rPr>
      </w:pPr>
    </w:p>
    <w:p w14:paraId="1EBE4023" w14:textId="7B037104" w:rsidR="00856D02" w:rsidRPr="00856D02" w:rsidRDefault="00856D02" w:rsidP="00F6450D">
      <w:pPr>
        <w:spacing w:line="480" w:lineRule="auto"/>
        <w:rPr>
          <w:b/>
        </w:rPr>
      </w:pPr>
      <w:r w:rsidRPr="00856D02">
        <w:rPr>
          <w:b/>
        </w:rPr>
        <w:t>Procedure</w:t>
      </w:r>
    </w:p>
    <w:p w14:paraId="2279746D" w14:textId="1D7D09F0" w:rsidR="00E971AE" w:rsidRDefault="00856D02" w:rsidP="00F6450D">
      <w:pPr>
        <w:spacing w:line="480" w:lineRule="auto"/>
        <w:ind w:firstLine="720"/>
      </w:pPr>
      <w:r w:rsidRPr="00856D02">
        <w:t>Sessions were administered in groups of 1-24, dependent on how many participants had signed up for each time slot.</w:t>
      </w:r>
      <w:bookmarkStart w:id="1" w:name="_GoBack"/>
      <w:bookmarkEnd w:id="1"/>
      <w:r w:rsidRPr="00856D02">
        <w:t xml:space="preserve">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14:paraId="60F305B1" w14:textId="662E3868" w:rsidR="00B00A52" w:rsidRDefault="00B00A52" w:rsidP="00B00A52">
      <w:pPr>
        <w:ind w:firstLine="720"/>
      </w:pPr>
    </w:p>
    <w:p w14:paraId="1636D735" w14:textId="50EAD588" w:rsidR="00B00A52" w:rsidRDefault="00B00A52" w:rsidP="00B00A52">
      <w:pPr>
        <w:ind w:firstLine="720"/>
      </w:pPr>
    </w:p>
    <w:p w14:paraId="5C0EB4F8" w14:textId="77777777" w:rsidR="00B00A52" w:rsidRDefault="00B00A52" w:rsidP="00B00A52">
      <w:pPr>
        <w:ind w:firstLine="720"/>
      </w:pPr>
    </w:p>
    <w:p w14:paraId="77B23767" w14:textId="6EED469A" w:rsidR="001C582C" w:rsidRPr="000A3B42" w:rsidRDefault="001C582C" w:rsidP="00AA49B3">
      <w:pPr>
        <w:tabs>
          <w:tab w:val="left" w:pos="665"/>
        </w:tabs>
        <w:rPr>
          <w:bCs/>
          <w:i/>
          <w:iCs/>
        </w:rPr>
      </w:pPr>
      <w:r w:rsidRPr="00E8336F">
        <w:rPr>
          <w:bCs/>
        </w:rPr>
        <w:t xml:space="preserve">Table 1. </w:t>
      </w:r>
      <w:r w:rsidR="000A3B42" w:rsidRPr="00E8336F">
        <w:t>Latin Square Order of Tasks for Non-Foreign Language Portion:</w:t>
      </w:r>
      <w:r w:rsidR="000A3B42" w:rsidRPr="00E8336F">
        <w:rPr>
          <w:bCs/>
        </w:rPr>
        <w:t xml:space="preserve"> </w:t>
      </w:r>
      <w:r w:rsidRPr="00E8336F">
        <w:rPr>
          <w:bCs/>
        </w:rPr>
        <w:t>This</w:t>
      </w:r>
      <w:r w:rsidRPr="00785221">
        <w:rPr>
          <w:bCs/>
        </w:rPr>
        <w:t xml:space="preserve"> table demonstrates the order of tasks the participant completed in the non-foreign language section of the study.</w:t>
      </w:r>
    </w:p>
    <w:p w14:paraId="5C616807" w14:textId="77777777" w:rsidR="00EF7398" w:rsidRPr="00856D02" w:rsidRDefault="00EF7398" w:rsidP="001C582C">
      <w:pPr>
        <w:tabs>
          <w:tab w:val="left" w:pos="665"/>
        </w:tabs>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AA49B3" w:rsidRDefault="00395A3D" w:rsidP="007B24E1">
            <w:pPr>
              <w:jc w:val="center"/>
              <w:rPr>
                <w:bCs/>
              </w:rPr>
            </w:pPr>
            <w:r w:rsidRPr="00AA49B3">
              <w:rPr>
                <w:bCs/>
              </w:rPr>
              <w:t>N</w:t>
            </w:r>
            <w:r w:rsidR="007B24E1" w:rsidRPr="00AA49B3">
              <w:rPr>
                <w:bCs/>
              </w:rPr>
              <w:t xml:space="preserve">on-Foreign Language </w:t>
            </w:r>
            <w:r w:rsidRPr="00AA49B3">
              <w:rPr>
                <w:bCs/>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AA49B3" w:rsidRDefault="007B24E1" w:rsidP="007B24E1">
            <w:pPr>
              <w:jc w:val="center"/>
              <w:rPr>
                <w:bCs/>
              </w:rPr>
            </w:pPr>
            <w:r w:rsidRPr="00AA49B3">
              <w:rPr>
                <w:bCs/>
              </w:rPr>
              <w:t xml:space="preserve">Non-Foreign Language </w:t>
            </w:r>
            <w:r w:rsidR="00395A3D" w:rsidRPr="00AA49B3">
              <w:rPr>
                <w:bCs/>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AA49B3" w:rsidRDefault="007B24E1" w:rsidP="007B24E1">
            <w:pPr>
              <w:jc w:val="center"/>
              <w:rPr>
                <w:bCs/>
              </w:rPr>
            </w:pPr>
            <w:r w:rsidRPr="00AA49B3">
              <w:rPr>
                <w:bCs/>
              </w:rPr>
              <w:t xml:space="preserve">Non-Foreign Language </w:t>
            </w:r>
            <w:r w:rsidR="00395A3D" w:rsidRPr="00AA49B3">
              <w:rPr>
                <w:bCs/>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09764F1F" w14:textId="77777777" w:rsidR="00AA49B3" w:rsidRDefault="00AA49B3" w:rsidP="00AA49B3">
      <w:pPr>
        <w:tabs>
          <w:tab w:val="left" w:pos="665"/>
        </w:tabs>
        <w:rPr>
          <w:bCs/>
          <w:i/>
          <w:iCs/>
        </w:rPr>
      </w:pPr>
    </w:p>
    <w:p w14:paraId="38503F44" w14:textId="77777777" w:rsidR="00AA49B3" w:rsidRDefault="00AA49B3" w:rsidP="00E971AE">
      <w:pPr>
        <w:tabs>
          <w:tab w:val="left" w:pos="665"/>
        </w:tabs>
        <w:spacing w:line="480" w:lineRule="auto"/>
        <w:rPr>
          <w:bCs/>
          <w:i/>
          <w:iCs/>
        </w:rPr>
      </w:pPr>
    </w:p>
    <w:p w14:paraId="569EAE3D" w14:textId="1AC5FB8E" w:rsidR="00395A3D" w:rsidRDefault="001C582C" w:rsidP="000A3B42">
      <w:pPr>
        <w:tabs>
          <w:tab w:val="left" w:pos="665"/>
        </w:tabs>
        <w:rPr>
          <w:bCs/>
          <w:i/>
          <w:iCs/>
        </w:rPr>
      </w:pPr>
      <w:r w:rsidRPr="00E8336F">
        <w:rPr>
          <w:bCs/>
        </w:rPr>
        <w:t xml:space="preserve">Table 2. </w:t>
      </w:r>
      <w:r w:rsidR="000A3B42" w:rsidRPr="00E8336F">
        <w:t>Latin Square Order of Tasks for Foreign Language Portion:</w:t>
      </w:r>
      <w:r w:rsidR="000A3B42" w:rsidRPr="000A3B42">
        <w:rPr>
          <w:bCs/>
          <w:i/>
          <w:iCs/>
        </w:rPr>
        <w:t xml:space="preserve"> </w:t>
      </w:r>
      <w:r w:rsidRPr="00785221">
        <w:rPr>
          <w:bCs/>
        </w:rPr>
        <w:t>This table shows the order of tasks completed by the participant in the foreign language section of the study.</w:t>
      </w:r>
      <w:r w:rsidRPr="000A3B42">
        <w:rPr>
          <w:bCs/>
          <w:i/>
          <w:iCs/>
        </w:rPr>
        <w:t xml:space="preserve"> </w:t>
      </w:r>
    </w:p>
    <w:p w14:paraId="5D3273AF" w14:textId="77777777" w:rsidR="000A3B42" w:rsidRPr="000A3B42" w:rsidRDefault="000A3B42" w:rsidP="000A3B42">
      <w:pPr>
        <w:tabs>
          <w:tab w:val="left" w:pos="665"/>
        </w:tabs>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AA49B3" w:rsidRDefault="007B24E1" w:rsidP="007B24E1">
            <w:pPr>
              <w:tabs>
                <w:tab w:val="left" w:pos="665"/>
              </w:tabs>
              <w:jc w:val="center"/>
              <w:rPr>
                <w:bCs/>
              </w:rPr>
            </w:pPr>
            <w:r w:rsidRPr="00AA49B3">
              <w:rPr>
                <w:bCs/>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AA49B3" w:rsidRDefault="007B24E1" w:rsidP="007B24E1">
            <w:pPr>
              <w:tabs>
                <w:tab w:val="left" w:pos="665"/>
              </w:tabs>
              <w:jc w:val="center"/>
              <w:rPr>
                <w:bCs/>
              </w:rPr>
            </w:pPr>
            <w:r w:rsidRPr="00AA49B3">
              <w:rPr>
                <w:bCs/>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AA49B3" w:rsidRDefault="007B24E1" w:rsidP="007B24E1">
            <w:pPr>
              <w:tabs>
                <w:tab w:val="left" w:pos="665"/>
              </w:tabs>
              <w:jc w:val="center"/>
              <w:rPr>
                <w:bCs/>
              </w:rPr>
            </w:pPr>
            <w:r w:rsidRPr="00AA49B3">
              <w:rPr>
                <w:bCs/>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AA49B3" w:rsidRDefault="007B24E1" w:rsidP="007B24E1">
            <w:pPr>
              <w:tabs>
                <w:tab w:val="left" w:pos="665"/>
              </w:tabs>
              <w:jc w:val="center"/>
              <w:rPr>
                <w:bCs/>
              </w:rPr>
            </w:pPr>
            <w:r w:rsidRPr="00AA49B3">
              <w:rPr>
                <w:bCs/>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3745BB0B" w14:textId="77777777" w:rsidR="00F6450D" w:rsidRDefault="00F6450D" w:rsidP="00F6450D">
      <w:pPr>
        <w:tabs>
          <w:tab w:val="left" w:pos="665"/>
        </w:tabs>
        <w:rPr>
          <w:b/>
        </w:rPr>
      </w:pPr>
    </w:p>
    <w:p w14:paraId="550E0C77" w14:textId="7ADDA7A3" w:rsidR="00B00A52" w:rsidRDefault="00AE6870" w:rsidP="00F6450D">
      <w:pPr>
        <w:tabs>
          <w:tab w:val="left" w:pos="665"/>
        </w:tabs>
        <w:jc w:val="center"/>
        <w:rPr>
          <w:b/>
        </w:rPr>
      </w:pPr>
      <w:r>
        <w:rPr>
          <w:b/>
        </w:rPr>
        <w:lastRenderedPageBreak/>
        <w:t>RESULTS</w:t>
      </w:r>
    </w:p>
    <w:p w14:paraId="247510ED" w14:textId="3A171F8D" w:rsidR="00F6450D" w:rsidRDefault="00F6450D" w:rsidP="00F6450D">
      <w:pPr>
        <w:tabs>
          <w:tab w:val="left" w:pos="665"/>
        </w:tabs>
        <w:jc w:val="center"/>
        <w:rPr>
          <w:b/>
        </w:rPr>
      </w:pPr>
    </w:p>
    <w:p w14:paraId="24223AB1" w14:textId="5032634E" w:rsidR="00F6450D" w:rsidRDefault="00F6450D" w:rsidP="00F6450D">
      <w:pPr>
        <w:tabs>
          <w:tab w:val="left" w:pos="665"/>
        </w:tabs>
        <w:jc w:val="center"/>
        <w:rPr>
          <w:b/>
        </w:rPr>
      </w:pPr>
    </w:p>
    <w:p w14:paraId="38187A5B" w14:textId="77777777" w:rsidR="00F6450D" w:rsidRPr="00856D02" w:rsidRDefault="00F6450D" w:rsidP="00F6450D">
      <w:pPr>
        <w:tabs>
          <w:tab w:val="left" w:pos="665"/>
        </w:tabs>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46F0795F"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xml:space="preserve">. For the French placement </w:t>
      </w:r>
      <w:proofErr w:type="gramStart"/>
      <w:r w:rsidR="00B760E2">
        <w:rPr>
          <w:bCs/>
          <w:iCs/>
        </w:rPr>
        <w:t>exam</w:t>
      </w:r>
      <w:proofErr w:type="gramEnd"/>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w:t>
      </w:r>
      <w:proofErr w:type="gramStart"/>
      <w:r w:rsidR="006679DF">
        <w:rPr>
          <w:bCs/>
          <w:iCs/>
        </w:rPr>
        <w:t>exam</w:t>
      </w:r>
      <w:proofErr w:type="gramEnd"/>
      <w:r w:rsidR="006679DF">
        <w:rPr>
          <w:bCs/>
          <w:iCs/>
        </w:rPr>
        <w:t xml:space="preserve">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14:paraId="40007FE2" w14:textId="7CB6C467"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10F677F8" w14:textId="77777777" w:rsidR="00682F1D" w:rsidRDefault="00682F1D" w:rsidP="00AE6870">
      <w:pPr>
        <w:spacing w:line="480" w:lineRule="auto"/>
        <w:rPr>
          <w:b/>
        </w:rPr>
      </w:pPr>
    </w:p>
    <w:p w14:paraId="2144BE05" w14:textId="77777777" w:rsidR="00785221" w:rsidRDefault="00785221">
      <w:pPr>
        <w:rPr>
          <w:b/>
        </w:rPr>
      </w:pPr>
      <w:r>
        <w:rPr>
          <w:b/>
        </w:rPr>
        <w:br w:type="page"/>
      </w:r>
    </w:p>
    <w:p w14:paraId="00652A72" w14:textId="6DB3AEC5" w:rsidR="00856D02" w:rsidRPr="00856D02" w:rsidRDefault="00856D02" w:rsidP="00AE6870">
      <w:pPr>
        <w:spacing w:line="480" w:lineRule="auto"/>
        <w:rPr>
          <w:bCs/>
        </w:rPr>
      </w:pPr>
      <w:r w:rsidRPr="00856D02">
        <w:rPr>
          <w:b/>
        </w:rPr>
        <w:lastRenderedPageBreak/>
        <w:t>Hypothesis Tests</w:t>
      </w:r>
    </w:p>
    <w:p w14:paraId="78812B2F" w14:textId="1B3D668E" w:rsidR="00AA49B3" w:rsidRDefault="00856D02" w:rsidP="00B00A52">
      <w:pPr>
        <w:spacing w:line="480" w:lineRule="auto"/>
        <w:ind w:firstLine="720"/>
        <w:rPr>
          <w:bCs/>
        </w:rPr>
      </w:pPr>
      <w:r w:rsidRPr="00856D02">
        <w:rPr>
          <w:bCs/>
        </w:rPr>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w:t>
      </w:r>
      <w:r w:rsidR="00AA49B3">
        <w:rPr>
          <w:bCs/>
        </w:rPr>
        <w:t>A</w:t>
      </w:r>
      <w:r w:rsidRPr="00856D02">
        <w:rPr>
          <w:bCs/>
        </w:rPr>
        <w:t>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w:t>
      </w:r>
      <w:r w:rsidR="00AA49B3">
        <w:rPr>
          <w:bCs/>
        </w:rPr>
        <w:t>8</w:t>
      </w:r>
      <w:r w:rsidR="007B24E1">
        <w:rPr>
          <w:bCs/>
        </w:rPr>
        <w:t>)</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w:t>
      </w:r>
      <w:r w:rsidR="00AA49B3">
        <w:rPr>
          <w:bCs/>
        </w:rPr>
        <w:t>9</w:t>
      </w:r>
      <w:r w:rsidR="007B24E1">
        <w:rPr>
          <w:bCs/>
        </w:rPr>
        <w:t>)</w:t>
      </w:r>
      <w:r w:rsidRPr="00856D02">
        <w:rPr>
          <w:bCs/>
        </w:rPr>
        <w:t xml:space="preserve">. The final correlation observed was the </w:t>
      </w:r>
      <w:r w:rsidR="00AA49B3">
        <w:rPr>
          <w:bCs/>
        </w:rPr>
        <w:t>A</w:t>
      </w:r>
      <w:r w:rsidRPr="00856D02">
        <w:rPr>
          <w:bCs/>
        </w:rPr>
        <w:t>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w:t>
      </w:r>
      <w:r w:rsidR="00AA49B3">
        <w:rPr>
          <w:bCs/>
        </w:rPr>
        <w:t>0</w:t>
      </w:r>
      <w:r w:rsidR="007B24E1">
        <w:rPr>
          <w:bCs/>
        </w:rPr>
        <w:t>)</w:t>
      </w:r>
      <w:r w:rsidRPr="00856D02">
        <w:rPr>
          <w:bCs/>
        </w:rPr>
        <w:t xml:space="preserve">. </w:t>
      </w:r>
    </w:p>
    <w:p w14:paraId="1D9426D0" w14:textId="57A1A924" w:rsidR="00B00A52" w:rsidRDefault="00B00A52" w:rsidP="00B00A52">
      <w:pPr>
        <w:ind w:firstLine="720"/>
        <w:rPr>
          <w:bCs/>
        </w:rPr>
      </w:pPr>
    </w:p>
    <w:p w14:paraId="6FE2B107" w14:textId="66AE4969" w:rsidR="00B00A52" w:rsidRDefault="00B00A52" w:rsidP="00B00A52">
      <w:pPr>
        <w:ind w:firstLine="720"/>
        <w:rPr>
          <w:bCs/>
        </w:rPr>
      </w:pPr>
    </w:p>
    <w:p w14:paraId="47432254" w14:textId="77777777" w:rsidR="00B00A52" w:rsidRDefault="00B00A52" w:rsidP="00B00A52">
      <w:pPr>
        <w:ind w:firstLine="720"/>
        <w:rPr>
          <w:bCs/>
        </w:rPr>
      </w:pPr>
    </w:p>
    <w:p w14:paraId="559A727E" w14:textId="213E9F3A" w:rsidR="00AA49B3" w:rsidRPr="00E971AE" w:rsidRDefault="007B24E1" w:rsidP="00E971AE">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9">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7997F4E2" w:rsidR="007B24E1" w:rsidRPr="0031098D" w:rsidRDefault="007B24E1" w:rsidP="0031098D">
      <w:pPr>
        <w:rPr>
          <w:bCs/>
          <w:i/>
          <w:iCs/>
        </w:rPr>
      </w:pPr>
      <w:r w:rsidRPr="00B00A52">
        <w:rPr>
          <w:bCs/>
        </w:rPr>
        <w:t xml:space="preserve">Figure </w:t>
      </w:r>
      <w:r w:rsidR="00EF7398" w:rsidRPr="00B00A52">
        <w:rPr>
          <w:bCs/>
        </w:rPr>
        <w:t>8</w:t>
      </w:r>
      <w:r w:rsidRPr="00B00A52">
        <w:rPr>
          <w:bCs/>
        </w:rPr>
        <w:t xml:space="preserve">. </w:t>
      </w:r>
      <w:r w:rsidR="0031098D" w:rsidRPr="00B00A52">
        <w:t>Scatterplot to Show Correlation for AOSPAN and APM:</w:t>
      </w:r>
      <w:r w:rsidR="0031098D" w:rsidRPr="00B00A52">
        <w:rPr>
          <w:bCs/>
        </w:rPr>
        <w:t xml:space="preserve"> </w:t>
      </w:r>
      <w:r w:rsidRPr="00B00A52">
        <w:rPr>
          <w:bCs/>
        </w:rPr>
        <w:t>This scatterplot</w:t>
      </w:r>
      <w:r w:rsidRPr="00785221">
        <w:rPr>
          <w:bCs/>
        </w:rPr>
        <w:t xml:space="preserve"> demonstrates the correlation between the AOSPAN scores and the APM. </w:t>
      </w:r>
    </w:p>
    <w:p w14:paraId="0B7D51E5" w14:textId="714B52CC" w:rsidR="006679DF" w:rsidRDefault="006679DF" w:rsidP="00B00A52">
      <w:pPr>
        <w:jc w:val="center"/>
        <w:rPr>
          <w:bCs/>
        </w:rPr>
      </w:pPr>
    </w:p>
    <w:p w14:paraId="71B45F15" w14:textId="2FB095F3" w:rsidR="00B00A52" w:rsidRDefault="00B00A52" w:rsidP="00B00A52">
      <w:pPr>
        <w:jc w:val="center"/>
        <w:rPr>
          <w:bCs/>
        </w:rPr>
      </w:pPr>
    </w:p>
    <w:p w14:paraId="247565B8" w14:textId="77777777" w:rsidR="00B00A52" w:rsidRDefault="00B00A52" w:rsidP="00B00A52">
      <w:pPr>
        <w:jc w:val="center"/>
        <w:rPr>
          <w:bCs/>
        </w:rPr>
      </w:pPr>
    </w:p>
    <w:p w14:paraId="78148F97" w14:textId="33B824AE" w:rsidR="00AA49B3" w:rsidRPr="00E971AE" w:rsidRDefault="007B24E1" w:rsidP="00E971AE">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30">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0E629C58" w:rsidR="007B24E1" w:rsidRPr="0031098D" w:rsidRDefault="007B24E1" w:rsidP="0031098D">
      <w:pPr>
        <w:rPr>
          <w:bCs/>
          <w:i/>
          <w:iCs/>
        </w:rPr>
      </w:pPr>
      <w:r w:rsidRPr="00B00A52">
        <w:rPr>
          <w:bCs/>
        </w:rPr>
        <w:t xml:space="preserve">Figure </w:t>
      </w:r>
      <w:r w:rsidR="00EF7398" w:rsidRPr="00B00A52">
        <w:rPr>
          <w:bCs/>
        </w:rPr>
        <w:t>9</w:t>
      </w:r>
      <w:r w:rsidRPr="00B00A52">
        <w:rPr>
          <w:bCs/>
        </w:rPr>
        <w:t xml:space="preserve">.  </w:t>
      </w:r>
      <w:r w:rsidR="0031098D" w:rsidRPr="00B00A52">
        <w:t>Scatterplot to Show Correlation for Typing Test and APM</w:t>
      </w:r>
      <w:r w:rsidR="0031098D" w:rsidRPr="00B00A52">
        <w:rPr>
          <w:bCs/>
        </w:rPr>
        <w:t xml:space="preserve">: </w:t>
      </w:r>
      <w:r w:rsidRPr="00B00A52">
        <w:rPr>
          <w:bCs/>
        </w:rPr>
        <w:t>This scatterplot</w:t>
      </w:r>
      <w:r w:rsidRPr="00785221">
        <w:rPr>
          <w:bCs/>
        </w:rPr>
        <w:t xml:space="preserve"> shows the correlation between the typing test and the APM. </w:t>
      </w:r>
    </w:p>
    <w:p w14:paraId="080C44B1" w14:textId="762C30C2" w:rsidR="006679DF" w:rsidRDefault="006679DF" w:rsidP="00B00A52">
      <w:pPr>
        <w:jc w:val="center"/>
        <w:rPr>
          <w:bCs/>
        </w:rPr>
      </w:pPr>
    </w:p>
    <w:p w14:paraId="185789BA" w14:textId="77777777" w:rsidR="00B00A52" w:rsidRDefault="00B00A52" w:rsidP="00B00A52">
      <w:pPr>
        <w:jc w:val="center"/>
        <w:rPr>
          <w:bCs/>
        </w:rPr>
      </w:pPr>
    </w:p>
    <w:p w14:paraId="687B2B29" w14:textId="77777777" w:rsidR="00AA49B3" w:rsidRDefault="00AA49B3" w:rsidP="00B00A52">
      <w:pPr>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31">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1D03799B" w:rsidR="007B24E1" w:rsidRDefault="007B24E1" w:rsidP="0031098D">
      <w:pPr>
        <w:rPr>
          <w:bCs/>
          <w:i/>
          <w:iCs/>
        </w:rPr>
      </w:pPr>
      <w:r w:rsidRPr="00B00A52">
        <w:rPr>
          <w:bCs/>
        </w:rPr>
        <w:t>Figure 1</w:t>
      </w:r>
      <w:r w:rsidR="00EF7398" w:rsidRPr="00B00A52">
        <w:rPr>
          <w:bCs/>
        </w:rPr>
        <w:t xml:space="preserve">0. </w:t>
      </w:r>
      <w:r w:rsidR="0031098D" w:rsidRPr="00B00A52">
        <w:t>Scatterplot to Show Correlation for Typing Test and AOSPAN:</w:t>
      </w:r>
      <w:r w:rsidR="0031098D" w:rsidRPr="00B00A52">
        <w:rPr>
          <w:bCs/>
        </w:rPr>
        <w:t xml:space="preserve"> </w:t>
      </w:r>
      <w:r w:rsidRPr="00B00A52">
        <w:rPr>
          <w:bCs/>
        </w:rPr>
        <w:t>This</w:t>
      </w:r>
      <w:r w:rsidRPr="00785221">
        <w:rPr>
          <w:bCs/>
        </w:rPr>
        <w:t xml:space="preserve"> scatterplot shows the correlation between the typing test and the AOSPAN. </w:t>
      </w:r>
    </w:p>
    <w:p w14:paraId="295CF6DE" w14:textId="77777777" w:rsidR="00AA49B3" w:rsidRPr="0031098D" w:rsidRDefault="00AA49B3" w:rsidP="0031098D">
      <w:pPr>
        <w:rPr>
          <w:bCs/>
          <w:i/>
          <w:iCs/>
        </w:rPr>
      </w:pPr>
    </w:p>
    <w:p w14:paraId="6EC52AAF" w14:textId="6764524B" w:rsidR="00AA49B3" w:rsidRDefault="00AA49B3" w:rsidP="00B00A52">
      <w:pPr>
        <w:rPr>
          <w:bCs/>
        </w:rPr>
      </w:pPr>
    </w:p>
    <w:p w14:paraId="0EB5F95D" w14:textId="77777777" w:rsidR="00B00A52" w:rsidRPr="007B24E1" w:rsidRDefault="00B00A52" w:rsidP="00B00A52">
      <w:pPr>
        <w:rPr>
          <w:bCs/>
        </w:rPr>
      </w:pPr>
    </w:p>
    <w:p w14:paraId="492441EF" w14:textId="6EC7BDAA"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w:t>
      </w:r>
      <w:r w:rsidR="00AA49B3">
        <w:lastRenderedPageBreak/>
        <w:t>A</w:t>
      </w:r>
      <w:r w:rsidRPr="00856D02">
        <w:t xml:space="preserve">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14:paraId="3662BB87" w14:textId="7FC42701" w:rsidR="00856D02" w:rsidRDefault="00EA64F7" w:rsidP="002B6B34">
      <w:pPr>
        <w:spacing w:line="480" w:lineRule="auto"/>
        <w:ind w:firstLine="720"/>
      </w:pPr>
      <w:r>
        <w:t xml:space="preserve">Given the potential low effort from participants who did not complete the </w:t>
      </w:r>
      <w:r w:rsidR="00AA49B3">
        <w:t>A</w:t>
      </w:r>
      <w:r>
        <w:t xml:space="preserve">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23194222"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xml:space="preserve">) and the </w:t>
      </w:r>
      <w:r w:rsidR="00AA49B3">
        <w:rPr>
          <w:bCs/>
        </w:rPr>
        <w:t>A</w:t>
      </w:r>
      <w:r w:rsidR="00856D02" w:rsidRPr="00856D02">
        <w:rPr>
          <w:bCs/>
        </w:rPr>
        <w:t>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2618CCE0" w14:textId="06FB8E29" w:rsidR="008B7900" w:rsidRDefault="00AE6870" w:rsidP="00F6450D">
      <w:pPr>
        <w:jc w:val="center"/>
        <w:rPr>
          <w:b/>
          <w:bCs/>
        </w:rPr>
      </w:pPr>
      <w:r>
        <w:rPr>
          <w:b/>
          <w:bCs/>
        </w:rPr>
        <w:lastRenderedPageBreak/>
        <w:t>DISCUSSION</w:t>
      </w:r>
    </w:p>
    <w:p w14:paraId="7B896706" w14:textId="614250DB" w:rsidR="00F6450D" w:rsidRDefault="00F6450D" w:rsidP="00F6450D">
      <w:pPr>
        <w:jc w:val="center"/>
        <w:rPr>
          <w:b/>
          <w:bCs/>
        </w:rPr>
      </w:pPr>
    </w:p>
    <w:p w14:paraId="4824CF2E" w14:textId="472CE796" w:rsidR="00F6450D" w:rsidRDefault="00F6450D" w:rsidP="00F6450D">
      <w:pPr>
        <w:jc w:val="center"/>
        <w:rPr>
          <w:b/>
          <w:bCs/>
        </w:rPr>
      </w:pPr>
    </w:p>
    <w:p w14:paraId="20BD3119" w14:textId="77777777" w:rsidR="00F6450D" w:rsidRPr="00856D02" w:rsidRDefault="00F6450D" w:rsidP="00F6450D">
      <w:pPr>
        <w:jc w:val="center"/>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90411CA"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2121D87C" w14:textId="53557063" w:rsidR="00682F1D" w:rsidRDefault="00F62DE7" w:rsidP="00F6450D">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r w:rsidR="00682F1D">
        <w:rPr>
          <w:bCs/>
        </w:rPr>
        <w:t>studies (</w:t>
      </w:r>
      <w:r w:rsidR="00A90BFA">
        <w:rPr>
          <w:bCs/>
        </w:rPr>
        <w:t>e.g.</w:t>
      </w:r>
      <w:r w:rsidR="00682F1D">
        <w:rPr>
          <w:bCs/>
        </w:rPr>
        <w:t>, chess</w:t>
      </w:r>
      <w:r>
        <w:rPr>
          <w:bCs/>
        </w:rPr>
        <w:t xml:space="preserve"> or physics</w:t>
      </w:r>
      <w:r w:rsidR="00A90BFA">
        <w:rPr>
          <w:bCs/>
        </w:rPr>
        <w:t>)</w:t>
      </w:r>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0FC559BD" w14:textId="21105DFC" w:rsidR="00F6450D" w:rsidRDefault="00F6450D" w:rsidP="00F6450D">
      <w:pPr>
        <w:ind w:firstLine="720"/>
        <w:rPr>
          <w:bCs/>
        </w:rPr>
      </w:pPr>
    </w:p>
    <w:p w14:paraId="0BF25A7A" w14:textId="6B85AA32" w:rsidR="00F6450D" w:rsidRDefault="00F6450D" w:rsidP="00F6450D">
      <w:pPr>
        <w:ind w:firstLine="720"/>
        <w:rPr>
          <w:bCs/>
        </w:rPr>
      </w:pPr>
    </w:p>
    <w:p w14:paraId="01DF42FE" w14:textId="77777777" w:rsidR="00F6450D" w:rsidRPr="00F6450D" w:rsidRDefault="00F6450D" w:rsidP="00F6450D">
      <w:pPr>
        <w:ind w:firstLine="720"/>
        <w:rPr>
          <w:bCs/>
        </w:rPr>
      </w:pPr>
    </w:p>
    <w:p w14:paraId="76F0F025" w14:textId="252F42C9" w:rsidR="00F93E7B" w:rsidRDefault="00F93E7B" w:rsidP="00AF2E72">
      <w:pPr>
        <w:spacing w:line="480" w:lineRule="auto"/>
        <w:rPr>
          <w:b/>
        </w:rPr>
      </w:pPr>
      <w:r>
        <w:rPr>
          <w:b/>
        </w:rPr>
        <w:t>C</w:t>
      </w:r>
      <w:r w:rsidR="00AF2E72">
        <w:rPr>
          <w:b/>
        </w:rPr>
        <w:t>onclusion</w:t>
      </w:r>
    </w:p>
    <w:p w14:paraId="06364230" w14:textId="4BE88D6B"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14:paraId="1929B111" w14:textId="69516ECB"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 xml:space="preserve">or </w:t>
      </w:r>
      <w:proofErr w:type="gramStart"/>
      <w:r w:rsidR="004C061A">
        <w:rPr>
          <w:bCs/>
        </w:rPr>
        <w:t>else</w:t>
      </w:r>
      <w:proofErr w:type="gramEnd"/>
      <w:r w:rsidR="004C061A">
        <w:rPr>
          <w:bCs/>
        </w:rPr>
        <w:t xml:space="preserv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w:t>
      </w:r>
      <w:r w:rsidR="00627691">
        <w:rPr>
          <w:bCs/>
        </w:rPr>
        <w:lastRenderedPageBreak/>
        <w:t>significant 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14:paraId="210918E2" w14:textId="507D3156" w:rsidR="00AE6870" w:rsidRPr="00AE6870" w:rsidRDefault="00AE6870" w:rsidP="00AE6870">
      <w:pPr>
        <w:ind w:firstLine="720"/>
      </w:pPr>
    </w:p>
    <w:p w14:paraId="4D66DDD6" w14:textId="1A6DCE0E" w:rsidR="00627691" w:rsidRDefault="00627691">
      <w:pPr>
        <w:rPr>
          <w:b/>
          <w:bCs/>
        </w:rPr>
      </w:pPr>
      <w:r>
        <w:rPr>
          <w:b/>
          <w:bCs/>
        </w:rPr>
        <w:br w:type="page"/>
      </w:r>
    </w:p>
    <w:p w14:paraId="0C087AC5" w14:textId="106BB699" w:rsidR="000A3B42" w:rsidRDefault="00AE6870" w:rsidP="00F6450D">
      <w:pPr>
        <w:jc w:val="center"/>
        <w:rPr>
          <w:b/>
          <w:bCs/>
        </w:rPr>
      </w:pPr>
      <w:r>
        <w:rPr>
          <w:b/>
          <w:bCs/>
        </w:rPr>
        <w:lastRenderedPageBreak/>
        <w:t>REFERENCES</w:t>
      </w:r>
    </w:p>
    <w:p w14:paraId="0F48CF65" w14:textId="774917ED" w:rsidR="00F6450D" w:rsidRDefault="00F6450D" w:rsidP="00F6450D">
      <w:pPr>
        <w:jc w:val="center"/>
        <w:rPr>
          <w:b/>
          <w:bCs/>
        </w:rPr>
      </w:pPr>
    </w:p>
    <w:p w14:paraId="4A27CED1" w14:textId="7435FB2B" w:rsidR="00F6450D" w:rsidRDefault="00F6450D" w:rsidP="00F6450D">
      <w:pPr>
        <w:jc w:val="center"/>
        <w:rPr>
          <w:b/>
          <w:bCs/>
        </w:rPr>
      </w:pPr>
    </w:p>
    <w:p w14:paraId="55F19941" w14:textId="77777777" w:rsidR="00F6450D" w:rsidRPr="00AE6870" w:rsidRDefault="00F6450D" w:rsidP="00F6450D">
      <w:pPr>
        <w:jc w:val="center"/>
        <w:rPr>
          <w:b/>
          <w:bCs/>
        </w:rPr>
      </w:pPr>
    </w:p>
    <w:p w14:paraId="49CEFE25" w14:textId="4B652518" w:rsidR="000A3B42" w:rsidRDefault="00856D02" w:rsidP="00785221">
      <w:pPr>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024CF5C5" w14:textId="6958113C" w:rsidR="00785221" w:rsidRDefault="00785221" w:rsidP="00E8336F">
      <w:pPr>
        <w:ind w:left="720" w:hanging="720"/>
      </w:pPr>
    </w:p>
    <w:p w14:paraId="729A0D53" w14:textId="1AFE23E3" w:rsidR="00E8336F" w:rsidRDefault="00E8336F" w:rsidP="00E8336F">
      <w:pPr>
        <w:ind w:left="720" w:hanging="720"/>
      </w:pPr>
    </w:p>
    <w:p w14:paraId="22B38353" w14:textId="77777777" w:rsidR="00E8336F" w:rsidRPr="00856D02" w:rsidRDefault="00E8336F" w:rsidP="00E8336F">
      <w:pPr>
        <w:ind w:left="720" w:hanging="720"/>
      </w:pPr>
    </w:p>
    <w:p w14:paraId="6206AF74" w14:textId="77777777" w:rsidR="00856D02" w:rsidRPr="00856D02" w:rsidRDefault="00856D02" w:rsidP="000A3B42">
      <w:r w:rsidRPr="00856D02">
        <w:t>Baddeley, A. D., (1986). </w:t>
      </w:r>
      <w:r w:rsidRPr="00D30470">
        <w:rPr>
          <w:i/>
          <w:iCs/>
        </w:rPr>
        <w:t>Working memory</w:t>
      </w:r>
      <w:r w:rsidRPr="00856D02">
        <w:t>. Oxford: Clarendon Press.</w:t>
      </w:r>
    </w:p>
    <w:p w14:paraId="67C9747C" w14:textId="5BC1C20B" w:rsidR="000A3B42" w:rsidRDefault="000A3B42" w:rsidP="00E8336F">
      <w:pPr>
        <w:ind w:left="720" w:hanging="720"/>
      </w:pPr>
    </w:p>
    <w:p w14:paraId="333E175C" w14:textId="7012E575" w:rsidR="00E8336F" w:rsidRDefault="00E8336F" w:rsidP="00E8336F">
      <w:pPr>
        <w:ind w:left="720" w:hanging="720"/>
      </w:pPr>
    </w:p>
    <w:p w14:paraId="1FF9ACD2" w14:textId="77777777" w:rsidR="00E8336F" w:rsidRDefault="00E8336F" w:rsidP="00E8336F">
      <w:pPr>
        <w:ind w:left="720" w:hanging="720"/>
      </w:pPr>
    </w:p>
    <w:p w14:paraId="3585D7F9" w14:textId="02CC0431" w:rsidR="00856D02" w:rsidRPr="00856D02" w:rsidRDefault="00856D02" w:rsidP="000A3B42">
      <w:pPr>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26629FF6" w14:textId="7F976342" w:rsidR="000A3B42" w:rsidRDefault="000A3B42" w:rsidP="00E8336F">
      <w:pPr>
        <w:ind w:left="720" w:hanging="720"/>
      </w:pPr>
    </w:p>
    <w:p w14:paraId="6DC7D5C8" w14:textId="26614EC5" w:rsidR="00E8336F" w:rsidRDefault="00E8336F" w:rsidP="00E8336F">
      <w:pPr>
        <w:ind w:left="720" w:hanging="720"/>
      </w:pPr>
    </w:p>
    <w:p w14:paraId="7E17B1CE" w14:textId="77777777" w:rsidR="00E8336F" w:rsidRDefault="00E8336F" w:rsidP="00E8336F">
      <w:pPr>
        <w:ind w:left="720" w:hanging="720"/>
      </w:pPr>
    </w:p>
    <w:p w14:paraId="6ABB3556" w14:textId="2C968B16" w:rsidR="00856D02" w:rsidRDefault="00856D02" w:rsidP="000A3B42">
      <w:pPr>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5B3A36ED" w14:textId="635A17CF" w:rsidR="00E8336F" w:rsidRDefault="00E8336F" w:rsidP="00E8336F">
      <w:pPr>
        <w:ind w:left="720" w:hanging="720"/>
      </w:pPr>
    </w:p>
    <w:p w14:paraId="125047C1" w14:textId="2CDD6BA4" w:rsidR="00E8336F" w:rsidRDefault="00E8336F" w:rsidP="00E8336F">
      <w:pPr>
        <w:ind w:left="720" w:hanging="720"/>
      </w:pPr>
    </w:p>
    <w:p w14:paraId="457732B7" w14:textId="77777777" w:rsidR="00E8336F" w:rsidRDefault="00E8336F" w:rsidP="00E8336F">
      <w:pPr>
        <w:ind w:left="720" w:hanging="720"/>
      </w:pPr>
    </w:p>
    <w:p w14:paraId="69534123" w14:textId="280F7E95" w:rsidR="007F0A82" w:rsidRPr="008110AB" w:rsidRDefault="007F0A82" w:rsidP="000A3B42">
      <w:pPr>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19CC78AD" w14:textId="08E182E8" w:rsidR="000A3B42" w:rsidRDefault="000A3B42" w:rsidP="00E8336F">
      <w:pPr>
        <w:ind w:left="720" w:hanging="720"/>
      </w:pPr>
    </w:p>
    <w:p w14:paraId="4E67AB63" w14:textId="7A26DC23" w:rsidR="00E8336F" w:rsidRDefault="00E8336F" w:rsidP="00E8336F">
      <w:pPr>
        <w:ind w:left="720" w:hanging="720"/>
      </w:pPr>
    </w:p>
    <w:p w14:paraId="3FD82F7D" w14:textId="77777777" w:rsidR="00E8336F" w:rsidRDefault="00E8336F" w:rsidP="00E8336F">
      <w:pPr>
        <w:ind w:left="720" w:hanging="720"/>
      </w:pPr>
    </w:p>
    <w:p w14:paraId="4F1EEE29" w14:textId="6CBC95D2" w:rsidR="00570658" w:rsidRPr="00856D02" w:rsidRDefault="00570658" w:rsidP="000A3B42">
      <w:pPr>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6CFB2538" w14:textId="63A2A327" w:rsidR="000A3B42" w:rsidRDefault="000A3B42" w:rsidP="00E8336F">
      <w:pPr>
        <w:ind w:left="720" w:hanging="720"/>
      </w:pPr>
    </w:p>
    <w:p w14:paraId="7159F9B7" w14:textId="23CDC690" w:rsidR="00E8336F" w:rsidRDefault="00E8336F" w:rsidP="00E8336F">
      <w:pPr>
        <w:ind w:left="720" w:hanging="720"/>
      </w:pPr>
    </w:p>
    <w:p w14:paraId="28473724" w14:textId="77777777" w:rsidR="00E8336F" w:rsidRDefault="00E8336F" w:rsidP="00E8336F">
      <w:pPr>
        <w:ind w:left="720" w:hanging="720"/>
      </w:pPr>
    </w:p>
    <w:p w14:paraId="5424F6D5" w14:textId="63A5DC23" w:rsidR="00856D02" w:rsidRPr="00856D02" w:rsidRDefault="00856D02" w:rsidP="000A3B42">
      <w:pPr>
        <w:ind w:left="720" w:hanging="720"/>
      </w:pPr>
      <w:r w:rsidRPr="00856D02">
        <w:t>Chase, W. G., &amp; Simon, H. A., (1973). Perception in chess. </w:t>
      </w:r>
      <w:r w:rsidRPr="00D30470">
        <w:rPr>
          <w:i/>
          <w:iCs/>
        </w:rPr>
        <w:t>Cognitive Psychology, 4</w:t>
      </w:r>
      <w:r w:rsidRPr="00856D02">
        <w:t xml:space="preserve">(1), 55-81. doi: 10.1016/0010-0285(73)90004-2 </w:t>
      </w:r>
    </w:p>
    <w:p w14:paraId="6756A929" w14:textId="4F1B15BA" w:rsidR="000A3B42" w:rsidRDefault="000A3B42" w:rsidP="00E8336F">
      <w:pPr>
        <w:ind w:left="720" w:hanging="720"/>
      </w:pPr>
    </w:p>
    <w:p w14:paraId="5D1D5C82" w14:textId="4A72BC32" w:rsidR="00E8336F" w:rsidRDefault="00E8336F" w:rsidP="00E8336F">
      <w:pPr>
        <w:ind w:left="720" w:hanging="720"/>
      </w:pPr>
    </w:p>
    <w:p w14:paraId="2EAAA341" w14:textId="77777777" w:rsidR="00E8336F" w:rsidRDefault="00E8336F" w:rsidP="00E8336F">
      <w:pPr>
        <w:ind w:left="720" w:hanging="720"/>
      </w:pPr>
    </w:p>
    <w:p w14:paraId="291E3AE6" w14:textId="19AB9A99" w:rsidR="00856D02" w:rsidRPr="00856D02" w:rsidRDefault="00856D02" w:rsidP="000A3B42">
      <w:pPr>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47E5ABCD" w14:textId="77777777" w:rsidR="000A3B42" w:rsidRDefault="000A3B42" w:rsidP="00785221">
      <w:pPr>
        <w:spacing w:line="480" w:lineRule="auto"/>
      </w:pPr>
    </w:p>
    <w:p w14:paraId="07C64427" w14:textId="340F3EB6" w:rsidR="00856D02" w:rsidRPr="00856D02" w:rsidRDefault="00856D02" w:rsidP="000A3B42">
      <w:pPr>
        <w:ind w:left="720" w:hanging="720"/>
      </w:pPr>
      <w:r w:rsidRPr="00856D02">
        <w:lastRenderedPageBreak/>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6EB7FD7F" w14:textId="6345CD54" w:rsidR="000A3B42" w:rsidRDefault="000A3B42" w:rsidP="00E8336F"/>
    <w:p w14:paraId="07E2EBC2" w14:textId="277B1598" w:rsidR="00E8336F" w:rsidRDefault="00E8336F" w:rsidP="00E8336F"/>
    <w:p w14:paraId="37F830D3" w14:textId="77777777" w:rsidR="00E8336F" w:rsidRDefault="00E8336F" w:rsidP="00E8336F"/>
    <w:p w14:paraId="5C31414A" w14:textId="6D805133" w:rsidR="00856D02" w:rsidRDefault="00856D02" w:rsidP="000A3B42">
      <w:pPr>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11735ACD" w14:textId="116F2F43" w:rsidR="00E8336F" w:rsidRDefault="00E8336F" w:rsidP="000A3B42">
      <w:pPr>
        <w:ind w:left="720" w:hanging="720"/>
      </w:pPr>
    </w:p>
    <w:p w14:paraId="7174C712" w14:textId="28060469" w:rsidR="00E8336F" w:rsidRDefault="00E8336F" w:rsidP="000A3B42">
      <w:pPr>
        <w:ind w:left="720" w:hanging="720"/>
      </w:pPr>
    </w:p>
    <w:p w14:paraId="09E40830" w14:textId="77777777" w:rsidR="00E8336F" w:rsidRDefault="00E8336F" w:rsidP="000A3B42">
      <w:pPr>
        <w:ind w:left="720" w:hanging="720"/>
      </w:pPr>
    </w:p>
    <w:p w14:paraId="04339C52" w14:textId="4775E8DE" w:rsidR="00EB3757" w:rsidRPr="00EB3757" w:rsidRDefault="00EB3757" w:rsidP="000A3B42">
      <w:pPr>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248C99D5" w14:textId="0C1ADD53" w:rsidR="000A3B42" w:rsidRDefault="000A3B42" w:rsidP="00E8336F"/>
    <w:p w14:paraId="7DA9825B" w14:textId="6AFAC8A7" w:rsidR="00E8336F" w:rsidRDefault="00E8336F" w:rsidP="00E8336F"/>
    <w:p w14:paraId="31F0A894" w14:textId="77777777" w:rsidR="00E8336F" w:rsidRDefault="00E8336F" w:rsidP="00E8336F"/>
    <w:p w14:paraId="43802414" w14:textId="5D7D3732" w:rsidR="000A3B42" w:rsidRDefault="00856D02" w:rsidP="00785221">
      <w:pPr>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41F0C2B2" w14:textId="787FFD9E" w:rsidR="000A3B42" w:rsidRDefault="000A3B42" w:rsidP="00E8336F">
      <w:pPr>
        <w:ind w:left="720" w:hanging="720"/>
      </w:pPr>
    </w:p>
    <w:p w14:paraId="61319E04" w14:textId="4787F6F7" w:rsidR="00E8336F" w:rsidRDefault="00E8336F" w:rsidP="00E8336F">
      <w:pPr>
        <w:ind w:left="720" w:hanging="720"/>
      </w:pPr>
    </w:p>
    <w:p w14:paraId="461A30B4" w14:textId="77777777" w:rsidR="00E8336F" w:rsidRDefault="00E8336F" w:rsidP="00E8336F">
      <w:pPr>
        <w:ind w:left="720" w:hanging="720"/>
      </w:pPr>
    </w:p>
    <w:p w14:paraId="06172987" w14:textId="25F4F892" w:rsidR="00856D02" w:rsidRDefault="00856D02" w:rsidP="000A3B42">
      <w:pPr>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27B347B0" w14:textId="75CB5476" w:rsidR="000A3B42" w:rsidRDefault="000A3B42" w:rsidP="00E8336F"/>
    <w:p w14:paraId="1474225D" w14:textId="4657080D" w:rsidR="00E8336F" w:rsidRDefault="00E8336F" w:rsidP="00E8336F"/>
    <w:p w14:paraId="13DCB264" w14:textId="77777777" w:rsidR="00E8336F" w:rsidRDefault="00E8336F" w:rsidP="00E8336F"/>
    <w:p w14:paraId="6378D25A" w14:textId="57B07632" w:rsidR="00570658" w:rsidRPr="00F93E7B" w:rsidRDefault="00570658" w:rsidP="000A3B42">
      <w:pPr>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1944579A" w14:textId="14B46DBD" w:rsidR="000A3B42" w:rsidRDefault="000A3B42" w:rsidP="00E8336F"/>
    <w:p w14:paraId="68E2A31B" w14:textId="59982C88" w:rsidR="00E8336F" w:rsidRDefault="00E8336F" w:rsidP="00E8336F"/>
    <w:p w14:paraId="3DF1428F" w14:textId="77777777" w:rsidR="00E8336F" w:rsidRDefault="00E8336F" w:rsidP="00E8336F"/>
    <w:p w14:paraId="41A0CCB3" w14:textId="380B0179" w:rsidR="00856D02" w:rsidRPr="00856D02" w:rsidRDefault="00856D02" w:rsidP="000A3B42">
      <w:pPr>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76504B49" w14:textId="6B934A07" w:rsidR="000A3B42" w:rsidRDefault="000A3B42" w:rsidP="00E8336F"/>
    <w:p w14:paraId="0C8BE5D5" w14:textId="6DFCD672" w:rsidR="00E8336F" w:rsidRDefault="00E8336F" w:rsidP="00E8336F"/>
    <w:p w14:paraId="17BBCADA" w14:textId="77777777" w:rsidR="00E8336F" w:rsidRDefault="00E8336F" w:rsidP="00E8336F"/>
    <w:p w14:paraId="1DE82BCB" w14:textId="27BB4E96" w:rsidR="000A3B42" w:rsidRDefault="00856D02" w:rsidP="00785221">
      <w:pPr>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591785BB" w14:textId="77777777" w:rsidR="000A3B42" w:rsidRDefault="000A3B42" w:rsidP="00785221">
      <w:pPr>
        <w:spacing w:line="480" w:lineRule="auto"/>
        <w:ind w:left="720" w:hanging="720"/>
      </w:pPr>
    </w:p>
    <w:p w14:paraId="2A0FC2BF" w14:textId="6EE4C2F1" w:rsidR="00856D02" w:rsidRPr="00856D02" w:rsidRDefault="00856D02" w:rsidP="000A3B42">
      <w:pPr>
        <w:ind w:left="720" w:hanging="720"/>
      </w:pPr>
      <w:r w:rsidRPr="00856D02">
        <w:lastRenderedPageBreak/>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561DFE53" w14:textId="1A61D55B" w:rsidR="000A3B42" w:rsidRDefault="000A3B42" w:rsidP="00E8336F"/>
    <w:p w14:paraId="3642B477" w14:textId="3811F9BF" w:rsidR="00E8336F" w:rsidRDefault="00E8336F" w:rsidP="00E8336F"/>
    <w:p w14:paraId="24A6D6ED" w14:textId="77777777" w:rsidR="00E8336F" w:rsidRDefault="00E8336F" w:rsidP="00E8336F"/>
    <w:p w14:paraId="7DDB1F87" w14:textId="6E7D4070" w:rsidR="008E78DC" w:rsidRPr="00856D02" w:rsidRDefault="008E78DC" w:rsidP="000A3B42">
      <w:pPr>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52EF4E4A" w14:textId="2F9000F7" w:rsidR="000A3B42" w:rsidRDefault="000A3B42" w:rsidP="00E8336F"/>
    <w:p w14:paraId="4281C66B" w14:textId="07A5C3AD" w:rsidR="00E8336F" w:rsidRDefault="00E8336F" w:rsidP="00E8336F"/>
    <w:p w14:paraId="7D507E4A" w14:textId="77777777" w:rsidR="00E8336F" w:rsidRDefault="00E8336F" w:rsidP="00E8336F"/>
    <w:p w14:paraId="601C722D" w14:textId="0B262F40" w:rsidR="00856D02" w:rsidRPr="00856D02" w:rsidRDefault="00856D02" w:rsidP="000A3B42">
      <w:pPr>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60278668" w14:textId="1409D0CD" w:rsidR="00785221" w:rsidRDefault="00785221" w:rsidP="00E8336F"/>
    <w:p w14:paraId="579BFBF3" w14:textId="161D6AF4" w:rsidR="00E8336F" w:rsidRDefault="00E8336F" w:rsidP="00E8336F"/>
    <w:p w14:paraId="019CC5AC" w14:textId="77777777" w:rsidR="00E8336F" w:rsidRDefault="00E8336F" w:rsidP="00E8336F"/>
    <w:p w14:paraId="40B562BD" w14:textId="57C29DAB" w:rsidR="00570658" w:rsidRDefault="00570658" w:rsidP="00785221">
      <w:pPr>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1BD46ACA" w14:textId="7657FF58" w:rsidR="000A3B42" w:rsidRDefault="000A3B42" w:rsidP="00E8336F"/>
    <w:p w14:paraId="28EBC516" w14:textId="77F4B495" w:rsidR="00E8336F" w:rsidRDefault="00E8336F" w:rsidP="00E8336F"/>
    <w:p w14:paraId="01C09EEF" w14:textId="77777777" w:rsidR="00E8336F" w:rsidRDefault="00E8336F" w:rsidP="00E8336F"/>
    <w:p w14:paraId="3E551A50" w14:textId="4C7ABDE9" w:rsidR="00856D02" w:rsidRPr="00D30470" w:rsidRDefault="00856D02" w:rsidP="000A3B42">
      <w:pPr>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FB04BA5" w14:textId="559DF264" w:rsidR="000A3B42" w:rsidRDefault="000A3B42" w:rsidP="00E8336F"/>
    <w:p w14:paraId="2768CFAE" w14:textId="7AF41F86" w:rsidR="00E8336F" w:rsidRDefault="00E8336F" w:rsidP="00E8336F"/>
    <w:p w14:paraId="026A454E" w14:textId="77777777" w:rsidR="00E8336F" w:rsidRDefault="00E8336F" w:rsidP="00E8336F"/>
    <w:p w14:paraId="61DF5377" w14:textId="6D54F7B8" w:rsidR="00856D02" w:rsidRDefault="00856D02" w:rsidP="000A3B42">
      <w:pPr>
        <w:ind w:left="720" w:hanging="720"/>
      </w:pPr>
      <w:r w:rsidRPr="00856D02">
        <w:t>Raven, J. C. (1936). Mental tests used in genetic studies: The performance of related individuals on tests mainly educative and mainly reproductive. MSc Thesis of University of London.</w:t>
      </w:r>
    </w:p>
    <w:p w14:paraId="43A2A8C8" w14:textId="41F16AEC" w:rsidR="000A3B42" w:rsidRDefault="000A3B42" w:rsidP="00E8336F"/>
    <w:p w14:paraId="659FB24E" w14:textId="3A88519F" w:rsidR="00E8336F" w:rsidRDefault="00E8336F" w:rsidP="00E8336F"/>
    <w:p w14:paraId="1AB02132" w14:textId="77777777" w:rsidR="00E8336F" w:rsidRDefault="00E8336F" w:rsidP="00E8336F"/>
    <w:p w14:paraId="1FEDAC7E" w14:textId="2A3B651C" w:rsidR="008110AB" w:rsidRPr="008110AB" w:rsidRDefault="008110AB" w:rsidP="000A3B42">
      <w:pPr>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3E79AD85" w14:textId="71F64C3C" w:rsidR="000A3B42" w:rsidRDefault="000A3B42" w:rsidP="00E8336F"/>
    <w:p w14:paraId="10D7882B" w14:textId="378FA287" w:rsidR="00E8336F" w:rsidRDefault="00E8336F" w:rsidP="00E8336F"/>
    <w:p w14:paraId="1C5AE4C5" w14:textId="77777777" w:rsidR="00E8336F" w:rsidRDefault="00E8336F" w:rsidP="00E8336F"/>
    <w:p w14:paraId="6BEB4CB3" w14:textId="3F01ADEA" w:rsidR="00856D02" w:rsidRPr="00856D02" w:rsidRDefault="00856D02" w:rsidP="000A3B42">
      <w:pPr>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27EECDE6" w14:textId="77777777" w:rsidR="000A3B42" w:rsidRDefault="000A3B42" w:rsidP="00785221">
      <w:pPr>
        <w:spacing w:line="480" w:lineRule="auto"/>
      </w:pPr>
    </w:p>
    <w:p w14:paraId="06F0F0AC" w14:textId="70953A69" w:rsidR="00856D02" w:rsidRPr="00856D02" w:rsidRDefault="00856D02" w:rsidP="000A3B42">
      <w:pPr>
        <w:ind w:left="720" w:hanging="720"/>
      </w:pPr>
      <w:r w:rsidRPr="00856D02">
        <w:lastRenderedPageBreak/>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7A77D858" w14:textId="6607173B" w:rsidR="000A3B42" w:rsidRDefault="000A3B42" w:rsidP="00E8336F"/>
    <w:p w14:paraId="39131F15" w14:textId="2D9C2AA4" w:rsidR="00E8336F" w:rsidRDefault="00E8336F" w:rsidP="00E8336F"/>
    <w:p w14:paraId="1E44A777" w14:textId="0E644198" w:rsidR="00E8336F" w:rsidRDefault="00E8336F" w:rsidP="00E8336F"/>
    <w:p w14:paraId="644DAC95" w14:textId="48E45403" w:rsidR="00856D02" w:rsidRPr="00856D02" w:rsidRDefault="00856D02" w:rsidP="000A3B42">
      <w:pPr>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14:paraId="346F566D" w14:textId="373528A1" w:rsidR="000A3B42" w:rsidRDefault="000A3B42" w:rsidP="00E8336F"/>
    <w:p w14:paraId="0D647C1D" w14:textId="62FA0CEB" w:rsidR="00E8336F" w:rsidRDefault="00E8336F" w:rsidP="00E8336F"/>
    <w:p w14:paraId="2DCE8FE7" w14:textId="77777777" w:rsidR="00E8336F" w:rsidRDefault="00E8336F" w:rsidP="00E8336F"/>
    <w:p w14:paraId="1D741733" w14:textId="786E2431" w:rsidR="00856D02" w:rsidRPr="00856D02" w:rsidRDefault="00856D02" w:rsidP="000A3B42">
      <w:pPr>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6AB9E872" w14:textId="68736669" w:rsidR="000A3B42" w:rsidRDefault="000A3B42" w:rsidP="00E8336F"/>
    <w:p w14:paraId="2E2CADA7" w14:textId="030E9B8A" w:rsidR="00E8336F" w:rsidRDefault="00E8336F" w:rsidP="00E8336F"/>
    <w:p w14:paraId="6271B5A1" w14:textId="77777777" w:rsidR="00E8336F" w:rsidRDefault="00E8336F" w:rsidP="00E8336F"/>
    <w:p w14:paraId="23421B79" w14:textId="31FA4F1D" w:rsidR="00856D02" w:rsidRPr="00856D02" w:rsidRDefault="00856D02" w:rsidP="000A3B42">
      <w:pPr>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2E0E835" w14:textId="5A59805C" w:rsidR="00911471" w:rsidRDefault="00EF7398" w:rsidP="00682F1D">
      <w:pPr>
        <w:spacing w:line="480" w:lineRule="auto"/>
        <w:jc w:val="center"/>
        <w:rPr>
          <w:b/>
          <w:bCs/>
        </w:rPr>
      </w:pPr>
      <w:r w:rsidRPr="00EF7398">
        <w:rPr>
          <w:b/>
          <w:bCs/>
        </w:rPr>
        <w:lastRenderedPageBreak/>
        <w:t>APPENDIX</w:t>
      </w:r>
      <w:r w:rsidR="00682F1D">
        <w:rPr>
          <w:b/>
          <w:bCs/>
        </w:rPr>
        <w:t>: HUMAN</w:t>
      </w:r>
      <w:r w:rsidR="00682F1D" w:rsidRPr="00682F1D">
        <w:rPr>
          <w:b/>
          <w:bCs/>
        </w:rPr>
        <w:t xml:space="preserve"> </w:t>
      </w:r>
      <w:r w:rsidR="00682F1D">
        <w:rPr>
          <w:b/>
          <w:bCs/>
        </w:rPr>
        <w:t>SUBJECTS</w:t>
      </w:r>
      <w:r w:rsidR="00682F1D" w:rsidRPr="00682F1D">
        <w:rPr>
          <w:b/>
          <w:bCs/>
        </w:rPr>
        <w:t xml:space="preserve"> IRB </w:t>
      </w:r>
      <w:r w:rsidR="00682F1D">
        <w:rPr>
          <w:b/>
          <w:bCs/>
        </w:rPr>
        <w:t>APPROVAL</w:t>
      </w:r>
      <w:r w:rsidRPr="00EF7398">
        <w:rPr>
          <w:b/>
          <w:bCs/>
        </w:rPr>
        <w:t xml:space="preserve"> </w:t>
      </w:r>
    </w:p>
    <w:p w14:paraId="24B7B420" w14:textId="368602CC" w:rsidR="00682F1D" w:rsidRDefault="00682F1D" w:rsidP="00682F1D">
      <w:pPr>
        <w:spacing w:line="480" w:lineRule="auto"/>
        <w:jc w:val="center"/>
        <w:rPr>
          <w:b/>
          <w:bCs/>
        </w:rPr>
      </w:pPr>
    </w:p>
    <w:p w14:paraId="4E261769" w14:textId="77777777" w:rsidR="00682F1D" w:rsidRPr="00911471" w:rsidRDefault="00682F1D" w:rsidP="00682F1D">
      <w:pPr>
        <w:spacing w:line="480" w:lineRule="auto"/>
        <w:jc w:val="center"/>
      </w:pPr>
    </w:p>
    <w:p w14:paraId="00A21A44" w14:textId="7FF37B2A" w:rsidR="00682F1D" w:rsidRDefault="00682F1D" w:rsidP="00682F1D">
      <w:pPr>
        <w:jc w:val="center"/>
        <w:rPr>
          <w:rFonts w:ascii="-webkit-standard" w:hAnsi="-webkit-standard"/>
          <w:color w:val="000000"/>
        </w:rPr>
      </w:pPr>
      <w:r>
        <w:rPr>
          <w:rFonts w:ascii="-webkit-standard" w:hAnsi="-webkit-standard"/>
          <w:b/>
          <w:bCs/>
          <w:color w:val="000000"/>
        </w:rPr>
        <w:fldChar w:fldCharType="begin"/>
      </w:r>
      <w:r>
        <w:rPr>
          <w:rFonts w:ascii="-webkit-standard" w:hAnsi="-webkit-standard"/>
          <w:b/>
          <w:bCs/>
          <w:color w:val="000000"/>
        </w:rPr>
        <w:instrText xml:space="preserve"> INCLUDEPICTURE "/var/folders/s5/s1zsybd52szg217d1r34045m0000gn/T/com.microsoft.Word/WebArchiveCopyPasteTempFiles/cidimage0.png" \* MERGEFORMATINET </w:instrText>
      </w:r>
      <w:r>
        <w:rPr>
          <w:rFonts w:ascii="-webkit-standard" w:hAnsi="-webkit-standard"/>
          <w:b/>
          <w:bCs/>
          <w:color w:val="000000"/>
        </w:rPr>
        <w:fldChar w:fldCharType="separate"/>
      </w:r>
      <w:r>
        <w:rPr>
          <w:rFonts w:ascii="-webkit-standard" w:hAnsi="-webkit-standard"/>
          <w:b/>
          <w:bCs/>
          <w:noProof/>
          <w:color w:val="000000"/>
        </w:rPr>
        <w:drawing>
          <wp:inline distT="0" distB="0" distL="0" distR="0" wp14:anchorId="0A6C87CB" wp14:editId="37B705BC">
            <wp:extent cx="1240076" cy="682462"/>
            <wp:effectExtent l="0" t="0" r="508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2214" cy="694645"/>
                    </a:xfrm>
                    <a:prstGeom prst="rect">
                      <a:avLst/>
                    </a:prstGeom>
                    <a:noFill/>
                    <a:ln>
                      <a:noFill/>
                    </a:ln>
                  </pic:spPr>
                </pic:pic>
              </a:graphicData>
            </a:graphic>
          </wp:inline>
        </w:drawing>
      </w:r>
      <w:r>
        <w:rPr>
          <w:rFonts w:ascii="-webkit-standard" w:hAnsi="-webkit-standard"/>
          <w:b/>
          <w:bCs/>
          <w:color w:val="000000"/>
        </w:rPr>
        <w:fldChar w:fldCharType="end"/>
      </w:r>
    </w:p>
    <w:p w14:paraId="022BD69B" w14:textId="2B26B88A" w:rsidR="00B00A52" w:rsidRDefault="00682F1D" w:rsidP="00682F1D">
      <w:pPr>
        <w:rPr>
          <w:color w:val="000000"/>
        </w:rPr>
      </w:pPr>
      <w:r w:rsidRPr="00682F1D">
        <w:rPr>
          <w:rStyle w:val="Strong"/>
          <w:color w:val="000000"/>
        </w:rPr>
        <w:t>To:</w:t>
      </w:r>
      <w:r w:rsidRPr="00682F1D">
        <w:rPr>
          <w:rStyle w:val="apple-converted-space"/>
          <w:color w:val="000000"/>
        </w:rPr>
        <w:t> </w:t>
      </w:r>
      <w:r w:rsidRPr="00682F1D">
        <w:rPr>
          <w:color w:val="000000"/>
        </w:rPr>
        <w:br/>
        <w:t>Erin Buchanan</w:t>
      </w:r>
      <w:r w:rsidRPr="00682F1D">
        <w:rPr>
          <w:rStyle w:val="apple-converted-space"/>
          <w:color w:val="000000"/>
        </w:rPr>
        <w:t> </w:t>
      </w:r>
      <w:r w:rsidRPr="00682F1D">
        <w:rPr>
          <w:color w:val="000000"/>
        </w:rPr>
        <w:br/>
        <w:t>Psychology</w:t>
      </w:r>
      <w:r w:rsidRPr="00682F1D">
        <w:rPr>
          <w:rStyle w:val="apple-converted-space"/>
          <w:color w:val="000000"/>
        </w:rPr>
        <w:t> </w:t>
      </w:r>
      <w:r w:rsidRPr="00682F1D">
        <w:rPr>
          <w:color w:val="000000"/>
        </w:rPr>
        <w:br/>
      </w:r>
      <w:r w:rsidRPr="00682F1D">
        <w:rPr>
          <w:color w:val="000000"/>
        </w:rPr>
        <w:br/>
      </w:r>
      <w:r w:rsidRPr="00682F1D">
        <w:rPr>
          <w:color w:val="000000"/>
        </w:rPr>
        <w:br/>
      </w:r>
      <w:r w:rsidRPr="00682F1D">
        <w:rPr>
          <w:rStyle w:val="Strong"/>
          <w:color w:val="000000"/>
        </w:rPr>
        <w:t>RE:</w:t>
      </w:r>
      <w:r w:rsidRPr="00682F1D">
        <w:rPr>
          <w:rStyle w:val="apple-converted-space"/>
          <w:b/>
          <w:bCs/>
          <w:color w:val="000000"/>
        </w:rPr>
        <w:t> </w:t>
      </w:r>
      <w:r w:rsidRPr="00682F1D">
        <w:rPr>
          <w:color w:val="000000"/>
        </w:rPr>
        <w:t>Notice of IRB Approval</w:t>
      </w:r>
      <w:r w:rsidRPr="00682F1D">
        <w:rPr>
          <w:rStyle w:val="apple-converted-space"/>
          <w:color w:val="000000"/>
        </w:rPr>
        <w:t> </w:t>
      </w:r>
      <w:r w:rsidRPr="00682F1D">
        <w:rPr>
          <w:color w:val="000000"/>
        </w:rPr>
        <w:br/>
      </w:r>
      <w:r w:rsidRPr="00682F1D">
        <w:rPr>
          <w:rStyle w:val="Strong"/>
          <w:color w:val="000000"/>
        </w:rPr>
        <w:t>Submission Type:</w:t>
      </w:r>
      <w:r w:rsidRPr="00682F1D">
        <w:rPr>
          <w:rStyle w:val="apple-converted-space"/>
          <w:b/>
          <w:bCs/>
          <w:color w:val="000000"/>
        </w:rPr>
        <w:t> </w:t>
      </w:r>
      <w:r w:rsidRPr="00682F1D">
        <w:rPr>
          <w:color w:val="000000"/>
        </w:rPr>
        <w:t>Initial</w:t>
      </w:r>
      <w:r w:rsidRPr="00682F1D">
        <w:rPr>
          <w:rStyle w:val="apple-converted-space"/>
          <w:color w:val="000000"/>
        </w:rPr>
        <w:t> </w:t>
      </w:r>
      <w:r w:rsidRPr="00682F1D">
        <w:rPr>
          <w:color w:val="000000"/>
        </w:rPr>
        <w:br/>
      </w:r>
      <w:r w:rsidRPr="00682F1D">
        <w:rPr>
          <w:rStyle w:val="Strong"/>
          <w:color w:val="000000"/>
        </w:rPr>
        <w:t>Study #:</w:t>
      </w:r>
      <w:r w:rsidRPr="00682F1D">
        <w:rPr>
          <w:rStyle w:val="apple-converted-space"/>
          <w:b/>
          <w:bCs/>
          <w:color w:val="000000"/>
        </w:rPr>
        <w:t> </w:t>
      </w:r>
      <w:r w:rsidRPr="00682F1D">
        <w:rPr>
          <w:color w:val="000000"/>
        </w:rPr>
        <w:t>IRB-FY2018-750</w:t>
      </w:r>
      <w:r w:rsidRPr="00682F1D">
        <w:rPr>
          <w:rStyle w:val="apple-converted-space"/>
          <w:color w:val="000000"/>
        </w:rPr>
        <w:t> </w:t>
      </w:r>
      <w:r w:rsidRPr="00682F1D">
        <w:rPr>
          <w:color w:val="000000"/>
        </w:rPr>
        <w:br/>
      </w:r>
      <w:r w:rsidRPr="00682F1D">
        <w:rPr>
          <w:rStyle w:val="Strong"/>
          <w:color w:val="000000"/>
        </w:rPr>
        <w:t>Study Title:</w:t>
      </w:r>
      <w:r w:rsidRPr="00682F1D">
        <w:rPr>
          <w:rStyle w:val="apple-converted-space"/>
          <w:color w:val="000000"/>
        </w:rPr>
        <w:t> </w:t>
      </w:r>
      <w:r w:rsidRPr="00682F1D">
        <w:rPr>
          <w:color w:val="000000"/>
        </w:rPr>
        <w:t>Addie Thesis</w:t>
      </w:r>
      <w:r w:rsidRPr="00682F1D">
        <w:rPr>
          <w:rStyle w:val="apple-converted-space"/>
          <w:color w:val="000000"/>
        </w:rPr>
        <w:t> </w:t>
      </w:r>
      <w:r w:rsidRPr="00682F1D">
        <w:rPr>
          <w:color w:val="000000"/>
        </w:rPr>
        <w:br/>
      </w:r>
      <w:r w:rsidRPr="00682F1D">
        <w:rPr>
          <w:rStyle w:val="Strong"/>
          <w:color w:val="000000"/>
        </w:rPr>
        <w:t>Decision:</w:t>
      </w:r>
      <w:r w:rsidRPr="00682F1D">
        <w:rPr>
          <w:rStyle w:val="apple-converted-space"/>
          <w:b/>
          <w:bCs/>
          <w:color w:val="000000"/>
        </w:rPr>
        <w:t> </w:t>
      </w:r>
      <w:r w:rsidRPr="00682F1D">
        <w:rPr>
          <w:color w:val="000000"/>
        </w:rPr>
        <w:t>Approved</w:t>
      </w:r>
      <w:r w:rsidRPr="00682F1D">
        <w:rPr>
          <w:rStyle w:val="apple-converted-space"/>
          <w:color w:val="000000"/>
        </w:rPr>
        <w:t> </w:t>
      </w:r>
      <w:r w:rsidRPr="00682F1D">
        <w:rPr>
          <w:color w:val="000000"/>
        </w:rPr>
        <w:br/>
      </w:r>
      <w:r w:rsidRPr="00682F1D">
        <w:rPr>
          <w:color w:val="000000"/>
        </w:rPr>
        <w:br/>
      </w:r>
      <w:r w:rsidRPr="00682F1D">
        <w:rPr>
          <w:rStyle w:val="Strong"/>
          <w:color w:val="000000"/>
        </w:rPr>
        <w:t>Approval Date:</w:t>
      </w:r>
      <w:r w:rsidRPr="00682F1D">
        <w:rPr>
          <w:color w:val="000000"/>
        </w:rPr>
        <w:t> September 4, 2018</w:t>
      </w:r>
      <w:r w:rsidRPr="00682F1D">
        <w:rPr>
          <w:rStyle w:val="apple-converted-space"/>
          <w:color w:val="000000"/>
        </w:rPr>
        <w:t> </w:t>
      </w:r>
      <w:r w:rsidRPr="00682F1D">
        <w:rPr>
          <w:color w:val="000000"/>
        </w:rPr>
        <w:br/>
      </w:r>
      <w:r w:rsidRPr="00682F1D">
        <w:rPr>
          <w:rStyle w:val="Strong"/>
          <w:color w:val="000000"/>
        </w:rPr>
        <w:t>Expiration Date:</w:t>
      </w:r>
      <w:r w:rsidRPr="00682F1D">
        <w:rPr>
          <w:color w:val="000000"/>
        </w:rPr>
        <w:t> September 4, 2019</w:t>
      </w:r>
      <w:r w:rsidRPr="00682F1D">
        <w:rPr>
          <w:rStyle w:val="apple-converted-space"/>
          <w:color w:val="000000"/>
        </w:rPr>
        <w:t> </w:t>
      </w:r>
      <w:r w:rsidRPr="00682F1D">
        <w:rPr>
          <w:color w:val="000000"/>
        </w:rPr>
        <w:br/>
      </w:r>
      <w:r w:rsidRPr="00682F1D">
        <w:rPr>
          <w:color w:val="000000"/>
        </w:rPr>
        <w:br/>
        <w:t>This submission has been approved by the Missouri State University Institutional Review Board (IRB) for the period indicated.</w:t>
      </w:r>
      <w:r w:rsidRPr="00682F1D">
        <w:rPr>
          <w:rStyle w:val="apple-converted-space"/>
          <w:color w:val="000000"/>
        </w:rPr>
        <w:t> </w:t>
      </w:r>
      <w:r w:rsidRPr="00682F1D">
        <w:rPr>
          <w:color w:val="000000"/>
        </w:rPr>
        <w:br/>
      </w:r>
      <w:r w:rsidRPr="00682F1D">
        <w:rPr>
          <w:color w:val="000000"/>
        </w:rPr>
        <w:br/>
        <w:t>______________________________________________________________________________Federal regulations require that all research be reviewed at least annually. It is the Principal Investigator’s responsibility to submit for renewal and obtain approval before the expiration date. You may not continue any research activity beyond the expiration date without IRB approval. Failure to receive approval for continuation before the expiration date will result in automatic termination of the approval for this study on the expiration date.</w:t>
      </w:r>
      <w:r w:rsidRPr="00682F1D">
        <w:rPr>
          <w:rStyle w:val="apple-converted-space"/>
          <w:color w:val="000000"/>
        </w:rPr>
        <w:t> </w:t>
      </w:r>
      <w:r w:rsidRPr="00682F1D">
        <w:rPr>
          <w:color w:val="000000"/>
        </w:rPr>
        <w:br/>
      </w:r>
      <w:r w:rsidRPr="00682F1D">
        <w:rPr>
          <w:color w:val="000000"/>
        </w:rPr>
        <w:br/>
        <w:t>You are required to obtain IRB approval for any changes to any aspect of this study before they can be implemented. Should any adverse event or unanticipated problem involving risks to subjects or others occur it must be reported immediately to the IRB.</w:t>
      </w:r>
      <w:r w:rsidRPr="00682F1D">
        <w:rPr>
          <w:rStyle w:val="apple-converted-space"/>
          <w:color w:val="000000"/>
        </w:rPr>
        <w:t> </w:t>
      </w:r>
      <w:r w:rsidRPr="00682F1D">
        <w:rPr>
          <w:color w:val="000000"/>
        </w:rPr>
        <w:br/>
      </w:r>
      <w:r w:rsidRPr="00682F1D">
        <w:rPr>
          <w:color w:val="000000"/>
        </w:rPr>
        <w:br/>
        <w:t>This study was reviewed in accordance with federal regulations governing human subjects research, including those found at 45 CFR 46 (Common Rule), 45 CFR 164 (HIPAA), 21 CFR 50 &amp; 56 (FDA), and 40 CFR 26 (EPA), where applicable.</w:t>
      </w:r>
      <w:r w:rsidRPr="00682F1D">
        <w:rPr>
          <w:rStyle w:val="apple-converted-space"/>
          <w:color w:val="000000"/>
        </w:rPr>
        <w:t> </w:t>
      </w:r>
      <w:r w:rsidRPr="00682F1D">
        <w:rPr>
          <w:color w:val="000000"/>
        </w:rPr>
        <w:br/>
      </w:r>
      <w:r w:rsidRPr="00682F1D">
        <w:rPr>
          <w:color w:val="000000"/>
        </w:rPr>
        <w:br/>
        <w:t>Researchers Associated with this Project:</w:t>
      </w:r>
      <w:r w:rsidRPr="00682F1D">
        <w:rPr>
          <w:rStyle w:val="apple-converted-space"/>
          <w:color w:val="000000"/>
        </w:rPr>
        <w:t> </w:t>
      </w:r>
      <w:r w:rsidRPr="00682F1D">
        <w:rPr>
          <w:color w:val="000000"/>
        </w:rPr>
        <w:br/>
      </w:r>
      <w:r w:rsidRPr="00682F1D">
        <w:rPr>
          <w:rStyle w:val="Strong"/>
          <w:color w:val="000000"/>
        </w:rPr>
        <w:t>PI: </w:t>
      </w:r>
      <w:r w:rsidRPr="00682F1D">
        <w:rPr>
          <w:rStyle w:val="apple-converted-space"/>
          <w:b/>
          <w:bCs/>
          <w:color w:val="000000"/>
        </w:rPr>
        <w:t> </w:t>
      </w:r>
      <w:r w:rsidRPr="00682F1D">
        <w:rPr>
          <w:color w:val="000000"/>
        </w:rPr>
        <w:t>Erin Buchanan</w:t>
      </w:r>
      <w:r w:rsidRPr="00682F1D">
        <w:rPr>
          <w:rStyle w:val="apple-converted-space"/>
          <w:color w:val="000000"/>
        </w:rPr>
        <w:t> </w:t>
      </w:r>
      <w:r w:rsidRPr="00682F1D">
        <w:rPr>
          <w:b/>
          <w:bCs/>
          <w:color w:val="000000"/>
        </w:rPr>
        <w:br/>
      </w:r>
      <w:r w:rsidRPr="00682F1D">
        <w:rPr>
          <w:rStyle w:val="Strong"/>
          <w:color w:val="000000"/>
        </w:rPr>
        <w:t>Co-PI: </w:t>
      </w:r>
      <w:r w:rsidRPr="00682F1D">
        <w:rPr>
          <w:rStyle w:val="apple-converted-space"/>
          <w:color w:val="000000"/>
        </w:rPr>
        <w:t> </w:t>
      </w:r>
      <w:r w:rsidRPr="00682F1D">
        <w:rPr>
          <w:b/>
          <w:bCs/>
          <w:color w:val="000000"/>
        </w:rPr>
        <w:br/>
      </w:r>
      <w:r w:rsidRPr="00682F1D">
        <w:rPr>
          <w:rStyle w:val="Strong"/>
          <w:color w:val="000000"/>
        </w:rPr>
        <w:t>Primary Contact: </w:t>
      </w:r>
      <w:r w:rsidRPr="00682F1D">
        <w:rPr>
          <w:rStyle w:val="apple-converted-space"/>
          <w:b/>
          <w:bCs/>
          <w:color w:val="000000"/>
        </w:rPr>
        <w:t> </w:t>
      </w:r>
      <w:r w:rsidRPr="00682F1D">
        <w:rPr>
          <w:color w:val="000000"/>
        </w:rPr>
        <w:t>Addie Wikowsky</w:t>
      </w:r>
      <w:r w:rsidRPr="00682F1D">
        <w:rPr>
          <w:rStyle w:val="apple-converted-space"/>
          <w:color w:val="000000"/>
        </w:rPr>
        <w:t> </w:t>
      </w:r>
      <w:r w:rsidRPr="00682F1D">
        <w:rPr>
          <w:b/>
          <w:bCs/>
          <w:color w:val="000000"/>
        </w:rPr>
        <w:br/>
      </w:r>
      <w:r w:rsidRPr="00682F1D">
        <w:rPr>
          <w:rStyle w:val="Strong"/>
          <w:color w:val="000000"/>
        </w:rPr>
        <w:t>Other Investigators:</w:t>
      </w:r>
      <w:r w:rsidRPr="00682F1D">
        <w:rPr>
          <w:rStyle w:val="apple-converted-space"/>
          <w:color w:val="000000"/>
        </w:rPr>
        <w:t> </w:t>
      </w:r>
      <w:r w:rsidRPr="00682F1D">
        <w:rPr>
          <w:color w:val="000000"/>
        </w:rPr>
        <w:t> </w:t>
      </w:r>
    </w:p>
    <w:p w14:paraId="07825D94" w14:textId="2F4CA945" w:rsidR="00B00A52" w:rsidRDefault="00B00A52">
      <w:pPr>
        <w:rPr>
          <w:color w:val="000000"/>
        </w:rPr>
      </w:pPr>
    </w:p>
    <w:p w14:paraId="72C92F41" w14:textId="5FD00A18" w:rsidR="00B00A52" w:rsidRDefault="00B00A52" w:rsidP="00682F1D">
      <w:r>
        <w:rPr>
          <w:noProof/>
        </w:rPr>
        <w:drawing>
          <wp:inline distT="0" distB="0" distL="0" distR="0" wp14:anchorId="3B4DB29F" wp14:editId="4002E3F0">
            <wp:extent cx="5943600" cy="74682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14:paraId="4B2012C2" w14:textId="77777777" w:rsidR="00B00A52" w:rsidRDefault="00B00A52">
      <w:r>
        <w:br w:type="page"/>
      </w:r>
    </w:p>
    <w:p w14:paraId="78834A8D" w14:textId="15EB6A77" w:rsidR="00B00A52" w:rsidRDefault="00B00A52" w:rsidP="00682F1D">
      <w:r>
        <w:rPr>
          <w:noProof/>
        </w:rPr>
        <w:lastRenderedPageBreak/>
        <w:drawing>
          <wp:inline distT="0" distB="0" distL="0" distR="0" wp14:anchorId="6E9FD78A" wp14:editId="0900ADCE">
            <wp:extent cx="5943600" cy="7662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RB Approval.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62545"/>
                    </a:xfrm>
                    <a:prstGeom prst="rect">
                      <a:avLst/>
                    </a:prstGeom>
                  </pic:spPr>
                </pic:pic>
              </a:graphicData>
            </a:graphic>
          </wp:inline>
        </w:drawing>
      </w:r>
    </w:p>
    <w:p w14:paraId="03601C05" w14:textId="77777777" w:rsidR="00B00A52" w:rsidRDefault="00B00A52">
      <w:r>
        <w:br w:type="page"/>
      </w:r>
    </w:p>
    <w:p w14:paraId="164CA890" w14:textId="4293239F" w:rsidR="00B00A52" w:rsidRDefault="00B00A52" w:rsidP="00682F1D">
      <w:r>
        <w:rPr>
          <w:noProof/>
        </w:rPr>
        <w:lastRenderedPageBreak/>
        <w:drawing>
          <wp:inline distT="0" distB="0" distL="0" distR="0" wp14:anchorId="3CDB6AED" wp14:editId="43544BB9">
            <wp:extent cx="5943600" cy="72440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1 at 6.46.0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21CA6F2B" w14:textId="77777777" w:rsidR="00B00A52" w:rsidRDefault="00B00A52">
      <w:r>
        <w:br w:type="page"/>
      </w:r>
    </w:p>
    <w:p w14:paraId="44E28EF5" w14:textId="77777777" w:rsidR="00B00A52" w:rsidRDefault="00B00A52" w:rsidP="00682F1D"/>
    <w:p w14:paraId="62E304EF" w14:textId="77777777" w:rsidR="00B00A52" w:rsidRDefault="00B00A52">
      <w:r>
        <w:rPr>
          <w:noProof/>
        </w:rPr>
        <w:drawing>
          <wp:inline distT="0" distB="0" distL="0" distR="0" wp14:anchorId="0EB71096" wp14:editId="7589800A">
            <wp:extent cx="5943600" cy="7833360"/>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7452971A" w14:textId="77777777" w:rsidR="00B00A52" w:rsidRDefault="00B00A52">
      <w:r>
        <w:br w:type="page"/>
      </w:r>
    </w:p>
    <w:p w14:paraId="5D931879" w14:textId="77777777" w:rsidR="00B00A52" w:rsidRDefault="00B00A52">
      <w:r>
        <w:rPr>
          <w:noProof/>
        </w:rPr>
        <w:lastRenderedPageBreak/>
        <w:drawing>
          <wp:inline distT="0" distB="0" distL="0" distR="0" wp14:anchorId="00F9AC83" wp14:editId="2DA15429">
            <wp:extent cx="5600700" cy="7886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7">
                      <a:extLst>
                        <a:ext uri="{28A0092B-C50C-407E-A947-70E740481C1C}">
                          <a14:useLocalDpi xmlns:a14="http://schemas.microsoft.com/office/drawing/2010/main" val="0"/>
                        </a:ext>
                      </a:extLst>
                    </a:blip>
                    <a:stretch>
                      <a:fillRect/>
                    </a:stretch>
                  </pic:blipFill>
                  <pic:spPr>
                    <a:xfrm>
                      <a:off x="0" y="0"/>
                      <a:ext cx="5600700" cy="7886700"/>
                    </a:xfrm>
                    <a:prstGeom prst="rect">
                      <a:avLst/>
                    </a:prstGeom>
                  </pic:spPr>
                </pic:pic>
              </a:graphicData>
            </a:graphic>
          </wp:inline>
        </w:drawing>
      </w:r>
    </w:p>
    <w:p w14:paraId="0C104AC7" w14:textId="77777777" w:rsidR="00B00A52" w:rsidRDefault="00B00A52">
      <w:r>
        <w:br w:type="page"/>
      </w:r>
    </w:p>
    <w:p w14:paraId="19B79714" w14:textId="5D30BC5D" w:rsidR="00B00A52" w:rsidRDefault="00B00A52">
      <w:r>
        <w:rPr>
          <w:noProof/>
        </w:rPr>
        <w:lastRenderedPageBreak/>
        <w:drawing>
          <wp:inline distT="0" distB="0" distL="0" distR="0" wp14:anchorId="31B731E0" wp14:editId="05E7C42C">
            <wp:extent cx="5943600" cy="71024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102475"/>
                    </a:xfrm>
                    <a:prstGeom prst="rect">
                      <a:avLst/>
                    </a:prstGeom>
                  </pic:spPr>
                </pic:pic>
              </a:graphicData>
            </a:graphic>
          </wp:inline>
        </w:drawing>
      </w:r>
      <w:r>
        <w:br w:type="page"/>
      </w:r>
      <w:r>
        <w:rPr>
          <w:noProof/>
        </w:rPr>
        <w:lastRenderedPageBreak/>
        <w:drawing>
          <wp:inline distT="0" distB="0" distL="0" distR="0" wp14:anchorId="6075160A" wp14:editId="29AE98A7">
            <wp:extent cx="5943600" cy="79730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6.48.57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73060"/>
                    </a:xfrm>
                    <a:prstGeom prst="rect">
                      <a:avLst/>
                    </a:prstGeom>
                  </pic:spPr>
                </pic:pic>
              </a:graphicData>
            </a:graphic>
          </wp:inline>
        </w:drawing>
      </w:r>
    </w:p>
    <w:p w14:paraId="152AF8ED" w14:textId="77777777" w:rsidR="00B00A52" w:rsidRDefault="00B00A52"/>
    <w:p w14:paraId="0C937A62" w14:textId="45F51F1A" w:rsidR="00B00A52" w:rsidRDefault="00B00A52" w:rsidP="00682F1D">
      <w:r>
        <w:rPr>
          <w:noProof/>
        </w:rPr>
        <w:lastRenderedPageBreak/>
        <w:drawing>
          <wp:inline distT="0" distB="0" distL="0" distR="0" wp14:anchorId="03D07F65" wp14:editId="1B1C8E15">
            <wp:extent cx="5943600" cy="792924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6.49.55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929245"/>
                    </a:xfrm>
                    <a:prstGeom prst="rect">
                      <a:avLst/>
                    </a:prstGeom>
                  </pic:spPr>
                </pic:pic>
              </a:graphicData>
            </a:graphic>
          </wp:inline>
        </w:drawing>
      </w:r>
    </w:p>
    <w:p w14:paraId="67B6FB8A" w14:textId="77777777" w:rsidR="00B00A52" w:rsidRDefault="00B00A52">
      <w:r>
        <w:br w:type="page"/>
      </w:r>
    </w:p>
    <w:p w14:paraId="491501DC" w14:textId="06B37451" w:rsidR="00B00A52" w:rsidRDefault="00B00A52" w:rsidP="00682F1D">
      <w:r>
        <w:rPr>
          <w:noProof/>
        </w:rPr>
        <w:lastRenderedPageBreak/>
        <w:drawing>
          <wp:inline distT="0" distB="0" distL="0" distR="0" wp14:anchorId="72C7E5D7" wp14:editId="40A958CF">
            <wp:extent cx="5943600" cy="3719195"/>
            <wp:effectExtent l="0" t="0" r="0" b="190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D81FC67" w14:textId="77777777" w:rsidR="00B00A52" w:rsidRDefault="00B00A52">
      <w:r>
        <w:br w:type="page"/>
      </w:r>
    </w:p>
    <w:p w14:paraId="6E1DC24A" w14:textId="4C27BEEA" w:rsidR="00B00A52" w:rsidRDefault="00B00A52" w:rsidP="00682F1D">
      <w:r>
        <w:rPr>
          <w:noProof/>
        </w:rPr>
        <w:lastRenderedPageBreak/>
        <w:drawing>
          <wp:inline distT="0" distB="0" distL="0" distR="0" wp14:anchorId="1B73AE91" wp14:editId="717F0BE1">
            <wp:extent cx="5943600" cy="780161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801610"/>
                    </a:xfrm>
                    <a:prstGeom prst="rect">
                      <a:avLst/>
                    </a:prstGeom>
                  </pic:spPr>
                </pic:pic>
              </a:graphicData>
            </a:graphic>
          </wp:inline>
        </w:drawing>
      </w:r>
    </w:p>
    <w:p w14:paraId="2BD3EB4E" w14:textId="77777777" w:rsidR="00B00A52" w:rsidRDefault="00B00A52">
      <w:r>
        <w:br w:type="page"/>
      </w:r>
    </w:p>
    <w:p w14:paraId="03ED92DC" w14:textId="13B874A6" w:rsidR="00B00A52" w:rsidRDefault="00B00A52" w:rsidP="00682F1D">
      <w:r>
        <w:rPr>
          <w:noProof/>
        </w:rPr>
        <w:lastRenderedPageBreak/>
        <w:drawing>
          <wp:inline distT="0" distB="0" distL="0" distR="0" wp14:anchorId="465895C5" wp14:editId="4AD44012">
            <wp:extent cx="5943600" cy="7366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366000"/>
                    </a:xfrm>
                    <a:prstGeom prst="rect">
                      <a:avLst/>
                    </a:prstGeom>
                  </pic:spPr>
                </pic:pic>
              </a:graphicData>
            </a:graphic>
          </wp:inline>
        </w:drawing>
      </w:r>
    </w:p>
    <w:p w14:paraId="265FB7C8" w14:textId="77777777" w:rsidR="00B00A52" w:rsidRDefault="00B00A52">
      <w:r>
        <w:br w:type="page"/>
      </w:r>
    </w:p>
    <w:p w14:paraId="72C892E6" w14:textId="24208F4D" w:rsidR="00B00A52" w:rsidRDefault="00B00A52" w:rsidP="00682F1D">
      <w:r>
        <w:rPr>
          <w:noProof/>
        </w:rPr>
        <w:lastRenderedPageBreak/>
        <w:drawing>
          <wp:inline distT="0" distB="0" distL="0" distR="0" wp14:anchorId="6FD61934" wp14:editId="1ABA5E38">
            <wp:extent cx="5943600" cy="29654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1026327A" w14:textId="77777777" w:rsidR="00B00A52" w:rsidRDefault="00B00A52">
      <w:r>
        <w:br w:type="page"/>
      </w:r>
    </w:p>
    <w:p w14:paraId="4C9FA8EE" w14:textId="7D7BDF27" w:rsidR="00B00A52" w:rsidRDefault="00B00A52" w:rsidP="00682F1D">
      <w:r>
        <w:rPr>
          <w:noProof/>
        </w:rPr>
        <w:lastRenderedPageBreak/>
        <w:drawing>
          <wp:inline distT="0" distB="0" distL="0" distR="0" wp14:anchorId="13FDEB2F" wp14:editId="5D4BC371">
            <wp:extent cx="5943600" cy="77514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751445"/>
                    </a:xfrm>
                    <a:prstGeom prst="rect">
                      <a:avLst/>
                    </a:prstGeom>
                  </pic:spPr>
                </pic:pic>
              </a:graphicData>
            </a:graphic>
          </wp:inline>
        </w:drawing>
      </w:r>
    </w:p>
    <w:p w14:paraId="142CCC2A" w14:textId="77777777" w:rsidR="00B00A52" w:rsidRDefault="00B00A52">
      <w:r>
        <w:br w:type="page"/>
      </w:r>
    </w:p>
    <w:p w14:paraId="11A18BC6" w14:textId="66A455B3" w:rsidR="00B00A52" w:rsidRDefault="00B00A52" w:rsidP="00682F1D">
      <w:r>
        <w:rPr>
          <w:noProof/>
        </w:rPr>
        <w:lastRenderedPageBreak/>
        <w:drawing>
          <wp:inline distT="0" distB="0" distL="0" distR="0" wp14:anchorId="6AB5AA35" wp14:editId="2EE469AD">
            <wp:extent cx="5943600" cy="74295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4978A300" w14:textId="77777777" w:rsidR="00B00A52" w:rsidRDefault="00B00A52">
      <w:r>
        <w:br w:type="page"/>
      </w:r>
    </w:p>
    <w:p w14:paraId="0351728E" w14:textId="18C38699" w:rsidR="00B00A52" w:rsidRDefault="00B00A52" w:rsidP="00682F1D">
      <w:r>
        <w:rPr>
          <w:noProof/>
        </w:rPr>
        <w:lastRenderedPageBreak/>
        <w:drawing>
          <wp:inline distT="0" distB="0" distL="0" distR="0" wp14:anchorId="68DECF6B" wp14:editId="6E92BECA">
            <wp:extent cx="5943600" cy="65195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14:paraId="200F561A" w14:textId="77777777" w:rsidR="00B00A52" w:rsidRDefault="00B00A52">
      <w:r>
        <w:br w:type="page"/>
      </w:r>
    </w:p>
    <w:p w14:paraId="4DD8FF36" w14:textId="634ACBED" w:rsidR="00B00A52" w:rsidRDefault="00B00A52" w:rsidP="00682F1D">
      <w:r>
        <w:rPr>
          <w:noProof/>
        </w:rPr>
        <w:lastRenderedPageBreak/>
        <w:drawing>
          <wp:inline distT="0" distB="0" distL="0" distR="0" wp14:anchorId="44FFD622" wp14:editId="59C8D9B3">
            <wp:extent cx="5943600" cy="748601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477E31B1" w14:textId="77777777" w:rsidR="00B00A52" w:rsidRDefault="00B00A52">
      <w:r>
        <w:br w:type="page"/>
      </w:r>
    </w:p>
    <w:p w14:paraId="5F1EF620" w14:textId="77777777" w:rsidR="00B00A52" w:rsidRDefault="00B00A52" w:rsidP="00682F1D">
      <w:r>
        <w:rPr>
          <w:noProof/>
        </w:rPr>
        <w:lastRenderedPageBreak/>
        <w:drawing>
          <wp:inline distT="0" distB="0" distL="0" distR="0" wp14:anchorId="0550AE5F" wp14:editId="6B211B94">
            <wp:extent cx="5943600" cy="7486015"/>
            <wp:effectExtent l="0" t="0" r="0" b="0"/>
            <wp:docPr id="33" name="Picture 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09D8F565" w14:textId="0BAC5DEB" w:rsidR="00B00A52" w:rsidRDefault="00B00A52">
      <w:r>
        <w:br w:type="page"/>
      </w:r>
    </w:p>
    <w:p w14:paraId="6E9BBDE2" w14:textId="5C3CB6FD" w:rsidR="00B00A52" w:rsidRDefault="00B00A52" w:rsidP="00682F1D">
      <w:r>
        <w:rPr>
          <w:noProof/>
        </w:rPr>
        <w:lastRenderedPageBreak/>
        <w:drawing>
          <wp:inline distT="0" distB="0" distL="0" distR="0" wp14:anchorId="5799D65C" wp14:editId="6BC740CE">
            <wp:extent cx="5943600" cy="73812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381240"/>
                    </a:xfrm>
                    <a:prstGeom prst="rect">
                      <a:avLst/>
                    </a:prstGeom>
                  </pic:spPr>
                </pic:pic>
              </a:graphicData>
            </a:graphic>
          </wp:inline>
        </w:drawing>
      </w:r>
    </w:p>
    <w:p w14:paraId="2044EB58" w14:textId="77777777" w:rsidR="00B00A52" w:rsidRDefault="00B00A52">
      <w:r>
        <w:br w:type="page"/>
      </w:r>
    </w:p>
    <w:p w14:paraId="72F2809B" w14:textId="49386E97" w:rsidR="00B00A52" w:rsidRDefault="00B00A52" w:rsidP="00682F1D">
      <w:r>
        <w:rPr>
          <w:noProof/>
        </w:rPr>
        <w:lastRenderedPageBreak/>
        <w:drawing>
          <wp:inline distT="0" distB="0" distL="0" distR="0" wp14:anchorId="4555F480" wp14:editId="53941466">
            <wp:extent cx="5943600" cy="3575685"/>
            <wp:effectExtent l="0" t="0" r="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14F77C04" w14:textId="77777777" w:rsidR="00B00A52" w:rsidRDefault="00B00A52">
      <w:r>
        <w:br w:type="page"/>
      </w:r>
    </w:p>
    <w:p w14:paraId="0277CE77" w14:textId="07EECEAA" w:rsidR="00B00A52" w:rsidRDefault="00B00A52" w:rsidP="00682F1D">
      <w:r>
        <w:rPr>
          <w:noProof/>
        </w:rPr>
        <w:lastRenderedPageBreak/>
        <w:drawing>
          <wp:inline distT="0" distB="0" distL="0" distR="0" wp14:anchorId="5237A28C" wp14:editId="7B41B100">
            <wp:extent cx="5943600" cy="78803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880350"/>
                    </a:xfrm>
                    <a:prstGeom prst="rect">
                      <a:avLst/>
                    </a:prstGeom>
                  </pic:spPr>
                </pic:pic>
              </a:graphicData>
            </a:graphic>
          </wp:inline>
        </w:drawing>
      </w:r>
    </w:p>
    <w:p w14:paraId="6F7B0F12" w14:textId="77777777" w:rsidR="00B00A52" w:rsidRDefault="00B00A52">
      <w:r>
        <w:br w:type="page"/>
      </w:r>
    </w:p>
    <w:p w14:paraId="33E8E03A" w14:textId="4A60BAFF" w:rsidR="00B00A52" w:rsidRDefault="00B00A52" w:rsidP="00682F1D">
      <w:r>
        <w:rPr>
          <w:noProof/>
        </w:rPr>
        <w:lastRenderedPageBreak/>
        <w:drawing>
          <wp:inline distT="0" distB="0" distL="0" distR="0" wp14:anchorId="4254415E" wp14:editId="38076C34">
            <wp:extent cx="5930900" cy="111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53">
                      <a:extLst>
                        <a:ext uri="{28A0092B-C50C-407E-A947-70E740481C1C}">
                          <a14:useLocalDpi xmlns:a14="http://schemas.microsoft.com/office/drawing/2010/main" val="0"/>
                        </a:ext>
                      </a:extLst>
                    </a:blip>
                    <a:stretch>
                      <a:fillRect/>
                    </a:stretch>
                  </pic:blipFill>
                  <pic:spPr>
                    <a:xfrm>
                      <a:off x="0" y="0"/>
                      <a:ext cx="5930900" cy="1117600"/>
                    </a:xfrm>
                    <a:prstGeom prst="rect">
                      <a:avLst/>
                    </a:prstGeom>
                  </pic:spPr>
                </pic:pic>
              </a:graphicData>
            </a:graphic>
          </wp:inline>
        </w:drawing>
      </w:r>
    </w:p>
    <w:p w14:paraId="7BF2B3EE" w14:textId="77777777" w:rsidR="00B00A52" w:rsidRDefault="00B00A52">
      <w:r>
        <w:br w:type="page"/>
      </w:r>
    </w:p>
    <w:p w14:paraId="0AD5E28C" w14:textId="6FBBBD47" w:rsidR="00B00A52" w:rsidRDefault="00B00A52" w:rsidP="00682F1D">
      <w:r>
        <w:rPr>
          <w:noProof/>
        </w:rPr>
        <w:lastRenderedPageBreak/>
        <w:drawing>
          <wp:inline distT="0" distB="0" distL="0" distR="0" wp14:anchorId="08121A68" wp14:editId="7AE18C89">
            <wp:extent cx="5943600" cy="777811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778115"/>
                    </a:xfrm>
                    <a:prstGeom prst="rect">
                      <a:avLst/>
                    </a:prstGeom>
                  </pic:spPr>
                </pic:pic>
              </a:graphicData>
            </a:graphic>
          </wp:inline>
        </w:drawing>
      </w:r>
    </w:p>
    <w:p w14:paraId="10594176" w14:textId="77777777" w:rsidR="00B00A52" w:rsidRDefault="00B00A52">
      <w:r>
        <w:br w:type="page"/>
      </w:r>
    </w:p>
    <w:p w14:paraId="60A9DE23" w14:textId="0F2F63B3" w:rsidR="00B00A52" w:rsidRDefault="00B00A52" w:rsidP="00682F1D">
      <w:r>
        <w:rPr>
          <w:noProof/>
        </w:rPr>
        <w:lastRenderedPageBreak/>
        <w:drawing>
          <wp:inline distT="0" distB="0" distL="0" distR="0" wp14:anchorId="464632BE" wp14:editId="6B5B0553">
            <wp:extent cx="5842000" cy="78105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55">
                      <a:extLst>
                        <a:ext uri="{28A0092B-C50C-407E-A947-70E740481C1C}">
                          <a14:useLocalDpi xmlns:a14="http://schemas.microsoft.com/office/drawing/2010/main" val="0"/>
                        </a:ext>
                      </a:extLst>
                    </a:blip>
                    <a:stretch>
                      <a:fillRect/>
                    </a:stretch>
                  </pic:blipFill>
                  <pic:spPr>
                    <a:xfrm>
                      <a:off x="0" y="0"/>
                      <a:ext cx="5842000" cy="7810500"/>
                    </a:xfrm>
                    <a:prstGeom prst="rect">
                      <a:avLst/>
                    </a:prstGeom>
                  </pic:spPr>
                </pic:pic>
              </a:graphicData>
            </a:graphic>
          </wp:inline>
        </w:drawing>
      </w:r>
    </w:p>
    <w:p w14:paraId="28109662" w14:textId="77777777" w:rsidR="00B00A52" w:rsidRDefault="00B00A52">
      <w:r>
        <w:br w:type="page"/>
      </w:r>
    </w:p>
    <w:p w14:paraId="6D772766" w14:textId="7BD98A74" w:rsidR="00EF7398" w:rsidRPr="00682F1D" w:rsidRDefault="00B00A52" w:rsidP="00682F1D">
      <w:r>
        <w:rPr>
          <w:noProof/>
        </w:rPr>
        <w:lastRenderedPageBreak/>
        <w:drawing>
          <wp:inline distT="0" distB="0" distL="0" distR="0" wp14:anchorId="63A18F6E" wp14:editId="42B9955B">
            <wp:extent cx="5943600" cy="7958455"/>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958455"/>
                    </a:xfrm>
                    <a:prstGeom prst="rect">
                      <a:avLst/>
                    </a:prstGeom>
                  </pic:spPr>
                </pic:pic>
              </a:graphicData>
            </a:graphic>
          </wp:inline>
        </w:drawing>
      </w:r>
    </w:p>
    <w:sectPr w:rsidR="00EF7398" w:rsidRPr="00682F1D" w:rsidSect="00610EE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66C2E" w14:textId="77777777" w:rsidR="009E62C7" w:rsidRDefault="009E62C7">
      <w:r>
        <w:separator/>
      </w:r>
    </w:p>
  </w:endnote>
  <w:endnote w:type="continuationSeparator" w:id="0">
    <w:p w14:paraId="1970EE94" w14:textId="77777777" w:rsidR="009E62C7" w:rsidRDefault="009E6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31098D" w:rsidRDefault="0031098D"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31098D" w:rsidRDefault="0031098D"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298BC0F2" w:rsidR="0031098D" w:rsidRDefault="0031098D">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804C54" w14:textId="77777777" w:rsidR="009E62C7" w:rsidRDefault="009E62C7">
      <w:r>
        <w:separator/>
      </w:r>
    </w:p>
  </w:footnote>
  <w:footnote w:type="continuationSeparator" w:id="0">
    <w:p w14:paraId="6E851417" w14:textId="77777777" w:rsidR="009E62C7" w:rsidRDefault="009E62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38C0158"/>
    <w:multiLevelType w:val="hybridMultilevel"/>
    <w:tmpl w:val="750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20"/>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20A"/>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3D13"/>
    <w:rsid w:val="000A0018"/>
    <w:rsid w:val="000A1035"/>
    <w:rsid w:val="000A36CD"/>
    <w:rsid w:val="000A3B42"/>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46B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98D"/>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C78BE"/>
    <w:rsid w:val="004D420D"/>
    <w:rsid w:val="004E087C"/>
    <w:rsid w:val="004E157B"/>
    <w:rsid w:val="004E1E1B"/>
    <w:rsid w:val="004E1FC2"/>
    <w:rsid w:val="004E3EFE"/>
    <w:rsid w:val="004E4645"/>
    <w:rsid w:val="004E617A"/>
    <w:rsid w:val="004E6C65"/>
    <w:rsid w:val="004E79D1"/>
    <w:rsid w:val="004F3A8E"/>
    <w:rsid w:val="004F3D93"/>
    <w:rsid w:val="00505644"/>
    <w:rsid w:val="00506529"/>
    <w:rsid w:val="00513F49"/>
    <w:rsid w:val="0051433D"/>
    <w:rsid w:val="0051652F"/>
    <w:rsid w:val="0052508F"/>
    <w:rsid w:val="00526335"/>
    <w:rsid w:val="00531A96"/>
    <w:rsid w:val="00531C1B"/>
    <w:rsid w:val="00531EE3"/>
    <w:rsid w:val="00532FA3"/>
    <w:rsid w:val="0053772F"/>
    <w:rsid w:val="005419CB"/>
    <w:rsid w:val="0054486E"/>
    <w:rsid w:val="00544C78"/>
    <w:rsid w:val="0054516A"/>
    <w:rsid w:val="00545C78"/>
    <w:rsid w:val="00547572"/>
    <w:rsid w:val="0055105B"/>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0EE8"/>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2F1D"/>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85221"/>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78DC"/>
    <w:rsid w:val="008E78E8"/>
    <w:rsid w:val="008F1F4B"/>
    <w:rsid w:val="008F25DF"/>
    <w:rsid w:val="008F2EBF"/>
    <w:rsid w:val="008F33B8"/>
    <w:rsid w:val="008F7F2A"/>
    <w:rsid w:val="00900417"/>
    <w:rsid w:val="00900F79"/>
    <w:rsid w:val="00906C59"/>
    <w:rsid w:val="00911471"/>
    <w:rsid w:val="00912DF4"/>
    <w:rsid w:val="009136A4"/>
    <w:rsid w:val="0091676A"/>
    <w:rsid w:val="009206CB"/>
    <w:rsid w:val="0092071B"/>
    <w:rsid w:val="00920986"/>
    <w:rsid w:val="0092121A"/>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736BD"/>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2C7"/>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3BAF"/>
    <w:rsid w:val="00A75C64"/>
    <w:rsid w:val="00A7750A"/>
    <w:rsid w:val="00A83CC5"/>
    <w:rsid w:val="00A8667D"/>
    <w:rsid w:val="00A90BFA"/>
    <w:rsid w:val="00A94FB2"/>
    <w:rsid w:val="00A95B67"/>
    <w:rsid w:val="00A966D9"/>
    <w:rsid w:val="00AA3B77"/>
    <w:rsid w:val="00AA4213"/>
    <w:rsid w:val="00AA49B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0A52"/>
    <w:rsid w:val="00B01F73"/>
    <w:rsid w:val="00B03440"/>
    <w:rsid w:val="00B0702B"/>
    <w:rsid w:val="00B11007"/>
    <w:rsid w:val="00B11D14"/>
    <w:rsid w:val="00B11EB6"/>
    <w:rsid w:val="00B138B7"/>
    <w:rsid w:val="00B14D07"/>
    <w:rsid w:val="00B15684"/>
    <w:rsid w:val="00B15D14"/>
    <w:rsid w:val="00B171FC"/>
    <w:rsid w:val="00B17F83"/>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B7570"/>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97FD7"/>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6C6C"/>
    <w:rsid w:val="00D07456"/>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336F"/>
    <w:rsid w:val="00E840C2"/>
    <w:rsid w:val="00E85AD2"/>
    <w:rsid w:val="00E9201A"/>
    <w:rsid w:val="00E92E1C"/>
    <w:rsid w:val="00E92E4C"/>
    <w:rsid w:val="00E95DB4"/>
    <w:rsid w:val="00E9671E"/>
    <w:rsid w:val="00E9690A"/>
    <w:rsid w:val="00E971AE"/>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1708"/>
    <w:rsid w:val="00EE2879"/>
    <w:rsid w:val="00EE4056"/>
    <w:rsid w:val="00EE4C86"/>
    <w:rsid w:val="00EF141A"/>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450D"/>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33"/>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 w:type="character" w:customStyle="1" w:styleId="apple-converted-space">
    <w:name w:val="apple-converted-space"/>
    <w:basedOn w:val="DefaultParagraphFont"/>
    <w:rsid w:val="00682F1D"/>
  </w:style>
  <w:style w:type="character" w:styleId="UnresolvedMention">
    <w:name w:val="Unresolved Mention"/>
    <w:basedOn w:val="DefaultParagraphFont"/>
    <w:uiPriority w:val="99"/>
    <w:semiHidden/>
    <w:unhideWhenUsed/>
    <w:rsid w:val="00F64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21745658">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390304490">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 w:id="20572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07/relationships/hdphoto" Target="media/hdphoto1.wdp"/><Relationship Id="rId26" Type="http://schemas.microsoft.com/office/2007/relationships/hdphoto" Target="media/hdphoto5.wdp"/><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TypingTest" TargetMode="External"/><Relationship Id="rId29" Type="http://schemas.openxmlformats.org/officeDocument/2006/relationships/image" Target="media/image10.jpeg"/><Relationship Id="rId11" Type="http://schemas.openxmlformats.org/officeDocument/2006/relationships/footer" Target="footer1.xml"/><Relationship Id="rId24" Type="http://schemas.microsoft.com/office/2007/relationships/hdphoto" Target="media/hdphoto4.wdp"/><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microsoft.com/office/2007/relationships/hdphoto" Target="media/hdphoto3.wdp"/><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microsoft.com/office/2007/relationships/hdphoto" Target="media/hdphoto2.wdp"/><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iff"/><Relationship Id="rId23" Type="http://schemas.openxmlformats.org/officeDocument/2006/relationships/image" Target="media/image7.png"/><Relationship Id="rId28" Type="http://schemas.microsoft.com/office/2007/relationships/hdphoto" Target="media/hdphoto6.wdp"/><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4.xml><?xml version="1.0" encoding="utf-8"?>
<ds:datastoreItem xmlns:ds="http://schemas.openxmlformats.org/officeDocument/2006/customXml" ds:itemID="{F9975D85-4B4C-414F-931E-2500B5842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17</TotalTime>
  <Pages>63</Pages>
  <Words>7734</Words>
  <Characters>44088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51719</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3</cp:revision>
  <cp:lastPrinted>2018-10-05T18:38:00Z</cp:lastPrinted>
  <dcterms:created xsi:type="dcterms:W3CDTF">2019-08-02T00:18:00Z</dcterms:created>
  <dcterms:modified xsi:type="dcterms:W3CDTF">2019-08-02T00:38:00Z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