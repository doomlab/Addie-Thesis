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0B50" w:rsidRPr="00A1700F" w:rsidRDefault="00A1700F" w:rsidP="00BC0908">
      <w:pPr>
        <w:spacing w:line="480" w:lineRule="auto"/>
        <w:ind w:right="540"/>
        <w:jc w:val="center"/>
      </w:pPr>
      <w:r>
        <w:rPr>
          <w:b/>
        </w:rPr>
        <w:t>EXPERTISE WITHIN WORKING MEMORY AND FLUID INTELLIGENCE</w:t>
      </w:r>
    </w:p>
    <w:p w:rsidR="00F50B50" w:rsidRPr="007B01B1" w:rsidRDefault="00F50B50" w:rsidP="00BC0908">
      <w:pPr>
        <w:spacing w:line="480" w:lineRule="auto"/>
        <w:ind w:left="1440"/>
        <w:rPr>
          <w:b/>
        </w:rPr>
      </w:pPr>
    </w:p>
    <w:p w:rsidR="00F50B50" w:rsidRPr="007B01B1" w:rsidRDefault="00F50B50" w:rsidP="00BC0908">
      <w:pPr>
        <w:spacing w:line="480" w:lineRule="auto"/>
        <w:ind w:left="1440"/>
        <w:rPr>
          <w:b/>
        </w:rPr>
      </w:pPr>
    </w:p>
    <w:p w:rsidR="00F50B50" w:rsidRPr="007B01B1" w:rsidRDefault="00F50B50" w:rsidP="00BC0908">
      <w:pPr>
        <w:spacing w:line="480" w:lineRule="auto"/>
        <w:jc w:val="center"/>
      </w:pPr>
      <w:r w:rsidRPr="007B01B1">
        <w:t xml:space="preserve">A </w:t>
      </w:r>
      <w:r w:rsidR="00A1700F">
        <w:t xml:space="preserve">Master’s </w:t>
      </w:r>
      <w:r w:rsidRPr="007B01B1">
        <w:t>Thesis</w:t>
      </w:r>
    </w:p>
    <w:p w:rsidR="00F50B50" w:rsidRPr="007B01B1" w:rsidRDefault="00F50B50" w:rsidP="00BC0908">
      <w:pPr>
        <w:spacing w:line="480" w:lineRule="auto"/>
        <w:jc w:val="center"/>
      </w:pPr>
      <w:r w:rsidRPr="007B01B1">
        <w:t>Presented to</w:t>
      </w:r>
    </w:p>
    <w:p w:rsidR="00F50B50" w:rsidRPr="007B01B1" w:rsidRDefault="00F50B50" w:rsidP="00BC0908">
      <w:pPr>
        <w:spacing w:line="480" w:lineRule="auto"/>
        <w:jc w:val="center"/>
      </w:pPr>
      <w:r w:rsidRPr="007B01B1">
        <w:t>The Graduate College of</w:t>
      </w:r>
    </w:p>
    <w:p w:rsidR="00F50B50" w:rsidRPr="007B01B1" w:rsidRDefault="00F50B50" w:rsidP="00BC0908">
      <w:pPr>
        <w:spacing w:line="480" w:lineRule="auto"/>
        <w:jc w:val="center"/>
      </w:pPr>
      <w:r w:rsidRPr="007B01B1">
        <w:t>Missouri State University</w:t>
      </w:r>
    </w:p>
    <w:p w:rsidR="00F50B50" w:rsidRPr="007B01B1" w:rsidRDefault="00F50B50" w:rsidP="00BC0908">
      <w:pPr>
        <w:spacing w:line="480" w:lineRule="auto"/>
        <w:jc w:val="center"/>
      </w:pPr>
    </w:p>
    <w:p w:rsidR="00F50B50" w:rsidRPr="007B01B1" w:rsidRDefault="008D5425" w:rsidP="00BC0908">
      <w:pPr>
        <w:spacing w:line="480" w:lineRule="auto"/>
        <w:jc w:val="center"/>
        <w:rPr>
          <w:color w:val="FFFFFF" w:themeColor="background1"/>
        </w:rPr>
      </w:pPr>
      <w:r w:rsidRPr="007B01B1">
        <w:rPr>
          <w:color w:val="FFFFFF" w:themeColor="background1"/>
        </w:rPr>
        <w:t>TEMPLATE</w:t>
      </w:r>
    </w:p>
    <w:p w:rsidR="00F50B50" w:rsidRPr="007B01B1" w:rsidRDefault="00F50B50" w:rsidP="00BC0908">
      <w:pPr>
        <w:spacing w:line="480" w:lineRule="auto"/>
        <w:jc w:val="center"/>
      </w:pPr>
    </w:p>
    <w:p w:rsidR="00F50B50" w:rsidRPr="007B01B1" w:rsidRDefault="00F50B50" w:rsidP="00BC0908">
      <w:pPr>
        <w:spacing w:line="480" w:lineRule="auto"/>
        <w:jc w:val="center"/>
      </w:pPr>
      <w:bookmarkStart w:id="0" w:name="OLE_LINK1"/>
      <w:r w:rsidRPr="007B01B1">
        <w:t>In Partial Fulfillment</w:t>
      </w:r>
    </w:p>
    <w:p w:rsidR="00F50B50" w:rsidRPr="007B01B1" w:rsidRDefault="00F50B50" w:rsidP="00BC0908">
      <w:pPr>
        <w:spacing w:line="480" w:lineRule="auto"/>
        <w:jc w:val="center"/>
      </w:pPr>
      <w:r w:rsidRPr="007B01B1">
        <w:t>Of the Requirements for the Degree</w:t>
      </w:r>
    </w:p>
    <w:p w:rsidR="00F50B50" w:rsidRPr="007B01B1" w:rsidRDefault="00F50B50" w:rsidP="00BC0908">
      <w:pPr>
        <w:spacing w:line="480" w:lineRule="auto"/>
        <w:jc w:val="center"/>
      </w:pPr>
      <w:r w:rsidRPr="007B01B1">
        <w:t xml:space="preserve">Master of Science, </w:t>
      </w:r>
      <w:r w:rsidR="00A1700F">
        <w:t>Psychology</w:t>
      </w:r>
    </w:p>
    <w:bookmarkEnd w:id="0"/>
    <w:p w:rsidR="00F50B50" w:rsidRPr="007B01B1" w:rsidRDefault="00F50B50" w:rsidP="00BC0908">
      <w:pPr>
        <w:spacing w:line="480" w:lineRule="auto"/>
        <w:jc w:val="center"/>
      </w:pPr>
    </w:p>
    <w:p w:rsidR="00F50B50" w:rsidRPr="007B01B1" w:rsidRDefault="00F50B50" w:rsidP="00BC0908">
      <w:pPr>
        <w:spacing w:line="480" w:lineRule="auto"/>
        <w:jc w:val="center"/>
      </w:pPr>
    </w:p>
    <w:p w:rsidR="00F50B50" w:rsidRPr="007B01B1" w:rsidRDefault="00F50B50" w:rsidP="00BC0908">
      <w:pPr>
        <w:spacing w:line="480" w:lineRule="auto"/>
        <w:jc w:val="center"/>
      </w:pPr>
    </w:p>
    <w:p w:rsidR="00F50B50" w:rsidRPr="007B01B1" w:rsidRDefault="00F50B50" w:rsidP="00BC0908">
      <w:pPr>
        <w:spacing w:line="480" w:lineRule="auto"/>
        <w:jc w:val="center"/>
      </w:pPr>
      <w:r w:rsidRPr="007B01B1">
        <w:t>By</w:t>
      </w:r>
    </w:p>
    <w:p w:rsidR="00F50B50" w:rsidRPr="007B01B1" w:rsidRDefault="00A1700F" w:rsidP="00BC0908">
      <w:pPr>
        <w:spacing w:line="480" w:lineRule="auto"/>
        <w:jc w:val="center"/>
      </w:pPr>
      <w:r>
        <w:t>Addie Wikowsky</w:t>
      </w:r>
    </w:p>
    <w:p w:rsidR="00F50B50" w:rsidRPr="007B01B1" w:rsidRDefault="00A1700F" w:rsidP="00BC0908">
      <w:pPr>
        <w:spacing w:line="480" w:lineRule="auto"/>
        <w:jc w:val="center"/>
      </w:pPr>
      <w:r>
        <w:t>August 2019</w:t>
      </w:r>
    </w:p>
    <w:p w:rsidR="00BB26B4" w:rsidRPr="007B01B1" w:rsidRDefault="00F50B50" w:rsidP="00F50B50">
      <w:pPr>
        <w:jc w:val="both"/>
      </w:pPr>
      <w:r w:rsidRPr="007B01B1">
        <w:br w:type="page"/>
      </w: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9C6A32"/>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BB26B4" w:rsidRDefault="00BB26B4"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Default="00307D32" w:rsidP="00F50B50">
      <w:pPr>
        <w:jc w:val="both"/>
      </w:pPr>
    </w:p>
    <w:p w:rsidR="00307D32" w:rsidRPr="007B01B1" w:rsidRDefault="00307D32" w:rsidP="00F50B50">
      <w:pPr>
        <w:jc w:val="both"/>
      </w:pPr>
    </w:p>
    <w:p w:rsidR="00BB26B4" w:rsidRPr="007B01B1" w:rsidRDefault="00BB26B4" w:rsidP="00F50B50">
      <w:pPr>
        <w:jc w:val="both"/>
      </w:pPr>
    </w:p>
    <w:p w:rsidR="00BB26B4" w:rsidRPr="007B01B1" w:rsidRDefault="00BB26B4" w:rsidP="00F50B50">
      <w:pPr>
        <w:jc w:val="both"/>
      </w:pPr>
    </w:p>
    <w:p w:rsidR="00BB26B4" w:rsidRPr="007B01B1" w:rsidRDefault="00BB26B4" w:rsidP="00F50B50">
      <w:pPr>
        <w:jc w:val="both"/>
      </w:pPr>
    </w:p>
    <w:p w:rsidR="00E36579" w:rsidRPr="007B01B1" w:rsidRDefault="00C61FFB" w:rsidP="00C61FFB">
      <w:pPr>
        <w:jc w:val="center"/>
      </w:pPr>
      <w:r w:rsidRPr="007B01B1">
        <w:t>Copyright 201</w:t>
      </w:r>
      <w:r w:rsidR="00EA76A7" w:rsidRPr="007B01B1">
        <w:t xml:space="preserve">9 by </w:t>
      </w:r>
      <w:r w:rsidR="00967F69">
        <w:t>Addie Wikowsky</w:t>
      </w:r>
    </w:p>
    <w:p w:rsidR="00E36579" w:rsidRPr="007B01B1" w:rsidRDefault="00E36579">
      <w:r w:rsidRPr="007B01B1">
        <w:br w:type="page"/>
      </w:r>
    </w:p>
    <w:p w:rsidR="00A1700F" w:rsidRPr="00A1700F" w:rsidRDefault="00A1700F" w:rsidP="00BC0908">
      <w:pPr>
        <w:spacing w:line="480" w:lineRule="auto"/>
        <w:ind w:right="540"/>
      </w:pPr>
      <w:r>
        <w:rPr>
          <w:b/>
        </w:rPr>
        <w:lastRenderedPageBreak/>
        <w:t>EXPERTISE WITHIN WORKING MEMORY AND FLUID INTELLIGENCE</w:t>
      </w:r>
    </w:p>
    <w:p w:rsidR="00F50B50" w:rsidRPr="007B01B1" w:rsidRDefault="00A1700F" w:rsidP="00BC0908">
      <w:pPr>
        <w:spacing w:line="480" w:lineRule="auto"/>
      </w:pPr>
      <w:r>
        <w:t xml:space="preserve">Psychology </w:t>
      </w:r>
    </w:p>
    <w:p w:rsidR="00F50B50" w:rsidRPr="007B01B1" w:rsidRDefault="00F50B50" w:rsidP="00BC0908">
      <w:pPr>
        <w:spacing w:line="480" w:lineRule="auto"/>
      </w:pPr>
      <w:r w:rsidRPr="007B01B1">
        <w:t xml:space="preserve">Missouri State University, </w:t>
      </w:r>
      <w:r w:rsidR="00A1700F">
        <w:t>August 2019</w:t>
      </w:r>
    </w:p>
    <w:p w:rsidR="00F50B50" w:rsidRPr="007B01B1" w:rsidRDefault="00A1700F" w:rsidP="00BC0908">
      <w:pPr>
        <w:spacing w:line="480" w:lineRule="auto"/>
      </w:pPr>
      <w:r>
        <w:t>Master of Science</w:t>
      </w:r>
    </w:p>
    <w:p w:rsidR="00F50B50" w:rsidRPr="007B01B1" w:rsidRDefault="00A1700F" w:rsidP="00BC0908">
      <w:pPr>
        <w:spacing w:line="480" w:lineRule="auto"/>
        <w:rPr>
          <w:b/>
        </w:rPr>
      </w:pPr>
      <w:r>
        <w:t>Addie Wikowsky</w:t>
      </w:r>
    </w:p>
    <w:p w:rsidR="00F50B50" w:rsidRPr="007B01B1" w:rsidRDefault="00F50B50" w:rsidP="00BB26B4">
      <w:pPr>
        <w:rPr>
          <w:b/>
        </w:rPr>
      </w:pPr>
    </w:p>
    <w:p w:rsidR="00F50B50" w:rsidRPr="007B01B1" w:rsidRDefault="00F50B50" w:rsidP="00F539EC">
      <w:pPr>
        <w:rPr>
          <w:b/>
        </w:rPr>
      </w:pPr>
      <w:r w:rsidRPr="007B01B1">
        <w:rPr>
          <w:b/>
        </w:rPr>
        <w:t>ABSTRACT</w:t>
      </w:r>
    </w:p>
    <w:p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rsidR="00A639DE" w:rsidRPr="007B01B1" w:rsidRDefault="00A639DE" w:rsidP="00581BC6"/>
    <w:p w:rsidR="00F50B50" w:rsidRPr="007B01B1" w:rsidRDefault="00F50B50" w:rsidP="00251E17">
      <w:pPr>
        <w:jc w:val="both"/>
      </w:pPr>
    </w:p>
    <w:p w:rsidR="00F50B50" w:rsidRPr="007B01B1" w:rsidRDefault="00F50B50" w:rsidP="00F50B50">
      <w:r w:rsidRPr="007B01B1">
        <w:rPr>
          <w:b/>
        </w:rPr>
        <w:t>KEYWORDS</w:t>
      </w:r>
      <w:r w:rsidR="003B7124" w:rsidRPr="007B01B1">
        <w:t>:</w:t>
      </w:r>
      <w:r w:rsidR="00BA35D2">
        <w:t xml:space="preserve"> </w:t>
      </w:r>
      <w:r w:rsidR="00A73BAF">
        <w:t>w</w:t>
      </w:r>
      <w:r w:rsidR="00BA35D2">
        <w:t xml:space="preserve">orking </w:t>
      </w:r>
      <w:r w:rsidR="00A73BAF">
        <w:t>m</w:t>
      </w:r>
      <w:r w:rsidR="00BA35D2">
        <w:t xml:space="preserve">emory, </w:t>
      </w:r>
      <w:r w:rsidR="00A73BAF">
        <w:t>f</w:t>
      </w:r>
      <w:r w:rsidR="00BA35D2">
        <w:t xml:space="preserve">luid </w:t>
      </w:r>
      <w:r w:rsidR="00A73BAF">
        <w:t>i</w:t>
      </w:r>
      <w:r w:rsidR="00BA35D2">
        <w:t xml:space="preserve">ntelligence, </w:t>
      </w:r>
      <w:r w:rsidR="00A73BAF">
        <w:t>e</w:t>
      </w:r>
      <w:r w:rsidR="00BA35D2">
        <w:t xml:space="preserve">xpertise, </w:t>
      </w:r>
      <w:r w:rsidR="00A73BAF">
        <w:t>a</w:t>
      </w:r>
      <w:r w:rsidR="00BA35D2">
        <w:t xml:space="preserve">utomated </w:t>
      </w:r>
      <w:r w:rsidR="00A73BAF">
        <w:t>o</w:t>
      </w:r>
      <w:r w:rsidR="00BA35D2">
        <w:t xml:space="preserve">peration </w:t>
      </w:r>
      <w:r w:rsidR="00A73BAF">
        <w:t>s</w:t>
      </w:r>
      <w:r w:rsidR="00BA35D2">
        <w:t xml:space="preserve">pan, </w:t>
      </w:r>
      <w:r w:rsidR="00A73BAF">
        <w:t>a</w:t>
      </w:r>
      <w:r w:rsidR="00BA35D2">
        <w:t xml:space="preserve">dvanced </w:t>
      </w:r>
      <w:r w:rsidR="00A73BAF">
        <w:t>p</w:t>
      </w:r>
      <w:r w:rsidR="00BA35D2">
        <w:t xml:space="preserve">rogressive </w:t>
      </w:r>
      <w:r w:rsidR="00A73BAF">
        <w:t>m</w:t>
      </w:r>
      <w:r w:rsidR="00BA35D2">
        <w:t xml:space="preserve">atrices, </w:t>
      </w:r>
      <w:r w:rsidR="00A73BAF">
        <w:t>t</w:t>
      </w:r>
      <w:r w:rsidR="00BA35D2">
        <w:t xml:space="preserve">yping </w:t>
      </w:r>
      <w:r w:rsidR="00A73BAF">
        <w:t>t</w:t>
      </w:r>
      <w:r w:rsidR="00BA35D2">
        <w:t>ask</w:t>
      </w:r>
      <w:r w:rsidR="00884EB9">
        <w:t>,</w:t>
      </w:r>
      <w:r w:rsidR="00884EB9" w:rsidRPr="00884EB9">
        <w:t xml:space="preserve"> </w:t>
      </w:r>
      <w:r w:rsidR="00884EB9">
        <w:t>correlations</w:t>
      </w:r>
    </w:p>
    <w:p w:rsidR="00A615A8" w:rsidRPr="007B01B1" w:rsidRDefault="00251E17" w:rsidP="00251E17">
      <w:pPr>
        <w:jc w:val="center"/>
      </w:pPr>
      <w:r w:rsidRPr="007B01B1">
        <w:br w:type="page"/>
      </w:r>
    </w:p>
    <w:p w:rsidR="00A1700F" w:rsidRPr="00A1700F" w:rsidRDefault="00A1700F" w:rsidP="00A1700F">
      <w:pPr>
        <w:ind w:right="540"/>
        <w:jc w:val="center"/>
      </w:pPr>
      <w:r>
        <w:rPr>
          <w:b/>
        </w:rPr>
        <w:lastRenderedPageBreak/>
        <w:t>EXPERTISE WITHIN WORKING MEMORY AND FLUID INTELLIGENCE</w:t>
      </w:r>
    </w:p>
    <w:p w:rsidR="00F50B50" w:rsidRPr="007B01B1" w:rsidRDefault="00F50B50" w:rsidP="00FC750C">
      <w:pPr>
        <w:tabs>
          <w:tab w:val="left" w:pos="3960"/>
        </w:tabs>
        <w:ind w:left="1080"/>
        <w:jc w:val="center"/>
        <w:rPr>
          <w:b/>
        </w:rPr>
      </w:pPr>
    </w:p>
    <w:p w:rsidR="00A37C5F" w:rsidRPr="007B01B1" w:rsidRDefault="00A37C5F" w:rsidP="00FC750C">
      <w:pPr>
        <w:tabs>
          <w:tab w:val="left" w:pos="3960"/>
        </w:tabs>
        <w:ind w:left="1080"/>
        <w:jc w:val="center"/>
        <w:rPr>
          <w:b/>
        </w:rPr>
      </w:pPr>
    </w:p>
    <w:p w:rsidR="00D965C7" w:rsidRPr="007B01B1" w:rsidRDefault="00D965C7" w:rsidP="00FC750C">
      <w:pPr>
        <w:tabs>
          <w:tab w:val="left" w:pos="3960"/>
        </w:tabs>
        <w:ind w:left="1080"/>
        <w:jc w:val="center"/>
        <w:rPr>
          <w:b/>
        </w:rPr>
      </w:pPr>
    </w:p>
    <w:p w:rsidR="00F50B50" w:rsidRDefault="00F50B50" w:rsidP="00BB4EAC">
      <w:pPr>
        <w:jc w:val="center"/>
      </w:pPr>
      <w:r w:rsidRPr="007B01B1">
        <w:t>By</w:t>
      </w:r>
    </w:p>
    <w:p w:rsidR="00AA4213" w:rsidRPr="007B01B1" w:rsidRDefault="00AA4213" w:rsidP="00BB4EAC">
      <w:pPr>
        <w:jc w:val="center"/>
      </w:pPr>
    </w:p>
    <w:p w:rsidR="00F50B50" w:rsidRPr="007B01B1" w:rsidRDefault="00A1700F" w:rsidP="00C257EF">
      <w:pPr>
        <w:jc w:val="center"/>
      </w:pPr>
      <w:r>
        <w:t>Addie Wikowsky</w:t>
      </w:r>
    </w:p>
    <w:p w:rsidR="00C257EF" w:rsidRPr="007B01B1" w:rsidRDefault="00C257EF" w:rsidP="00C257EF">
      <w:pPr>
        <w:jc w:val="center"/>
      </w:pPr>
    </w:p>
    <w:p w:rsidR="00C257EF" w:rsidRPr="007B01B1" w:rsidRDefault="00C257EF" w:rsidP="00C257EF">
      <w:pPr>
        <w:jc w:val="center"/>
      </w:pPr>
    </w:p>
    <w:p w:rsidR="00A37C5F" w:rsidRPr="007B01B1" w:rsidRDefault="00A37C5F" w:rsidP="00C257EF">
      <w:pPr>
        <w:jc w:val="center"/>
      </w:pPr>
    </w:p>
    <w:p w:rsidR="00F50B50" w:rsidRPr="007B01B1" w:rsidRDefault="00A1700F" w:rsidP="00C257EF">
      <w:pPr>
        <w:jc w:val="center"/>
      </w:pPr>
      <w:r>
        <w:t>A</w:t>
      </w:r>
      <w:r w:rsidR="00F50B50" w:rsidRPr="007B01B1">
        <w:t xml:space="preserve"> Master</w:t>
      </w:r>
      <w:r w:rsidR="006F39E9" w:rsidRPr="007B01B1">
        <w:t>’</w:t>
      </w:r>
      <w:r w:rsidR="00F50B50" w:rsidRPr="007B01B1">
        <w:t>s Thesis</w:t>
      </w:r>
    </w:p>
    <w:p w:rsidR="00F50B50" w:rsidRPr="007B01B1" w:rsidRDefault="00F50B50" w:rsidP="00C257EF">
      <w:pPr>
        <w:jc w:val="center"/>
      </w:pPr>
      <w:r w:rsidRPr="007B01B1">
        <w:t>Submitted to the Graduate College</w:t>
      </w:r>
    </w:p>
    <w:p w:rsidR="00F50B50" w:rsidRPr="007B01B1" w:rsidRDefault="00F50B50" w:rsidP="00F50B50">
      <w:pPr>
        <w:jc w:val="center"/>
      </w:pPr>
      <w:r w:rsidRPr="007B01B1">
        <w:t>Of Missouri State University</w:t>
      </w:r>
    </w:p>
    <w:p w:rsidR="00F50B50" w:rsidRPr="007B01B1" w:rsidRDefault="00F50B50" w:rsidP="00F50B50">
      <w:pPr>
        <w:jc w:val="center"/>
      </w:pPr>
      <w:r w:rsidRPr="007B01B1">
        <w:t>In Partial Fulfillment of the Requirements</w:t>
      </w:r>
    </w:p>
    <w:p w:rsidR="00F50B50" w:rsidRPr="007B01B1" w:rsidRDefault="00F50B50" w:rsidP="00F50B50">
      <w:pPr>
        <w:jc w:val="center"/>
      </w:pPr>
      <w:r w:rsidRPr="007B01B1">
        <w:t xml:space="preserve">For the Degree of </w:t>
      </w:r>
      <w:r w:rsidR="00E65F98" w:rsidRPr="007B01B1">
        <w:t xml:space="preserve">Master of </w:t>
      </w:r>
      <w:r w:rsidR="00A1700F">
        <w:t>Science, Psychology</w:t>
      </w:r>
    </w:p>
    <w:p w:rsidR="00F50B50" w:rsidRPr="007B01B1" w:rsidRDefault="00F50B50" w:rsidP="00F50B50">
      <w:pPr>
        <w:jc w:val="center"/>
      </w:pPr>
    </w:p>
    <w:p w:rsidR="00F50B50" w:rsidRPr="007B01B1" w:rsidRDefault="00F50B50" w:rsidP="00F50B50">
      <w:pPr>
        <w:jc w:val="center"/>
      </w:pPr>
    </w:p>
    <w:p w:rsidR="00A37C5F" w:rsidRPr="007B01B1" w:rsidRDefault="00A37C5F" w:rsidP="00F50B50">
      <w:pPr>
        <w:jc w:val="center"/>
      </w:pPr>
    </w:p>
    <w:p w:rsidR="00F50B50" w:rsidRPr="007B01B1" w:rsidRDefault="00A1700F" w:rsidP="00F50B50">
      <w:pPr>
        <w:jc w:val="center"/>
      </w:pPr>
      <w:r>
        <w:t>August 2019</w:t>
      </w:r>
    </w:p>
    <w:p w:rsidR="00F50B50" w:rsidRPr="007B01B1" w:rsidRDefault="00F50B50" w:rsidP="00F50B50"/>
    <w:p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rsidR="00A615A8" w:rsidRPr="007B01B1" w:rsidRDefault="00F50B50" w:rsidP="00A615A8">
      <w:r w:rsidRPr="007B01B1">
        <w:t>Approved:</w:t>
      </w:r>
    </w:p>
    <w:p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rsidTr="00A73BAF">
        <w:tc>
          <w:tcPr>
            <w:tcW w:w="8905" w:type="dxa"/>
          </w:tcPr>
          <w:p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rsidTr="00A73BAF">
        <w:tc>
          <w:tcPr>
            <w:tcW w:w="8905" w:type="dxa"/>
          </w:tcPr>
          <w:p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Melissa D. Fallone, Ph.D.,</w:t>
            </w:r>
            <w:r w:rsidR="00A615A8" w:rsidRPr="007B01B1">
              <w:rPr>
                <w:rFonts w:ascii="Times New Roman" w:eastAsiaTheme="minorEastAsia" w:hAnsi="Times New Roman"/>
              </w:rPr>
              <w:t xml:space="preserve"> Committee Member</w:t>
            </w:r>
          </w:p>
          <w:p w:rsidR="000E306A" w:rsidRPr="007B01B1" w:rsidRDefault="000E306A" w:rsidP="00856D02">
            <w:pPr>
              <w:tabs>
                <w:tab w:val="left" w:pos="3960"/>
              </w:tabs>
              <w:spacing w:before="120" w:after="120"/>
              <w:rPr>
                <w:rFonts w:ascii="Times New Roman" w:hAnsi="Times New Roman"/>
              </w:rPr>
            </w:pPr>
          </w:p>
        </w:tc>
      </w:tr>
      <w:tr w:rsidR="00A615A8" w:rsidRPr="007B01B1" w:rsidTr="00A73BAF">
        <w:tc>
          <w:tcPr>
            <w:tcW w:w="8905" w:type="dxa"/>
          </w:tcPr>
          <w:p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Paliliunas, Ph.D., </w:t>
            </w:r>
            <w:r w:rsidR="00A615A8" w:rsidRPr="007B01B1">
              <w:rPr>
                <w:rFonts w:ascii="Times New Roman" w:eastAsiaTheme="minorEastAsia" w:hAnsi="Times New Roman"/>
              </w:rPr>
              <w:t>Committee Member</w:t>
            </w:r>
          </w:p>
          <w:p w:rsidR="000E306A" w:rsidRPr="007B01B1" w:rsidRDefault="000E306A" w:rsidP="00856D02">
            <w:pPr>
              <w:tabs>
                <w:tab w:val="left" w:pos="3960"/>
              </w:tabs>
              <w:spacing w:before="120" w:after="120"/>
              <w:rPr>
                <w:rFonts w:ascii="Times New Roman" w:hAnsi="Times New Roman"/>
              </w:rPr>
            </w:pPr>
          </w:p>
        </w:tc>
      </w:tr>
      <w:tr w:rsidR="00A615A8" w:rsidRPr="007B01B1" w:rsidTr="00A73BAF">
        <w:tc>
          <w:tcPr>
            <w:tcW w:w="8905" w:type="dxa"/>
          </w:tcPr>
          <w:p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rsidR="000764FF" w:rsidRPr="007B01B1" w:rsidRDefault="000764FF" w:rsidP="000764FF">
      <w:pPr>
        <w:tabs>
          <w:tab w:val="left" w:pos="3240"/>
        </w:tabs>
      </w:pPr>
    </w:p>
    <w:p w:rsidR="00D965C7" w:rsidRDefault="00D965C7" w:rsidP="000764FF">
      <w:pPr>
        <w:tabs>
          <w:tab w:val="left" w:pos="3960"/>
        </w:tabs>
        <w:ind w:left="2880" w:hanging="2880"/>
      </w:pPr>
    </w:p>
    <w:p w:rsidR="00856D02" w:rsidRDefault="00856D02" w:rsidP="00BA35D2">
      <w:pPr>
        <w:tabs>
          <w:tab w:val="left" w:pos="3960"/>
        </w:tabs>
      </w:pPr>
    </w:p>
    <w:p w:rsidR="00856D02" w:rsidRDefault="00856D02" w:rsidP="000764FF">
      <w:pPr>
        <w:tabs>
          <w:tab w:val="left" w:pos="3960"/>
        </w:tabs>
        <w:ind w:left="2880" w:hanging="2880"/>
      </w:pPr>
    </w:p>
    <w:p w:rsidR="00856D02" w:rsidRPr="007B01B1" w:rsidRDefault="00856D02" w:rsidP="000764FF">
      <w:pPr>
        <w:tabs>
          <w:tab w:val="left" w:pos="3960"/>
        </w:tabs>
        <w:ind w:left="2880" w:hanging="2880"/>
      </w:pPr>
    </w:p>
    <w:p w:rsidR="00D965C7" w:rsidRPr="007B01B1" w:rsidRDefault="00D965C7" w:rsidP="00D965C7">
      <w:pPr>
        <w:tabs>
          <w:tab w:val="left" w:pos="3240"/>
        </w:tabs>
        <w:ind w:firstLine="1"/>
        <w:rPr>
          <w:color w:val="212121"/>
          <w:shd w:val="clear" w:color="auto" w:fill="FFFFFF"/>
        </w:rPr>
      </w:pPr>
    </w:p>
    <w:p w:rsidR="00D965C7" w:rsidRPr="007B01B1" w:rsidRDefault="00D965C7" w:rsidP="00BA35D2">
      <w:pPr>
        <w:tabs>
          <w:tab w:val="left" w:pos="3240"/>
        </w:tabs>
        <w:rPr>
          <w:color w:val="212121"/>
          <w:shd w:val="clear" w:color="auto" w:fill="FFFFFF"/>
        </w:rPr>
      </w:pPr>
    </w:p>
    <w:p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rsidR="00BB26B4" w:rsidRPr="007B01B1" w:rsidRDefault="00BB26B4" w:rsidP="00BC0908">
      <w:pPr>
        <w:spacing w:line="480" w:lineRule="auto"/>
        <w:jc w:val="center"/>
        <w:rPr>
          <w:b/>
          <w:bCs/>
        </w:rPr>
      </w:pPr>
    </w:p>
    <w:p w:rsidR="00EF141A" w:rsidRDefault="00EF141A" w:rsidP="00A73BAF">
      <w:pPr>
        <w:spacing w:line="480" w:lineRule="auto"/>
        <w:ind w:firstLine="720"/>
        <w:rPr>
          <w:bCs/>
        </w:rPr>
      </w:pPr>
      <w:r>
        <w:rPr>
          <w:bCs/>
        </w:rPr>
        <w:t xml:space="preserve">I would like to acknowledge the following people for their support during my undergraduate and graduate studies. I would first like to thank Dr. Erin Buchanan, as my advisor for the last two years, without her guidance this project would not have developed. Among this she has helped me understand more about practicing research and collaboration. In addition to her wit, she has also been incredibly supportive in all of the projects we have worked on together. </w:t>
      </w:r>
      <w:r w:rsidR="00906C59">
        <w:rPr>
          <w:bCs/>
        </w:rPr>
        <w:t xml:space="preserve">She also has the crucial understanding of the necessity when breaks are needed.  </w:t>
      </w:r>
    </w:p>
    <w:p w:rsidR="00EF141A" w:rsidRDefault="00EF141A" w:rsidP="00A73BAF">
      <w:pPr>
        <w:spacing w:line="480" w:lineRule="auto"/>
        <w:ind w:firstLine="720"/>
        <w:rPr>
          <w:bCs/>
        </w:rPr>
      </w:pPr>
      <w:r>
        <w:rPr>
          <w:bCs/>
        </w:rPr>
        <w:t>Dr. Melissa Fallone and Dr. Dana Paliliunas for their continuous support with this thesis. They have guided me to be a better researcher, to watch mistakes as I write, to be mindful of how others may interpret my work.</w:t>
      </w:r>
    </w:p>
    <w:p w:rsidR="00EF141A" w:rsidRDefault="00EF141A" w:rsidP="00A73BAF">
      <w:pPr>
        <w:spacing w:line="480" w:lineRule="auto"/>
        <w:ind w:firstLine="720"/>
        <w:rPr>
          <w:bCs/>
        </w:rPr>
      </w:pPr>
      <w:r>
        <w:rPr>
          <w:bCs/>
        </w:rPr>
        <w:t xml:space="preserve">Dr. Jon Mandracchia and Dr. Benjamin England, for without them I would not have contributed to research projects before starting my graduate studies. </w:t>
      </w:r>
    </w:p>
    <w:p w:rsidR="00EF141A" w:rsidRPr="00A679FD" w:rsidRDefault="00EF141A" w:rsidP="00A73BAF">
      <w:pPr>
        <w:spacing w:line="480" w:lineRule="auto"/>
        <w:ind w:firstLine="720"/>
        <w:rPr>
          <w:bCs/>
        </w:rPr>
      </w:pPr>
      <w:r>
        <w:rPr>
          <w:bCs/>
        </w:rPr>
        <w:t xml:space="preserve">I would also like to thank my supportive partner, Timothy Clark, as he has been my biggest support system throughout my education. He has supported both of us and has done so with a smile on his face. In addition to him I would like to thank our dogs, Elliot and Trout, because having them around throughout writing this has allowed me to take a break from the mundane to give them treats. </w:t>
      </w:r>
    </w:p>
    <w:p w:rsidR="00C1662F" w:rsidRDefault="00C1662F" w:rsidP="007915D4">
      <w:pPr>
        <w:tabs>
          <w:tab w:val="left" w:pos="7920"/>
          <w:tab w:val="left" w:pos="8010"/>
        </w:tabs>
        <w:jc w:val="center"/>
        <w:rPr>
          <w:b/>
        </w:rPr>
      </w:pPr>
    </w:p>
    <w:p w:rsidR="007915D4" w:rsidRDefault="007915D4">
      <w:pPr>
        <w:rPr>
          <w:b/>
        </w:rPr>
      </w:pPr>
      <w:r>
        <w:rPr>
          <w:b/>
        </w:rPr>
        <w:br w:type="page"/>
      </w:r>
    </w:p>
    <w:p w:rsidR="00BB26B4" w:rsidRDefault="00BB26B4" w:rsidP="00FD3625">
      <w:pPr>
        <w:jc w:val="center"/>
        <w:rPr>
          <w:b/>
        </w:rPr>
      </w:pPr>
      <w:r w:rsidRPr="007B01B1">
        <w:rPr>
          <w:b/>
        </w:rPr>
        <w:lastRenderedPageBreak/>
        <w:t>TABLE OF CONTENTS</w:t>
      </w:r>
    </w:p>
    <w:p w:rsidR="00EE1708" w:rsidRDefault="00EE1708" w:rsidP="00FD3625">
      <w:pPr>
        <w:jc w:val="center"/>
        <w:rPr>
          <w:b/>
        </w:rPr>
      </w:pPr>
    </w:p>
    <w:p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rsidTr="009F3E69">
        <w:tc>
          <w:tcPr>
            <w:tcW w:w="7033" w:type="dxa"/>
          </w:tcPr>
          <w:p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rsidTr="009F3E69">
        <w:tc>
          <w:tcPr>
            <w:tcW w:w="7033" w:type="dxa"/>
          </w:tcPr>
          <w:p w:rsidR="007915D4" w:rsidRPr="007915D4" w:rsidRDefault="007915D4" w:rsidP="00395A3D">
            <w:pPr>
              <w:ind w:right="-32"/>
              <w:rPr>
                <w:rFonts w:ascii="Times New Roman" w:hAnsi="Times New Roman"/>
              </w:rPr>
            </w:pPr>
          </w:p>
        </w:tc>
        <w:tc>
          <w:tcPr>
            <w:tcW w:w="3037" w:type="dxa"/>
          </w:tcPr>
          <w:p w:rsidR="007915D4" w:rsidRPr="007915D4" w:rsidRDefault="007915D4" w:rsidP="00395A3D">
            <w:pPr>
              <w:ind w:left="798" w:right="72"/>
              <w:rPr>
                <w:rFonts w:ascii="Times New Roman" w:hAnsi="Times New Roman"/>
              </w:rPr>
            </w:pPr>
          </w:p>
        </w:tc>
      </w:tr>
      <w:tr w:rsidR="008725BA" w:rsidRPr="007B01B1" w:rsidTr="009F3E69">
        <w:tc>
          <w:tcPr>
            <w:tcW w:w="7033" w:type="dxa"/>
          </w:tcPr>
          <w:p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rsidTr="009F3E69">
        <w:tc>
          <w:tcPr>
            <w:tcW w:w="7033" w:type="dxa"/>
          </w:tcPr>
          <w:p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rsidR="008725BA" w:rsidRPr="007B01B1" w:rsidRDefault="008725BA" w:rsidP="00395A3D">
            <w:pPr>
              <w:ind w:left="798" w:right="72"/>
              <w:rPr>
                <w:rFonts w:ascii="Times New Roman" w:hAnsi="Times New Roman"/>
              </w:rPr>
            </w:pPr>
            <w:r>
              <w:rPr>
                <w:rFonts w:ascii="Times New Roman" w:hAnsi="Times New Roman"/>
              </w:rPr>
              <w:t xml:space="preserve">Page   </w:t>
            </w:r>
            <w:r w:rsidR="00C97FD7">
              <w:rPr>
                <w:rFonts w:ascii="Times New Roman" w:hAnsi="Times New Roman"/>
              </w:rPr>
              <w:t>3</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rsidTr="009F3E69">
        <w:tc>
          <w:tcPr>
            <w:tcW w:w="7033" w:type="dxa"/>
          </w:tcPr>
          <w:p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rsidTr="009F3E69">
        <w:tc>
          <w:tcPr>
            <w:tcW w:w="7033" w:type="dxa"/>
          </w:tcPr>
          <w:p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rsidTr="009F3E69">
        <w:tc>
          <w:tcPr>
            <w:tcW w:w="7033" w:type="dxa"/>
          </w:tcPr>
          <w:p w:rsidR="008725BA" w:rsidRPr="007B01B1" w:rsidRDefault="008725BA" w:rsidP="00395A3D">
            <w:pPr>
              <w:ind w:right="-32"/>
              <w:rPr>
                <w:rFonts w:ascii="Times New Roman" w:hAnsi="Times New Roman"/>
              </w:rPr>
            </w:pPr>
          </w:p>
        </w:tc>
        <w:tc>
          <w:tcPr>
            <w:tcW w:w="3037" w:type="dxa"/>
          </w:tcPr>
          <w:p w:rsidR="008725BA" w:rsidRPr="007B01B1" w:rsidRDefault="008725BA" w:rsidP="00395A3D">
            <w:pPr>
              <w:ind w:left="798" w:right="1014"/>
              <w:jc w:val="right"/>
              <w:rPr>
                <w:rFonts w:ascii="Times New Roman" w:hAnsi="Times New Roman"/>
              </w:rPr>
            </w:pPr>
          </w:p>
        </w:tc>
      </w:tr>
      <w:tr w:rsidR="008725BA" w:rsidRPr="007B01B1" w:rsidTr="009F3E69">
        <w:tc>
          <w:tcPr>
            <w:tcW w:w="7033" w:type="dxa"/>
          </w:tcPr>
          <w:p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C97FD7">
              <w:rPr>
                <w:rFonts w:ascii="Times New Roman" w:hAnsi="Times New Roman"/>
              </w:rPr>
              <w:t>2</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C97FD7">
              <w:rPr>
                <w:rFonts w:ascii="Times New Roman" w:hAnsi="Times New Roman"/>
              </w:rPr>
              <w:t>2</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2</w:t>
            </w:r>
          </w:p>
        </w:tc>
      </w:tr>
      <w:tr w:rsidR="008725BA" w:rsidRPr="007B01B1" w:rsidTr="009F3E69">
        <w:tc>
          <w:tcPr>
            <w:tcW w:w="7033" w:type="dxa"/>
          </w:tcPr>
          <w:p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8</w:t>
            </w:r>
          </w:p>
        </w:tc>
      </w:tr>
      <w:tr w:rsidR="008725BA" w:rsidTr="009F3E69">
        <w:tc>
          <w:tcPr>
            <w:tcW w:w="7033" w:type="dxa"/>
          </w:tcPr>
          <w:p w:rsidR="008725BA" w:rsidRDefault="008725BA" w:rsidP="00395A3D">
            <w:pPr>
              <w:ind w:left="705" w:right="-32"/>
            </w:pPr>
          </w:p>
        </w:tc>
        <w:tc>
          <w:tcPr>
            <w:tcW w:w="3037" w:type="dxa"/>
          </w:tcPr>
          <w:p w:rsidR="008725BA" w:rsidRDefault="008725BA" w:rsidP="00395A3D">
            <w:pPr>
              <w:ind w:left="798" w:right="1014"/>
              <w:jc w:val="right"/>
            </w:pPr>
          </w:p>
        </w:tc>
      </w:tr>
      <w:tr w:rsidR="008725BA" w:rsidTr="009F3E69">
        <w:tc>
          <w:tcPr>
            <w:tcW w:w="7033" w:type="dxa"/>
          </w:tcPr>
          <w:p w:rsidR="008725BA" w:rsidRDefault="008725BA" w:rsidP="00395A3D">
            <w:pPr>
              <w:ind w:right="-32"/>
            </w:pPr>
            <w:r>
              <w:rPr>
                <w:rFonts w:ascii="Times New Roman" w:hAnsi="Times New Roman"/>
              </w:rPr>
              <w:t>Results</w:t>
            </w:r>
          </w:p>
        </w:tc>
        <w:tc>
          <w:tcPr>
            <w:tcW w:w="3037" w:type="dxa"/>
          </w:tcPr>
          <w:p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
        </w:tc>
      </w:tr>
      <w:tr w:rsidR="008725BA" w:rsidTr="009F3E69">
        <w:tc>
          <w:tcPr>
            <w:tcW w:w="7033" w:type="dxa"/>
          </w:tcPr>
          <w:p w:rsidR="008725BA" w:rsidRDefault="008725BA" w:rsidP="00395A3D">
            <w:pPr>
              <w:ind w:left="1427" w:right="-32" w:hanging="722"/>
            </w:pPr>
            <w:r>
              <w:rPr>
                <w:rFonts w:ascii="Times New Roman" w:hAnsi="Times New Roman"/>
              </w:rPr>
              <w:t xml:space="preserve">Descriptive Statistics </w:t>
            </w:r>
          </w:p>
        </w:tc>
        <w:tc>
          <w:tcPr>
            <w:tcW w:w="3037" w:type="dxa"/>
          </w:tcPr>
          <w:p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
        </w:tc>
      </w:tr>
      <w:tr w:rsidR="008725BA" w:rsidTr="009F3E69">
        <w:tc>
          <w:tcPr>
            <w:tcW w:w="7033" w:type="dxa"/>
          </w:tcPr>
          <w:p w:rsidR="008725BA" w:rsidRDefault="008725BA" w:rsidP="00395A3D">
            <w:pPr>
              <w:ind w:left="1427" w:right="-32" w:hanging="722"/>
            </w:pPr>
            <w:r>
              <w:rPr>
                <w:rFonts w:ascii="Times New Roman" w:hAnsi="Times New Roman"/>
              </w:rPr>
              <w:t>Hypothesis Tests</w:t>
            </w:r>
          </w:p>
        </w:tc>
        <w:tc>
          <w:tcPr>
            <w:tcW w:w="3037" w:type="dxa"/>
          </w:tcPr>
          <w:p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w:t>
            </w:r>
            <w:r w:rsidR="00C97FD7">
              <w:rPr>
                <w:rFonts w:ascii="Times New Roman" w:hAnsi="Times New Roman"/>
              </w:rPr>
              <w:t>1</w:t>
            </w:r>
          </w:p>
        </w:tc>
      </w:tr>
      <w:tr w:rsidR="008725BA" w:rsidTr="009F3E69">
        <w:tc>
          <w:tcPr>
            <w:tcW w:w="7033" w:type="dxa"/>
          </w:tcPr>
          <w:p w:rsidR="008725BA" w:rsidRDefault="008725BA" w:rsidP="00395A3D">
            <w:pPr>
              <w:ind w:left="705" w:right="-32"/>
            </w:pPr>
          </w:p>
        </w:tc>
        <w:tc>
          <w:tcPr>
            <w:tcW w:w="3037" w:type="dxa"/>
          </w:tcPr>
          <w:p w:rsidR="008725BA" w:rsidRDefault="008725BA" w:rsidP="00395A3D">
            <w:pPr>
              <w:ind w:left="798" w:right="1014"/>
              <w:jc w:val="right"/>
            </w:pPr>
          </w:p>
        </w:tc>
      </w:tr>
      <w:tr w:rsidR="00602CFF" w:rsidTr="009F3E69">
        <w:tc>
          <w:tcPr>
            <w:tcW w:w="7033" w:type="dxa"/>
          </w:tcPr>
          <w:p w:rsidR="00602CFF" w:rsidRDefault="00602CFF" w:rsidP="00602CFF">
            <w:pPr>
              <w:ind w:left="-21" w:right="-32"/>
            </w:pPr>
            <w:r>
              <w:rPr>
                <w:rFonts w:ascii="Times New Roman" w:hAnsi="Times New Roman"/>
              </w:rPr>
              <w:t>Discussion</w:t>
            </w:r>
          </w:p>
        </w:tc>
        <w:tc>
          <w:tcPr>
            <w:tcW w:w="3037" w:type="dxa"/>
          </w:tcPr>
          <w:p w:rsidR="00602CFF" w:rsidRDefault="00602CFF" w:rsidP="00602CFF">
            <w:pPr>
              <w:ind w:left="798" w:right="60"/>
            </w:pPr>
            <w:r>
              <w:rPr>
                <w:rFonts w:ascii="Times New Roman" w:hAnsi="Times New Roman"/>
              </w:rPr>
              <w:t>Page  2</w:t>
            </w:r>
            <w:r w:rsidR="00C97FD7">
              <w:rPr>
                <w:rFonts w:ascii="Times New Roman" w:hAnsi="Times New Roman"/>
              </w:rPr>
              <w:t>4</w:t>
            </w:r>
          </w:p>
        </w:tc>
      </w:tr>
      <w:tr w:rsidR="00602CFF" w:rsidTr="009F3E69">
        <w:tc>
          <w:tcPr>
            <w:tcW w:w="7033" w:type="dxa"/>
          </w:tcPr>
          <w:p w:rsidR="00602CFF" w:rsidRDefault="00602CFF" w:rsidP="00602CFF">
            <w:pPr>
              <w:ind w:left="705" w:right="-32"/>
            </w:pPr>
            <w:r>
              <w:rPr>
                <w:rFonts w:ascii="Times New Roman" w:hAnsi="Times New Roman"/>
              </w:rPr>
              <w:t xml:space="preserve">Conclusion  </w:t>
            </w:r>
          </w:p>
        </w:tc>
        <w:tc>
          <w:tcPr>
            <w:tcW w:w="3037" w:type="dxa"/>
          </w:tcPr>
          <w:p w:rsidR="00602CFF" w:rsidRPr="00602CFF" w:rsidRDefault="00602CFF" w:rsidP="00602CFF">
            <w:pPr>
              <w:ind w:left="798" w:right="1014"/>
              <w:rPr>
                <w:rFonts w:ascii="Times New Roman" w:hAnsi="Times New Roman"/>
              </w:rPr>
            </w:pPr>
            <w:r>
              <w:rPr>
                <w:rFonts w:ascii="Times New Roman" w:hAnsi="Times New Roman"/>
              </w:rPr>
              <w:t>Page  2</w:t>
            </w:r>
            <w:r w:rsidR="00C97FD7">
              <w:rPr>
                <w:rFonts w:ascii="Times New Roman" w:hAnsi="Times New Roman"/>
              </w:rPr>
              <w:t>5</w:t>
            </w:r>
          </w:p>
        </w:tc>
      </w:tr>
      <w:tr w:rsidR="00F93E7B" w:rsidTr="009F3E69">
        <w:tc>
          <w:tcPr>
            <w:tcW w:w="7033" w:type="dxa"/>
          </w:tcPr>
          <w:p w:rsidR="00F93E7B" w:rsidRDefault="00F93E7B" w:rsidP="00395A3D">
            <w:pPr>
              <w:ind w:left="-21" w:right="-32"/>
            </w:pPr>
          </w:p>
        </w:tc>
        <w:tc>
          <w:tcPr>
            <w:tcW w:w="3037" w:type="dxa"/>
          </w:tcPr>
          <w:p w:rsidR="00F93E7B" w:rsidRDefault="00F93E7B" w:rsidP="00395A3D">
            <w:pPr>
              <w:ind w:left="798" w:right="60"/>
            </w:pPr>
          </w:p>
        </w:tc>
      </w:tr>
      <w:tr w:rsidR="008725BA" w:rsidTr="009F3E69">
        <w:tc>
          <w:tcPr>
            <w:tcW w:w="7033" w:type="dxa"/>
          </w:tcPr>
          <w:p w:rsidR="008725BA" w:rsidRDefault="008725BA" w:rsidP="00395A3D">
            <w:pPr>
              <w:ind w:left="-21" w:right="-32"/>
            </w:pPr>
            <w:r>
              <w:rPr>
                <w:rFonts w:ascii="Times New Roman" w:hAnsi="Times New Roman"/>
              </w:rPr>
              <w:t>References</w:t>
            </w:r>
          </w:p>
        </w:tc>
        <w:tc>
          <w:tcPr>
            <w:tcW w:w="3037" w:type="dxa"/>
          </w:tcPr>
          <w:p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C97FD7">
              <w:rPr>
                <w:rFonts w:ascii="Times New Roman" w:hAnsi="Times New Roman"/>
              </w:rPr>
              <w:t>7</w:t>
            </w:r>
          </w:p>
        </w:tc>
      </w:tr>
      <w:tr w:rsidR="00C1662F" w:rsidTr="009F3E69">
        <w:tc>
          <w:tcPr>
            <w:tcW w:w="7033" w:type="dxa"/>
          </w:tcPr>
          <w:p w:rsidR="00C1662F" w:rsidRDefault="00C1662F" w:rsidP="00395A3D">
            <w:pPr>
              <w:ind w:left="-21" w:right="-32"/>
            </w:pPr>
          </w:p>
        </w:tc>
        <w:tc>
          <w:tcPr>
            <w:tcW w:w="3037" w:type="dxa"/>
          </w:tcPr>
          <w:p w:rsidR="00C1662F" w:rsidRDefault="00C1662F" w:rsidP="00395A3D">
            <w:pPr>
              <w:ind w:left="798" w:right="60"/>
            </w:pPr>
          </w:p>
        </w:tc>
      </w:tr>
      <w:tr w:rsidR="00C1662F" w:rsidTr="009F3E69">
        <w:tc>
          <w:tcPr>
            <w:tcW w:w="7033" w:type="dxa"/>
          </w:tcPr>
          <w:p w:rsidR="00C1662F" w:rsidRDefault="00C1662F" w:rsidP="00C1662F">
            <w:pPr>
              <w:ind w:left="-21" w:right="-32"/>
            </w:pPr>
            <w:r>
              <w:rPr>
                <w:rFonts w:ascii="Times New Roman" w:hAnsi="Times New Roman"/>
              </w:rPr>
              <w:t>Appendi</w:t>
            </w:r>
            <w:r w:rsidR="00906C59">
              <w:rPr>
                <w:rFonts w:ascii="Times New Roman" w:hAnsi="Times New Roman"/>
              </w:rPr>
              <w:t>x: Human Subjects IRB Approval</w:t>
            </w:r>
          </w:p>
        </w:tc>
        <w:tc>
          <w:tcPr>
            <w:tcW w:w="3037" w:type="dxa"/>
          </w:tcPr>
          <w:p w:rsidR="00C1662F" w:rsidRDefault="00C1662F" w:rsidP="00C1662F">
            <w:pPr>
              <w:ind w:left="798" w:right="60"/>
            </w:pPr>
            <w:proofErr w:type="gramStart"/>
            <w:r>
              <w:rPr>
                <w:rFonts w:ascii="Times New Roman" w:hAnsi="Times New Roman"/>
              </w:rPr>
              <w:t>Page</w:t>
            </w:r>
            <w:r w:rsidR="009F3E69">
              <w:rPr>
                <w:rFonts w:ascii="Times New Roman" w:hAnsi="Times New Roman"/>
              </w:rPr>
              <w:t xml:space="preserve">  </w:t>
            </w:r>
            <w:r w:rsidR="00906C59">
              <w:rPr>
                <w:rFonts w:ascii="Times New Roman" w:hAnsi="Times New Roman"/>
              </w:rPr>
              <w:t>3</w:t>
            </w:r>
            <w:r w:rsidR="00D05EDF">
              <w:rPr>
                <w:rFonts w:ascii="Times New Roman" w:hAnsi="Times New Roman"/>
              </w:rPr>
              <w:t>0</w:t>
            </w:r>
            <w:proofErr w:type="gramEnd"/>
            <w:r>
              <w:rPr>
                <w:rFonts w:ascii="Times New Roman" w:hAnsi="Times New Roman"/>
              </w:rPr>
              <w:t xml:space="preserve"> </w:t>
            </w:r>
          </w:p>
        </w:tc>
      </w:tr>
    </w:tbl>
    <w:p w:rsidR="0057567A" w:rsidRPr="007B01B1" w:rsidRDefault="0057567A" w:rsidP="0057567A">
      <w:pPr>
        <w:ind w:left="-720"/>
      </w:pPr>
    </w:p>
    <w:p w:rsidR="007915D4" w:rsidRDefault="002041C7" w:rsidP="00EE1708">
      <w:pPr>
        <w:tabs>
          <w:tab w:val="left" w:pos="7920"/>
          <w:tab w:val="left" w:pos="8010"/>
        </w:tabs>
        <w:jc w:val="center"/>
        <w:rPr>
          <w:b/>
        </w:rPr>
      </w:pPr>
      <w:bookmarkStart w:id="1" w:name="_GoBack"/>
      <w:bookmarkEnd w:id="1"/>
      <w:r w:rsidRPr="007B01B1">
        <w:br w:type="page"/>
      </w:r>
      <w:r w:rsidR="007915D4" w:rsidRPr="007B01B1">
        <w:rPr>
          <w:b/>
        </w:rPr>
        <w:lastRenderedPageBreak/>
        <w:t>LIST OF TABLES</w:t>
      </w:r>
    </w:p>
    <w:p w:rsidR="007915D4" w:rsidRPr="0057541A" w:rsidRDefault="007915D4" w:rsidP="00EE1708">
      <w:pPr>
        <w:spacing w:line="480" w:lineRule="auto"/>
        <w:jc w:val="center"/>
        <w:rPr>
          <w:b/>
        </w:rPr>
      </w:pPr>
    </w:p>
    <w:tbl>
      <w:tblPr>
        <w:tblStyle w:val="TableGrid"/>
        <w:tblW w:w="9450" w:type="dxa"/>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rsidTr="00092CCF">
        <w:trPr>
          <w:trHeight w:val="282"/>
        </w:trPr>
        <w:tc>
          <w:tcPr>
            <w:tcW w:w="7110" w:type="dxa"/>
          </w:tcPr>
          <w:p w:rsidR="007915D4" w:rsidRPr="0057541A" w:rsidRDefault="007915D4" w:rsidP="00F6450D">
            <w:pPr>
              <w:rPr>
                <w:rFonts w:ascii="Times New Roman" w:hAnsi="Times New Roman"/>
              </w:rPr>
            </w:pPr>
            <w:r w:rsidRPr="0057541A">
              <w:rPr>
                <w:rFonts w:ascii="Times New Roman" w:hAnsi="Times New Roman"/>
              </w:rPr>
              <w:t>Table 1</w:t>
            </w:r>
            <w:r>
              <w:rPr>
                <w:rFonts w:ascii="Times New Roman" w:hAnsi="Times New Roman"/>
              </w:rPr>
              <w:t xml:space="preserve">. Latin Square </w:t>
            </w:r>
            <w:r w:rsidR="000A3B42">
              <w:rPr>
                <w:rFonts w:ascii="Times New Roman" w:hAnsi="Times New Roman"/>
              </w:rPr>
              <w:t>O</w:t>
            </w:r>
            <w:r>
              <w:rPr>
                <w:rFonts w:ascii="Times New Roman" w:hAnsi="Times New Roman"/>
              </w:rPr>
              <w:t>rder of</w:t>
            </w:r>
            <w:r w:rsidR="000A3B42">
              <w:rPr>
                <w:rFonts w:ascii="Times New Roman" w:hAnsi="Times New Roman"/>
              </w:rPr>
              <w:t xml:space="preserve"> T</w:t>
            </w:r>
            <w:r>
              <w:rPr>
                <w:rFonts w:ascii="Times New Roman" w:hAnsi="Times New Roman"/>
              </w:rPr>
              <w:t xml:space="preserve">asks for </w:t>
            </w:r>
            <w:r w:rsidR="000A3B42">
              <w:rPr>
                <w:rFonts w:ascii="Times New Roman" w:hAnsi="Times New Roman"/>
              </w:rPr>
              <w:t>N</w:t>
            </w:r>
            <w:r>
              <w:rPr>
                <w:rFonts w:ascii="Times New Roman" w:hAnsi="Times New Roman"/>
              </w:rPr>
              <w:t>on-</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anguage</w:t>
            </w:r>
            <w:r w:rsidR="00F6450D">
              <w:rPr>
                <w:rFonts w:ascii="Times New Roman" w:hAnsi="Times New Roman"/>
              </w:rPr>
              <w:t xml:space="preserve"> </w:t>
            </w:r>
            <w:r w:rsidR="000A3B42" w:rsidRPr="00F6450D">
              <w:rPr>
                <w:rFonts w:ascii="Times New Roman" w:hAnsi="Times New Roman"/>
                <w:color w:val="FFFFFF" w:themeColor="background1"/>
              </w:rPr>
              <w:t>P</w:t>
            </w:r>
            <w:r w:rsidRPr="00F6450D">
              <w:rPr>
                <w:rFonts w:ascii="Times New Roman" w:hAnsi="Times New Roman"/>
                <w:color w:val="FFFFFF" w:themeColor="background1"/>
              </w:rPr>
              <w:t>ortion</w:t>
            </w:r>
            <w:r w:rsidR="00F6450D" w:rsidRPr="00F6450D">
              <w:rPr>
                <w:rFonts w:ascii="Times New Roman" w:hAnsi="Times New Roman"/>
                <w:color w:val="FFFFFF" w:themeColor="background1"/>
              </w:rPr>
              <w:t xml:space="preserve">  </w:t>
            </w:r>
            <w:r w:rsidR="00F6450D">
              <w:rPr>
                <w:rFonts w:ascii="Times New Roman" w:hAnsi="Times New Roman"/>
              </w:rPr>
              <w:t>Portion</w:t>
            </w:r>
          </w:p>
        </w:tc>
        <w:tc>
          <w:tcPr>
            <w:tcW w:w="2340" w:type="dxa"/>
          </w:tcPr>
          <w:p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rsidTr="00092CCF">
        <w:trPr>
          <w:trHeight w:val="282"/>
        </w:trPr>
        <w:tc>
          <w:tcPr>
            <w:tcW w:w="7110" w:type="dxa"/>
          </w:tcPr>
          <w:p w:rsidR="007915D4" w:rsidRPr="0057541A" w:rsidRDefault="007915D4" w:rsidP="005C4771">
            <w:pPr>
              <w:ind w:left="877" w:hanging="877"/>
              <w:rPr>
                <w:rFonts w:ascii="Times New Roman" w:hAnsi="Times New Roman"/>
              </w:rPr>
            </w:pPr>
          </w:p>
        </w:tc>
        <w:tc>
          <w:tcPr>
            <w:tcW w:w="2340" w:type="dxa"/>
          </w:tcPr>
          <w:p w:rsidR="007915D4" w:rsidRPr="0057541A" w:rsidRDefault="007915D4" w:rsidP="005C4771">
            <w:pPr>
              <w:ind w:left="792"/>
              <w:jc w:val="right"/>
              <w:rPr>
                <w:rFonts w:ascii="Times New Roman" w:hAnsi="Times New Roman"/>
              </w:rPr>
            </w:pPr>
          </w:p>
        </w:tc>
      </w:tr>
      <w:tr w:rsidR="007915D4" w:rsidRPr="0057541A" w:rsidTr="00092CCF">
        <w:trPr>
          <w:trHeight w:val="282"/>
        </w:trPr>
        <w:tc>
          <w:tcPr>
            <w:tcW w:w="7110" w:type="dxa"/>
          </w:tcPr>
          <w:p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w:t>
            </w:r>
            <w:r w:rsidR="000A3B42">
              <w:rPr>
                <w:rFonts w:ascii="Times New Roman" w:hAnsi="Times New Roman"/>
              </w:rPr>
              <w:t>O</w:t>
            </w:r>
            <w:r>
              <w:rPr>
                <w:rFonts w:ascii="Times New Roman" w:hAnsi="Times New Roman"/>
              </w:rPr>
              <w:t xml:space="preserve">rder of </w:t>
            </w:r>
            <w:r w:rsidR="000A3B42">
              <w:rPr>
                <w:rFonts w:ascii="Times New Roman" w:hAnsi="Times New Roman"/>
              </w:rPr>
              <w:t>T</w:t>
            </w:r>
            <w:r>
              <w:rPr>
                <w:rFonts w:ascii="Times New Roman" w:hAnsi="Times New Roman"/>
              </w:rPr>
              <w:t xml:space="preserve">asks for </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 xml:space="preserve">anguage </w:t>
            </w:r>
            <w:r w:rsidR="000A3B42">
              <w:rPr>
                <w:rFonts w:ascii="Times New Roman" w:hAnsi="Times New Roman"/>
              </w:rPr>
              <w:t>P</w:t>
            </w:r>
            <w:r>
              <w:rPr>
                <w:rFonts w:ascii="Times New Roman" w:hAnsi="Times New Roman"/>
              </w:rPr>
              <w:t>ortion</w:t>
            </w:r>
          </w:p>
        </w:tc>
        <w:tc>
          <w:tcPr>
            <w:tcW w:w="2340" w:type="dxa"/>
          </w:tcPr>
          <w:p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rsidTr="00092CCF">
        <w:trPr>
          <w:trHeight w:val="282"/>
        </w:trPr>
        <w:tc>
          <w:tcPr>
            <w:tcW w:w="7110" w:type="dxa"/>
          </w:tcPr>
          <w:p w:rsidR="007915D4" w:rsidRPr="0057541A" w:rsidRDefault="007915D4" w:rsidP="005C4771">
            <w:pPr>
              <w:ind w:left="877" w:hanging="877"/>
              <w:rPr>
                <w:rFonts w:ascii="Times New Roman" w:hAnsi="Times New Roman"/>
              </w:rPr>
            </w:pPr>
          </w:p>
        </w:tc>
        <w:tc>
          <w:tcPr>
            <w:tcW w:w="2340" w:type="dxa"/>
          </w:tcPr>
          <w:p w:rsidR="007915D4" w:rsidRPr="0057541A" w:rsidRDefault="007915D4" w:rsidP="005C4771">
            <w:pPr>
              <w:ind w:left="792"/>
              <w:jc w:val="right"/>
              <w:rPr>
                <w:rFonts w:ascii="Times New Roman" w:hAnsi="Times New Roman"/>
              </w:rPr>
            </w:pPr>
          </w:p>
        </w:tc>
      </w:tr>
    </w:tbl>
    <w:p w:rsidR="007915D4" w:rsidRDefault="007915D4" w:rsidP="0057567A">
      <w:pPr>
        <w:tabs>
          <w:tab w:val="right" w:leader="dot" w:pos="8640"/>
        </w:tabs>
        <w:jc w:val="center"/>
        <w:rPr>
          <w:b/>
        </w:rPr>
      </w:pPr>
    </w:p>
    <w:p w:rsidR="007915D4" w:rsidRDefault="007915D4">
      <w:pPr>
        <w:rPr>
          <w:b/>
        </w:rPr>
      </w:pPr>
      <w:r>
        <w:rPr>
          <w:b/>
        </w:rPr>
        <w:br w:type="page"/>
      </w:r>
    </w:p>
    <w:p w:rsidR="002041C7" w:rsidRDefault="002041C7" w:rsidP="0057567A">
      <w:pPr>
        <w:tabs>
          <w:tab w:val="right" w:leader="dot" w:pos="8640"/>
        </w:tabs>
        <w:jc w:val="center"/>
        <w:rPr>
          <w:b/>
        </w:rPr>
      </w:pPr>
      <w:r w:rsidRPr="007B01B1">
        <w:rPr>
          <w:b/>
        </w:rPr>
        <w:lastRenderedPageBreak/>
        <w:t>LIST OF FIGURES</w:t>
      </w:r>
    </w:p>
    <w:p w:rsidR="00EE1708" w:rsidRDefault="00EE1708" w:rsidP="0057567A">
      <w:pPr>
        <w:tabs>
          <w:tab w:val="right" w:leader="dot" w:pos="8640"/>
        </w:tabs>
        <w:jc w:val="center"/>
        <w:rPr>
          <w:b/>
        </w:rPr>
      </w:pPr>
    </w:p>
    <w:p w:rsidR="00FD3625" w:rsidRPr="007B01B1" w:rsidRDefault="00FD3625" w:rsidP="00A639DE">
      <w:pPr>
        <w:tabs>
          <w:tab w:val="right" w:leader="dot" w:pos="8640"/>
        </w:tabs>
        <w:jc w:val="center"/>
        <w:rPr>
          <w:b/>
        </w:rPr>
      </w:pPr>
    </w:p>
    <w:tbl>
      <w:tblPr>
        <w:tblStyle w:val="TableGrid"/>
        <w:tblW w:w="9450" w:type="dxa"/>
        <w:tblInd w:w="-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rsidTr="00092CCF">
        <w:tc>
          <w:tcPr>
            <w:tcW w:w="7110" w:type="dxa"/>
          </w:tcPr>
          <w:p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 xml:space="preserve">Letters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rsidR="007E6BA6" w:rsidRPr="00006EF0" w:rsidRDefault="00D852F2" w:rsidP="004F7BE8">
            <w:pPr>
              <w:rPr>
                <w:rFonts w:ascii="Times New Roman" w:hAnsi="Times New Roman"/>
              </w:rPr>
            </w:pPr>
            <w:r>
              <w:rPr>
                <w:rFonts w:ascii="Times New Roman" w:hAnsi="Times New Roman"/>
              </w:rPr>
              <w:t xml:space="preserve">             Page 13</w:t>
            </w:r>
          </w:p>
        </w:tc>
      </w:tr>
      <w:tr w:rsidR="007E6BA6" w:rsidRPr="0057541A" w:rsidTr="00092CCF">
        <w:tc>
          <w:tcPr>
            <w:tcW w:w="7110" w:type="dxa"/>
          </w:tcPr>
          <w:p w:rsidR="007E6BA6" w:rsidRPr="00006EF0" w:rsidRDefault="007E6BA6" w:rsidP="00006EF0">
            <w:pPr>
              <w:rPr>
                <w:rFonts w:ascii="Times New Roman" w:hAnsi="Times New Roman"/>
              </w:rPr>
            </w:pPr>
          </w:p>
        </w:tc>
        <w:tc>
          <w:tcPr>
            <w:tcW w:w="2340" w:type="dxa"/>
          </w:tcPr>
          <w:p w:rsidR="007E6BA6" w:rsidRPr="00006EF0" w:rsidRDefault="007E6BA6" w:rsidP="004F7BE8">
            <w:pPr>
              <w:jc w:val="right"/>
              <w:rPr>
                <w:rFonts w:ascii="Times New Roman" w:hAnsi="Times New Roman"/>
              </w:rPr>
            </w:pPr>
          </w:p>
        </w:tc>
      </w:tr>
      <w:tr w:rsidR="007E6BA6" w:rsidRPr="0057541A" w:rsidTr="00092CCF">
        <w:tc>
          <w:tcPr>
            <w:tcW w:w="7110" w:type="dxa"/>
          </w:tcPr>
          <w:p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 xml:space="preserve">Math </w:t>
            </w:r>
            <w:r w:rsidR="0031098D">
              <w:rPr>
                <w:rFonts w:ascii="Times New Roman" w:hAnsi="Times New Roman"/>
              </w:rPr>
              <w:t>O</w:t>
            </w:r>
            <w:r w:rsidR="006636E0">
              <w:rPr>
                <w:rFonts w:ascii="Times New Roman" w:hAnsi="Times New Roman"/>
              </w:rPr>
              <w:t xml:space="preserve">peration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rsidR="007E6BA6" w:rsidRPr="00006EF0" w:rsidRDefault="00D852F2" w:rsidP="004F7BE8">
            <w:pPr>
              <w:rPr>
                <w:rFonts w:ascii="Times New Roman" w:hAnsi="Times New Roman"/>
              </w:rPr>
            </w:pPr>
            <w:r>
              <w:rPr>
                <w:rFonts w:ascii="Times New Roman" w:hAnsi="Times New Roman"/>
              </w:rPr>
              <w:t xml:space="preserve">            </w:t>
            </w:r>
            <w:r w:rsidR="004F7BE8">
              <w:rPr>
                <w:rFonts w:ascii="Times New Roman" w:hAnsi="Times New Roman"/>
              </w:rPr>
              <w:t xml:space="preserve"> </w:t>
            </w:r>
            <w:r w:rsidR="00F6513C" w:rsidRPr="00006EF0">
              <w:rPr>
                <w:rFonts w:ascii="Times New Roman" w:hAnsi="Times New Roman"/>
              </w:rPr>
              <w:t xml:space="preserve">Page </w:t>
            </w:r>
            <w:r w:rsidR="008725BA">
              <w:rPr>
                <w:rFonts w:ascii="Times New Roman" w:hAnsi="Times New Roman"/>
              </w:rPr>
              <w:t>1</w:t>
            </w:r>
            <w:r w:rsidR="00C97FD7">
              <w:rPr>
                <w:rFonts w:ascii="Times New Roman" w:hAnsi="Times New Roman"/>
              </w:rPr>
              <w:t>4</w:t>
            </w:r>
          </w:p>
        </w:tc>
      </w:tr>
      <w:tr w:rsidR="007E6BA6" w:rsidRPr="0057541A" w:rsidTr="00092CCF">
        <w:tc>
          <w:tcPr>
            <w:tcW w:w="7110" w:type="dxa"/>
          </w:tcPr>
          <w:p w:rsidR="007E6BA6" w:rsidRPr="00006EF0" w:rsidRDefault="007E6BA6" w:rsidP="00006EF0">
            <w:pPr>
              <w:rPr>
                <w:rFonts w:ascii="Times New Roman" w:hAnsi="Times New Roman"/>
              </w:rPr>
            </w:pPr>
          </w:p>
        </w:tc>
        <w:tc>
          <w:tcPr>
            <w:tcW w:w="2340" w:type="dxa"/>
          </w:tcPr>
          <w:p w:rsidR="007E6BA6" w:rsidRPr="00006EF0" w:rsidRDefault="007E6BA6" w:rsidP="004F7BE8">
            <w:pPr>
              <w:jc w:val="right"/>
              <w:rPr>
                <w:rFonts w:ascii="Times New Roman" w:hAnsi="Times New Roman"/>
              </w:rPr>
            </w:pPr>
          </w:p>
        </w:tc>
      </w:tr>
      <w:tr w:rsidR="007E6BA6" w:rsidRPr="0057541A" w:rsidTr="00092CCF">
        <w:tc>
          <w:tcPr>
            <w:tcW w:w="7110" w:type="dxa"/>
          </w:tcPr>
          <w:p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rsidR="007E6BA6" w:rsidRPr="00006EF0" w:rsidRDefault="008725BA" w:rsidP="004F7BE8">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C97FD7">
              <w:rPr>
                <w:rFonts w:ascii="Times New Roman" w:hAnsi="Times New Roman"/>
              </w:rPr>
              <w:t>5</w:t>
            </w:r>
          </w:p>
        </w:tc>
      </w:tr>
      <w:tr w:rsidR="008725BA" w:rsidRPr="0057541A" w:rsidTr="00092CCF">
        <w:tc>
          <w:tcPr>
            <w:tcW w:w="7110" w:type="dxa"/>
          </w:tcPr>
          <w:p w:rsidR="008725BA" w:rsidRPr="00006EF0" w:rsidRDefault="008725BA" w:rsidP="008725BA">
            <w:pPr>
              <w:ind w:left="720" w:hanging="720"/>
            </w:pPr>
          </w:p>
        </w:tc>
        <w:tc>
          <w:tcPr>
            <w:tcW w:w="2340" w:type="dxa"/>
          </w:tcPr>
          <w:p w:rsidR="008725BA" w:rsidRDefault="008725BA" w:rsidP="004F7BE8"/>
        </w:tc>
      </w:tr>
      <w:tr w:rsidR="008725BA" w:rsidRPr="0057541A" w:rsidTr="00092CCF">
        <w:tc>
          <w:tcPr>
            <w:tcW w:w="7110" w:type="dxa"/>
          </w:tcPr>
          <w:p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est</w:t>
            </w:r>
          </w:p>
        </w:tc>
        <w:tc>
          <w:tcPr>
            <w:tcW w:w="2340" w:type="dxa"/>
          </w:tcPr>
          <w:p w:rsidR="008725BA" w:rsidRPr="008725BA" w:rsidRDefault="008725BA" w:rsidP="004F7BE8">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rsidTr="00092CCF">
        <w:tc>
          <w:tcPr>
            <w:tcW w:w="7110" w:type="dxa"/>
          </w:tcPr>
          <w:p w:rsidR="008725BA" w:rsidRPr="008725BA" w:rsidRDefault="008725BA" w:rsidP="008725BA">
            <w:pPr>
              <w:ind w:left="720" w:hanging="720"/>
              <w:rPr>
                <w:rFonts w:ascii="Times New Roman" w:hAnsi="Times New Roman"/>
              </w:rPr>
            </w:pPr>
          </w:p>
        </w:tc>
        <w:tc>
          <w:tcPr>
            <w:tcW w:w="2340" w:type="dxa"/>
          </w:tcPr>
          <w:p w:rsidR="008725BA" w:rsidRPr="008725BA" w:rsidRDefault="008725BA" w:rsidP="004F7BE8">
            <w:pPr>
              <w:rPr>
                <w:rFonts w:ascii="Times New Roman" w:hAnsi="Times New Roman"/>
              </w:rPr>
            </w:pPr>
          </w:p>
        </w:tc>
      </w:tr>
      <w:tr w:rsidR="008725BA" w:rsidRPr="0057541A" w:rsidTr="00092CCF">
        <w:tc>
          <w:tcPr>
            <w:tcW w:w="7110" w:type="dxa"/>
          </w:tcPr>
          <w:p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 xml:space="preserve">est </w:t>
            </w:r>
            <w:r w:rsidR="0031098D">
              <w:rPr>
                <w:rFonts w:ascii="Times New Roman" w:hAnsi="Times New Roman"/>
              </w:rPr>
              <w:t>R</w:t>
            </w:r>
            <w:r w:rsidR="006636E0">
              <w:rPr>
                <w:rFonts w:ascii="Times New Roman" w:hAnsi="Times New Roman"/>
              </w:rPr>
              <w:t>esults</w:t>
            </w:r>
          </w:p>
        </w:tc>
        <w:tc>
          <w:tcPr>
            <w:tcW w:w="2340" w:type="dxa"/>
          </w:tcPr>
          <w:p w:rsidR="008725BA" w:rsidRPr="008725BA" w:rsidRDefault="008725BA" w:rsidP="004F7BE8">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rsidTr="00092CCF">
        <w:tc>
          <w:tcPr>
            <w:tcW w:w="7110" w:type="dxa"/>
          </w:tcPr>
          <w:p w:rsidR="008725BA" w:rsidRPr="008725BA" w:rsidRDefault="008725BA" w:rsidP="008725BA">
            <w:pPr>
              <w:ind w:left="720" w:hanging="720"/>
              <w:rPr>
                <w:rFonts w:ascii="Times New Roman" w:hAnsi="Times New Roman"/>
              </w:rPr>
            </w:pPr>
          </w:p>
        </w:tc>
        <w:tc>
          <w:tcPr>
            <w:tcW w:w="2340" w:type="dxa"/>
          </w:tcPr>
          <w:p w:rsidR="008725BA" w:rsidRPr="008725BA" w:rsidRDefault="008725BA" w:rsidP="004F7BE8">
            <w:pPr>
              <w:rPr>
                <w:rFonts w:ascii="Times New Roman" w:hAnsi="Times New Roman"/>
              </w:rPr>
            </w:pPr>
          </w:p>
        </w:tc>
      </w:tr>
      <w:tr w:rsidR="008725BA" w:rsidRPr="0057541A" w:rsidTr="00092CCF">
        <w:tc>
          <w:tcPr>
            <w:tcW w:w="7110" w:type="dxa"/>
          </w:tcPr>
          <w:p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w:t>
            </w:r>
            <w:r w:rsidR="0031098D">
              <w:rPr>
                <w:rFonts w:ascii="Times New Roman" w:hAnsi="Times New Roman"/>
              </w:rPr>
              <w:t>F</w:t>
            </w:r>
            <w:r w:rsidR="006636E0">
              <w:rPr>
                <w:rFonts w:ascii="Times New Roman" w:hAnsi="Times New Roman"/>
              </w:rPr>
              <w:t xml:space="preserve">oreign </w:t>
            </w:r>
            <w:r w:rsidR="0031098D">
              <w:rPr>
                <w:rFonts w:ascii="Times New Roman" w:hAnsi="Times New Roman"/>
              </w:rPr>
              <w:t>L</w:t>
            </w:r>
            <w:r w:rsidR="006636E0">
              <w:rPr>
                <w:rFonts w:ascii="Times New Roman" w:hAnsi="Times New Roman"/>
              </w:rPr>
              <w:t xml:space="preserve">anguage </w:t>
            </w:r>
            <w:r w:rsidR="0031098D">
              <w:rPr>
                <w:rFonts w:ascii="Times New Roman" w:hAnsi="Times New Roman"/>
              </w:rPr>
              <w:t>P</w:t>
            </w:r>
            <w:r w:rsidR="006636E0">
              <w:rPr>
                <w:rFonts w:ascii="Times New Roman" w:hAnsi="Times New Roman"/>
              </w:rPr>
              <w:t xml:space="preserve">lacement </w:t>
            </w:r>
            <w:r w:rsidR="0031098D">
              <w:rPr>
                <w:rFonts w:ascii="Times New Roman" w:hAnsi="Times New Roman"/>
              </w:rPr>
              <w:t>E</w:t>
            </w:r>
            <w:r w:rsidR="006636E0">
              <w:rPr>
                <w:rFonts w:ascii="Times New Roman" w:hAnsi="Times New Roman"/>
              </w:rPr>
              <w:t xml:space="preserve">xam </w:t>
            </w:r>
            <w:r w:rsidR="0031098D">
              <w:rPr>
                <w:rFonts w:ascii="Times New Roman" w:hAnsi="Times New Roman"/>
              </w:rPr>
              <w:t>Q</w:t>
            </w:r>
            <w:r w:rsidR="006636E0">
              <w:rPr>
                <w:rFonts w:ascii="Times New Roman" w:hAnsi="Times New Roman"/>
              </w:rPr>
              <w:t>uestion</w:t>
            </w:r>
          </w:p>
        </w:tc>
        <w:tc>
          <w:tcPr>
            <w:tcW w:w="2340" w:type="dxa"/>
          </w:tcPr>
          <w:p w:rsidR="008725BA" w:rsidRPr="008725BA" w:rsidRDefault="008725BA" w:rsidP="004F7BE8">
            <w:pPr>
              <w:rPr>
                <w:rFonts w:ascii="Times New Roman" w:hAnsi="Times New Roman"/>
              </w:rPr>
            </w:pPr>
            <w:r>
              <w:rPr>
                <w:rFonts w:ascii="Times New Roman" w:hAnsi="Times New Roman"/>
              </w:rPr>
              <w:t xml:space="preserve">             Page 1</w:t>
            </w:r>
            <w:r w:rsidR="00C97FD7">
              <w:rPr>
                <w:rFonts w:ascii="Times New Roman" w:hAnsi="Times New Roman"/>
              </w:rPr>
              <w:t>7</w:t>
            </w:r>
          </w:p>
        </w:tc>
      </w:tr>
      <w:tr w:rsidR="008725BA" w:rsidRPr="0057541A" w:rsidTr="00092CCF">
        <w:tc>
          <w:tcPr>
            <w:tcW w:w="7110" w:type="dxa"/>
          </w:tcPr>
          <w:p w:rsidR="008725BA" w:rsidRPr="008725BA" w:rsidRDefault="008725BA" w:rsidP="008725BA">
            <w:pPr>
              <w:ind w:left="720" w:hanging="720"/>
              <w:rPr>
                <w:rFonts w:ascii="Times New Roman" w:hAnsi="Times New Roman"/>
              </w:rPr>
            </w:pPr>
          </w:p>
        </w:tc>
        <w:tc>
          <w:tcPr>
            <w:tcW w:w="2340" w:type="dxa"/>
          </w:tcPr>
          <w:p w:rsidR="008725BA" w:rsidRPr="008725BA" w:rsidRDefault="008725BA" w:rsidP="004F7BE8">
            <w:pPr>
              <w:rPr>
                <w:rFonts w:ascii="Times New Roman" w:hAnsi="Times New Roman"/>
              </w:rPr>
            </w:pPr>
          </w:p>
        </w:tc>
      </w:tr>
      <w:tr w:rsidR="00602CFF" w:rsidRPr="0057541A" w:rsidTr="00092CCF">
        <w:tc>
          <w:tcPr>
            <w:tcW w:w="7110" w:type="dxa"/>
          </w:tcPr>
          <w:p w:rsidR="00602CFF" w:rsidRPr="008725BA" w:rsidRDefault="00602CFF" w:rsidP="00602CFF">
            <w:pPr>
              <w:ind w:left="720" w:hanging="720"/>
            </w:pPr>
            <w:r>
              <w:rPr>
                <w:rFonts w:ascii="Times New Roman" w:hAnsi="Times New Roman"/>
              </w:rPr>
              <w:t xml:space="preserve">Figure 7. Point </w:t>
            </w:r>
            <w:r w:rsidR="0031098D">
              <w:rPr>
                <w:rFonts w:ascii="Times New Roman" w:hAnsi="Times New Roman"/>
              </w:rPr>
              <w:t>B</w:t>
            </w:r>
            <w:r>
              <w:rPr>
                <w:rFonts w:ascii="Times New Roman" w:hAnsi="Times New Roman"/>
              </w:rPr>
              <w:t xml:space="preserve">reakdown of </w:t>
            </w:r>
            <w:r w:rsidR="0031098D">
              <w:rPr>
                <w:rFonts w:ascii="Times New Roman" w:hAnsi="Times New Roman"/>
              </w:rPr>
              <w:t>P</w:t>
            </w:r>
            <w:r>
              <w:rPr>
                <w:rFonts w:ascii="Times New Roman" w:hAnsi="Times New Roman"/>
              </w:rPr>
              <w:t xml:space="preserve">lacement </w:t>
            </w:r>
            <w:r w:rsidR="0031098D">
              <w:rPr>
                <w:rFonts w:ascii="Times New Roman" w:hAnsi="Times New Roman"/>
              </w:rPr>
              <w:t>E</w:t>
            </w:r>
            <w:r>
              <w:rPr>
                <w:rFonts w:ascii="Times New Roman" w:hAnsi="Times New Roman"/>
              </w:rPr>
              <w:t xml:space="preserve">xam for </w:t>
            </w:r>
            <w:r w:rsidR="0031098D">
              <w:rPr>
                <w:rFonts w:ascii="Times New Roman" w:hAnsi="Times New Roman"/>
              </w:rPr>
              <w:t>E</w:t>
            </w:r>
            <w:r>
              <w:rPr>
                <w:rFonts w:ascii="Times New Roman" w:hAnsi="Times New Roman"/>
              </w:rPr>
              <w:t xml:space="preserve">ach </w:t>
            </w:r>
            <w:r w:rsidR="0031098D">
              <w:rPr>
                <w:rFonts w:ascii="Times New Roman" w:hAnsi="Times New Roman"/>
              </w:rPr>
              <w:t>L</w:t>
            </w:r>
            <w:r>
              <w:rPr>
                <w:rFonts w:ascii="Times New Roman" w:hAnsi="Times New Roman"/>
              </w:rPr>
              <w:t xml:space="preserve">anguage </w:t>
            </w:r>
          </w:p>
        </w:tc>
        <w:tc>
          <w:tcPr>
            <w:tcW w:w="2340" w:type="dxa"/>
          </w:tcPr>
          <w:p w:rsidR="00602CFF" w:rsidRPr="00602CFF" w:rsidRDefault="00D852F2" w:rsidP="004F7BE8">
            <w:pPr>
              <w:jc w:val="center"/>
              <w:rPr>
                <w:rFonts w:ascii="Times New Roman" w:hAnsi="Times New Roman"/>
              </w:rPr>
            </w:pPr>
            <w:r>
              <w:rPr>
                <w:rFonts w:ascii="Times New Roman" w:hAnsi="Times New Roman"/>
              </w:rPr>
              <w:t xml:space="preserve"> </w:t>
            </w:r>
            <w:r w:rsidR="00602CFF" w:rsidRPr="00602CFF">
              <w:rPr>
                <w:rFonts w:ascii="Times New Roman" w:hAnsi="Times New Roman"/>
              </w:rPr>
              <w:t>Page 1</w:t>
            </w:r>
            <w:r w:rsidR="00C97FD7">
              <w:rPr>
                <w:rFonts w:ascii="Times New Roman" w:hAnsi="Times New Roman"/>
              </w:rPr>
              <w:t>8</w:t>
            </w:r>
          </w:p>
        </w:tc>
      </w:tr>
      <w:tr w:rsidR="00602CFF" w:rsidRPr="0057541A" w:rsidTr="00092CCF">
        <w:tc>
          <w:tcPr>
            <w:tcW w:w="7110" w:type="dxa"/>
          </w:tcPr>
          <w:p w:rsidR="00602CFF" w:rsidRPr="008725BA" w:rsidRDefault="00602CFF" w:rsidP="00602CFF">
            <w:pPr>
              <w:ind w:left="720" w:hanging="720"/>
            </w:pPr>
          </w:p>
        </w:tc>
        <w:tc>
          <w:tcPr>
            <w:tcW w:w="2340" w:type="dxa"/>
          </w:tcPr>
          <w:p w:rsidR="00602CFF" w:rsidRPr="008725BA" w:rsidRDefault="00602CFF" w:rsidP="004F7BE8"/>
        </w:tc>
      </w:tr>
      <w:tr w:rsidR="00602CFF" w:rsidRPr="0057541A" w:rsidTr="00092CCF">
        <w:tc>
          <w:tcPr>
            <w:tcW w:w="7110" w:type="dxa"/>
          </w:tcPr>
          <w:p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orrelation for AOSPAN and APM</w:t>
            </w:r>
          </w:p>
        </w:tc>
        <w:tc>
          <w:tcPr>
            <w:tcW w:w="2340" w:type="dxa"/>
          </w:tcPr>
          <w:p w:rsidR="00602CFF" w:rsidRPr="00602CFF" w:rsidRDefault="009F3E69" w:rsidP="004F7BE8">
            <w:pPr>
              <w:rPr>
                <w:rFonts w:ascii="Times New Roman" w:hAnsi="Times New Roman"/>
              </w:rPr>
            </w:pPr>
            <w:r>
              <w:rPr>
                <w:rFonts w:ascii="Times New Roman" w:hAnsi="Times New Roman"/>
              </w:rPr>
              <w:t xml:space="preserve">             Page 2</w:t>
            </w:r>
            <w:r w:rsidR="00C97FD7">
              <w:rPr>
                <w:rFonts w:ascii="Times New Roman" w:hAnsi="Times New Roman"/>
              </w:rPr>
              <w:t>1</w:t>
            </w:r>
          </w:p>
        </w:tc>
      </w:tr>
      <w:tr w:rsidR="00602CFF" w:rsidRPr="0057541A" w:rsidTr="00092CCF">
        <w:tc>
          <w:tcPr>
            <w:tcW w:w="7110" w:type="dxa"/>
          </w:tcPr>
          <w:p w:rsidR="00602CFF" w:rsidRPr="00602CFF" w:rsidRDefault="00602CFF" w:rsidP="00602CFF">
            <w:pPr>
              <w:ind w:left="720" w:hanging="720"/>
              <w:rPr>
                <w:rFonts w:ascii="Times New Roman" w:hAnsi="Times New Roman"/>
              </w:rPr>
            </w:pPr>
          </w:p>
        </w:tc>
        <w:tc>
          <w:tcPr>
            <w:tcW w:w="2340" w:type="dxa"/>
          </w:tcPr>
          <w:p w:rsidR="00602CFF" w:rsidRPr="00602CFF" w:rsidRDefault="00602CFF" w:rsidP="004F7BE8">
            <w:pPr>
              <w:rPr>
                <w:rFonts w:ascii="Times New Roman" w:hAnsi="Times New Roman"/>
              </w:rPr>
            </w:pPr>
          </w:p>
        </w:tc>
      </w:tr>
      <w:tr w:rsidR="00602CFF" w:rsidRPr="0057541A" w:rsidTr="00092CCF">
        <w:tc>
          <w:tcPr>
            <w:tcW w:w="7110" w:type="dxa"/>
          </w:tcPr>
          <w:p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 xml:space="preserve">orrelation for </w:t>
            </w:r>
            <w:r w:rsidR="0031098D">
              <w:rPr>
                <w:rFonts w:ascii="Times New Roman" w:hAnsi="Times New Roman"/>
              </w:rPr>
              <w:t>T</w:t>
            </w:r>
            <w:r w:rsidR="009F3E69">
              <w:rPr>
                <w:rFonts w:ascii="Times New Roman" w:hAnsi="Times New Roman"/>
              </w:rPr>
              <w:t xml:space="preserve">yping </w:t>
            </w:r>
            <w:r w:rsidR="0031098D">
              <w:rPr>
                <w:rFonts w:ascii="Times New Roman" w:hAnsi="Times New Roman"/>
              </w:rPr>
              <w:t>T</w:t>
            </w:r>
            <w:r w:rsidR="009F3E69">
              <w:rPr>
                <w:rFonts w:ascii="Times New Roman" w:hAnsi="Times New Roman"/>
              </w:rPr>
              <w:t>est and APM</w:t>
            </w:r>
          </w:p>
        </w:tc>
        <w:tc>
          <w:tcPr>
            <w:tcW w:w="2340" w:type="dxa"/>
          </w:tcPr>
          <w:p w:rsidR="00602CFF" w:rsidRPr="00602CFF" w:rsidRDefault="009F3E69" w:rsidP="004F7BE8">
            <w:pPr>
              <w:rPr>
                <w:rFonts w:ascii="Times New Roman" w:hAnsi="Times New Roman"/>
              </w:rPr>
            </w:pPr>
            <w:r>
              <w:rPr>
                <w:rFonts w:ascii="Times New Roman" w:hAnsi="Times New Roman"/>
              </w:rPr>
              <w:t xml:space="preserve">             Page 2</w:t>
            </w:r>
            <w:r w:rsidR="00C97FD7">
              <w:rPr>
                <w:rFonts w:ascii="Times New Roman" w:hAnsi="Times New Roman"/>
              </w:rPr>
              <w:t>2</w:t>
            </w:r>
          </w:p>
        </w:tc>
      </w:tr>
      <w:tr w:rsidR="00602CFF" w:rsidRPr="0057541A" w:rsidTr="00092CCF">
        <w:tc>
          <w:tcPr>
            <w:tcW w:w="7110" w:type="dxa"/>
          </w:tcPr>
          <w:p w:rsidR="00602CFF" w:rsidRPr="00602CFF" w:rsidRDefault="00602CFF" w:rsidP="00602CFF">
            <w:pPr>
              <w:ind w:left="720" w:hanging="720"/>
              <w:rPr>
                <w:rFonts w:ascii="Times New Roman" w:hAnsi="Times New Roman"/>
              </w:rPr>
            </w:pPr>
          </w:p>
        </w:tc>
        <w:tc>
          <w:tcPr>
            <w:tcW w:w="2340" w:type="dxa"/>
          </w:tcPr>
          <w:p w:rsidR="00602CFF" w:rsidRPr="00602CFF" w:rsidRDefault="00602CFF" w:rsidP="004F7BE8">
            <w:pPr>
              <w:rPr>
                <w:rFonts w:ascii="Times New Roman" w:hAnsi="Times New Roman"/>
              </w:rPr>
            </w:pPr>
          </w:p>
        </w:tc>
      </w:tr>
      <w:tr w:rsidR="00FD0133" w:rsidRPr="0057541A" w:rsidTr="00092CCF">
        <w:tc>
          <w:tcPr>
            <w:tcW w:w="7110" w:type="dxa"/>
          </w:tcPr>
          <w:p w:rsidR="00FD0133" w:rsidRPr="00FD0133" w:rsidRDefault="00FD0133" w:rsidP="00FD0133">
            <w:pPr>
              <w:rPr>
                <w:rFonts w:ascii="Times New Roman" w:hAnsi="Times New Roman"/>
              </w:rPr>
            </w:pPr>
            <w:r>
              <w:rPr>
                <w:rFonts w:ascii="Times New Roman" w:hAnsi="Times New Roman"/>
              </w:rPr>
              <w:t xml:space="preserve">Figure 10. Scatterplot to Show Correlation for Typing Test and </w:t>
            </w:r>
            <w:r w:rsidRPr="00F6450D">
              <w:rPr>
                <w:rFonts w:ascii="Times New Roman" w:hAnsi="Times New Roman"/>
                <w:color w:val="FFFFFF" w:themeColor="background1"/>
              </w:rPr>
              <w:t>AOSPAN</w:t>
            </w:r>
            <w:r w:rsidR="00F6450D" w:rsidRPr="00F6450D">
              <w:rPr>
                <w:rFonts w:ascii="Times New Roman" w:hAnsi="Times New Roman"/>
                <w:color w:val="FFFFFF" w:themeColor="background1"/>
              </w:rPr>
              <w:t xml:space="preserve"> </w:t>
            </w:r>
            <w:r w:rsidR="00F6450D">
              <w:rPr>
                <w:rFonts w:ascii="Times New Roman" w:hAnsi="Times New Roman"/>
              </w:rPr>
              <w:t>AOSPAN</w:t>
            </w:r>
          </w:p>
        </w:tc>
        <w:tc>
          <w:tcPr>
            <w:tcW w:w="2340" w:type="dxa"/>
          </w:tcPr>
          <w:p w:rsidR="00FD0133" w:rsidRPr="00FD0133" w:rsidRDefault="00FD0133" w:rsidP="004F7BE8">
            <w:pPr>
              <w:rPr>
                <w:rFonts w:ascii="Times New Roman" w:hAnsi="Times New Roman"/>
              </w:rPr>
            </w:pPr>
            <w:r>
              <w:rPr>
                <w:rFonts w:ascii="Times New Roman" w:hAnsi="Times New Roman"/>
              </w:rPr>
              <w:t xml:space="preserve">             Page 22</w:t>
            </w:r>
          </w:p>
        </w:tc>
      </w:tr>
      <w:tr w:rsidR="00602CFF" w:rsidRPr="0057541A" w:rsidTr="00092CCF">
        <w:tc>
          <w:tcPr>
            <w:tcW w:w="7110" w:type="dxa"/>
          </w:tcPr>
          <w:p w:rsidR="00602CFF" w:rsidRPr="00602CFF" w:rsidRDefault="00602CFF" w:rsidP="00602CFF">
            <w:pPr>
              <w:ind w:left="720" w:hanging="720"/>
              <w:rPr>
                <w:rFonts w:ascii="Times New Roman" w:hAnsi="Times New Roman"/>
              </w:rPr>
            </w:pPr>
          </w:p>
        </w:tc>
        <w:tc>
          <w:tcPr>
            <w:tcW w:w="2340" w:type="dxa"/>
          </w:tcPr>
          <w:p w:rsidR="00602CFF" w:rsidRPr="00602CFF" w:rsidRDefault="00602CFF" w:rsidP="00602CFF">
            <w:pPr>
              <w:rPr>
                <w:rFonts w:ascii="Times New Roman" w:hAnsi="Times New Roman"/>
              </w:rPr>
            </w:pPr>
          </w:p>
        </w:tc>
      </w:tr>
    </w:tbl>
    <w:p w:rsidR="00A639DE" w:rsidRPr="007B01B1" w:rsidRDefault="00A639DE" w:rsidP="00FC1B29">
      <w:pPr>
        <w:tabs>
          <w:tab w:val="right" w:leader="dot" w:pos="8640"/>
        </w:tabs>
        <w:jc w:val="both"/>
      </w:pPr>
    </w:p>
    <w:p w:rsidR="002041C7" w:rsidRPr="007B01B1" w:rsidRDefault="002041C7" w:rsidP="00906C59">
      <w:pPr>
        <w:sectPr w:rsidR="002041C7" w:rsidRPr="007B01B1" w:rsidSect="00610EE8">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rsidR="00F6031A" w:rsidRDefault="00840B0A" w:rsidP="00F6450D">
      <w:pPr>
        <w:jc w:val="center"/>
        <w:rPr>
          <w:b/>
        </w:rPr>
      </w:pPr>
      <w:r>
        <w:rPr>
          <w:b/>
        </w:rPr>
        <w:lastRenderedPageBreak/>
        <w:t>INTRODUCTION</w:t>
      </w:r>
    </w:p>
    <w:p w:rsidR="00F6450D" w:rsidRDefault="00F6450D" w:rsidP="00F6450D">
      <w:pPr>
        <w:jc w:val="center"/>
        <w:rPr>
          <w:b/>
        </w:rPr>
      </w:pPr>
    </w:p>
    <w:p w:rsidR="00F6450D" w:rsidRDefault="00F6450D" w:rsidP="00F6450D">
      <w:pPr>
        <w:jc w:val="center"/>
        <w:rPr>
          <w:b/>
        </w:rPr>
      </w:pPr>
    </w:p>
    <w:p w:rsidR="00F6450D" w:rsidRDefault="00F6450D" w:rsidP="00F6450D">
      <w:pPr>
        <w:jc w:val="center"/>
        <w:rPr>
          <w:b/>
        </w:rPr>
      </w:pPr>
    </w:p>
    <w:p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sidR="00A75C64">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sidR="00A75C64">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rsidR="00C2002B" w:rsidRDefault="00C2002B">
      <w:pPr>
        <w:rPr>
          <w:b/>
        </w:rPr>
      </w:pPr>
      <w:r>
        <w:rPr>
          <w:b/>
        </w:rPr>
        <w:br w:type="page"/>
      </w:r>
    </w:p>
    <w:p w:rsidR="00F93E7B" w:rsidRDefault="00AE6870" w:rsidP="00F6450D">
      <w:pPr>
        <w:jc w:val="center"/>
      </w:pPr>
      <w:r>
        <w:rPr>
          <w:b/>
        </w:rPr>
        <w:lastRenderedPageBreak/>
        <w:t>LITERATURE REVIEW</w:t>
      </w:r>
    </w:p>
    <w:p w:rsidR="00F6450D" w:rsidRDefault="00F6450D" w:rsidP="00F6450D">
      <w:pPr>
        <w:jc w:val="center"/>
      </w:pPr>
    </w:p>
    <w:p w:rsidR="00F6450D" w:rsidRDefault="00F6450D" w:rsidP="00F6450D">
      <w:pPr>
        <w:jc w:val="center"/>
      </w:pPr>
    </w:p>
    <w:p w:rsidR="00F6450D" w:rsidRPr="007B01B1" w:rsidRDefault="00F6450D" w:rsidP="00F6450D">
      <w:pPr>
        <w:jc w:val="center"/>
      </w:pPr>
    </w:p>
    <w:p w:rsidR="00FD4B57" w:rsidRDefault="00856D02" w:rsidP="00C2002B">
      <w:pPr>
        <w:spacing w:line="480" w:lineRule="auto"/>
      </w:pPr>
      <w:r w:rsidRPr="00856D02">
        <w:rPr>
          <w:b/>
        </w:rPr>
        <w:t>Working Memory</w:t>
      </w:r>
    </w:p>
    <w:p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w:t>
      </w:r>
      <w:r w:rsidR="00D20BD0">
        <w:t xml:space="preserve"> </w:t>
      </w:r>
      <w:r w:rsidR="00856D02" w:rsidRPr="00856D02">
        <w:t>solving, and learning.</w:t>
      </w:r>
    </w:p>
    <w:p w:rsidR="00682F1D" w:rsidRDefault="00856D02" w:rsidP="00F6450D">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FD4B57">
      <w:pPr>
        <w:spacing w:line="480" w:lineRule="auto"/>
        <w:rPr>
          <w:b/>
        </w:rPr>
      </w:pPr>
      <w:r w:rsidRPr="00856D02">
        <w:rPr>
          <w:b/>
        </w:rPr>
        <w:t>Fluid Intelligence</w:t>
      </w:r>
    </w:p>
    <w:p w:rsidR="00F6450D" w:rsidRDefault="00856D02" w:rsidP="00F6450D">
      <w:pPr>
        <w:spacing w:line="480" w:lineRule="auto"/>
        <w:ind w:firstLine="720"/>
      </w:pPr>
      <w:r w:rsidRPr="00856D02">
        <w:tab/>
      </w:r>
      <w:r w:rsidR="003238A3">
        <w:t xml:space="preserve">Various </w:t>
      </w:r>
      <w:r w:rsidR="004C061A">
        <w:t xml:space="preserve">concepts of memory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 xml:space="preserve">in the behavioral sciences as </w:t>
      </w:r>
      <w:r w:rsidR="003238A3">
        <w:t xml:space="preserve">a large portion of how general intelligence is measured.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FD4B57">
      <w:pPr>
        <w:spacing w:line="480" w:lineRule="auto"/>
        <w:rPr>
          <w:b/>
        </w:rPr>
      </w:pPr>
      <w:r w:rsidRPr="00856D02">
        <w:rPr>
          <w:b/>
        </w:rPr>
        <w:t xml:space="preserve">Measuring Working Memory and Fluid Intelligence </w:t>
      </w:r>
    </w:p>
    <w:p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(195</w:t>
      </w:r>
      <w:r w:rsidR="000A3B42">
        <w:t>6</w:t>
      </w:r>
      <w:r w:rsidRPr="00856D02">
        <w:t xml:space="preserve">)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(2006), the two types are: simple memory</w:t>
      </w:r>
      <w:r w:rsidR="00F96C5F">
        <w:t>-</w:t>
      </w:r>
      <w:r w:rsidRPr="00856D02">
        <w:t>span and dual-</w:t>
      </w:r>
      <w:r w:rsidR="00D20BD0">
        <w:t xml:space="preserve">trail </w:t>
      </w:r>
      <w:r w:rsidRPr="00856D02">
        <w:t xml:space="preserve">tasks. </w:t>
      </w:r>
    </w:p>
    <w:p w:rsidR="00856D02" w:rsidRPr="00856D02" w:rsidRDefault="00D97F59" w:rsidP="00D97F59">
      <w:pPr>
        <w:spacing w:line="480" w:lineRule="auto"/>
        <w:ind w:firstLine="720"/>
      </w:pPr>
      <w:r w:rsidRPr="00D97F59">
        <w:lastRenderedPageBreak/>
        <w:t>Simple memory</w:t>
      </w:r>
      <w:r w:rsidR="00D20BD0">
        <w:t>-</w:t>
      </w:r>
      <w:r w:rsidRPr="00D97F59">
        <w:t>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compared to one at a time in simple</w:t>
      </w:r>
      <w:r w:rsidR="00B17F83">
        <w:t>-</w:t>
      </w:r>
      <w:r>
        <w:t>memory tasks</w:t>
      </w:r>
      <w:r w:rsidR="00856D02" w:rsidRPr="00856D02">
        <w:t xml:space="preserve">. Conway </w:t>
      </w:r>
      <w:r>
        <w:t>and colleagues</w:t>
      </w:r>
      <w:r w:rsidR="00856D02" w:rsidRPr="00856D02">
        <w:t xml:space="preserve"> (2005) identified that the majority </w:t>
      </w:r>
      <w:r w:rsidR="00D20BD0">
        <w:t xml:space="preserve">of </w:t>
      </w:r>
      <w:r w:rsidR="00856D02" w:rsidRPr="00856D02">
        <w:t>working</w:t>
      </w:r>
      <w:r w:rsidR="00B17F83">
        <w:t>-</w:t>
      </w:r>
      <w:r w:rsidR="00856D02" w:rsidRPr="00856D02">
        <w:t>memory measurements are considered dual-</w:t>
      </w:r>
      <w:r w:rsidR="00D20BD0">
        <w:t xml:space="preserve">trail </w:t>
      </w:r>
      <w:r w:rsidR="00856D02" w:rsidRPr="00856D02">
        <w:t>task</w:t>
      </w:r>
      <w:r w:rsidR="00D20BD0">
        <w:t>s</w:t>
      </w:r>
      <w:r w:rsidR="00856D02" w:rsidRPr="00856D02">
        <w:t xml:space="preserve"> because of their complexity. More modern working</w:t>
      </w:r>
      <w:r w:rsidR="00B17F83">
        <w:t>-</w:t>
      </w:r>
      <w:r w:rsidR="00856D02" w:rsidRPr="00856D02">
        <w:t xml:space="preserve">memory measurements </w:t>
      </w:r>
      <w:r w:rsidR="006D3E83">
        <w:t>are often called</w:t>
      </w:r>
      <w:r w:rsidR="00856D02" w:rsidRPr="00856D02">
        <w:t xml:space="preserve"> complex</w:t>
      </w:r>
      <w:r w:rsidR="00B17F83">
        <w:t>-</w:t>
      </w:r>
      <w:r w:rsidR="00856D02" w:rsidRPr="00856D02">
        <w:t xml:space="preserve">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w:t>
      </w:r>
      <w:r w:rsidR="00B17F83">
        <w:t>-</w:t>
      </w:r>
      <w:r>
        <w:t>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w:t>
      </w:r>
      <w:r w:rsidR="00B17F83">
        <w:t>-</w:t>
      </w:r>
      <w:r w:rsidR="006177B0">
        <w:t>span task, participants might be asked to repeat back a list of letters, while in a dual</w:t>
      </w:r>
      <w:r w:rsidR="00B17F83">
        <w:t>-</w:t>
      </w:r>
      <w:r w:rsidR="006177B0">
        <w:t>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rsidR="00856D02" w:rsidRPr="00856D02" w:rsidRDefault="00856D02" w:rsidP="00D30470">
      <w:pPr>
        <w:spacing w:line="480" w:lineRule="auto"/>
        <w:ind w:firstLine="720"/>
      </w:pPr>
      <w:r w:rsidRPr="00856D02">
        <w:t xml:space="preserve">One of the most used </w:t>
      </w:r>
      <w:r w:rsidR="001F1D38">
        <w:t>dual</w:t>
      </w:r>
      <w:r w:rsidR="00B17F83">
        <w:t>-</w:t>
      </w:r>
      <w:r w:rsidR="001F1D38">
        <w:t>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w:t>
      </w:r>
      <w:r w:rsidR="00D20BD0">
        <w:t xml:space="preserve"> x </w:t>
      </w:r>
      <w:r w:rsidRPr="00856D02">
        <w:t>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w:t>
      </w:r>
      <w:r w:rsidRPr="00856D02">
        <w:lastRenderedPageBreak/>
        <w:t xml:space="preserve">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rsidR="00856D02" w:rsidRPr="00856D02" w:rsidRDefault="00856D02" w:rsidP="00D30470">
      <w:pPr>
        <w:spacing w:line="480" w:lineRule="auto"/>
        <w:ind w:firstLine="720"/>
      </w:pPr>
      <w:r w:rsidRPr="00856D02">
        <w:t>Daneman and Carpenter’s (1980) Reading Span Task (RSPAN) is another example of a complex working</w:t>
      </w:r>
      <w:r w:rsidR="00E9690A">
        <w:t>-</w:t>
      </w:r>
      <w:r w:rsidRPr="00856D02">
        <w:t xml:space="preserve">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xml:space="preserve">. It is important to note for this task that the order is crucial for scoring. For </w:t>
      </w:r>
      <w:r w:rsidRPr="00856D02">
        <w:lastRenderedPageBreak/>
        <w:t>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w:t>
      </w:r>
      <w:r w:rsidRPr="00856D02">
        <w:lastRenderedPageBreak/>
        <w:t>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rsidR="00682F1D" w:rsidRDefault="00C2002B" w:rsidP="00F6450D">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6636E0">
      <w:pPr>
        <w:spacing w:line="480" w:lineRule="auto"/>
      </w:pPr>
      <w:r w:rsidRPr="00856D02">
        <w:rPr>
          <w:b/>
        </w:rPr>
        <w:t>Expertise</w:t>
      </w:r>
    </w:p>
    <w:p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rsidR="00856D02" w:rsidRPr="00856D02" w:rsidRDefault="00856D02" w:rsidP="00D30470">
      <w:pPr>
        <w:spacing w:line="480" w:lineRule="auto"/>
        <w:ind w:firstLine="720"/>
      </w:pPr>
      <w:r w:rsidRPr="00856D02">
        <w:lastRenderedPageBreak/>
        <w:t>In Chase and Simon’s (1973) study on chess and memory, they had three classes of participants who played chess. From highest to lowest skillset they were: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in that chunks are information that is grouped together to ensure that memory can be 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w:t>
      </w:r>
      <w:r w:rsidR="00D20BD0">
        <w:t>on</w:t>
      </w:r>
      <w:r w:rsidR="00D20BD0" w:rsidRPr="00856D02">
        <w:t xml:space="preserve"> </w:t>
      </w:r>
      <w:r w:rsidRPr="00856D02">
        <w:t xml:space="preserve">the position being a playable game or not. </w:t>
      </w:r>
    </w:p>
    <w:p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expertise, but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w:t>
      </w:r>
      <w:r w:rsidRPr="00856D02">
        <w:lastRenderedPageBreak/>
        <w:t>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rsidR="00682F1D" w:rsidRDefault="00856D02" w:rsidP="00F6450D">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6636E0">
      <w:pPr>
        <w:spacing w:line="480" w:lineRule="auto"/>
      </w:pPr>
      <w:r w:rsidRPr="00856D02">
        <w:rPr>
          <w:b/>
        </w:rPr>
        <w:t xml:space="preserve">Interplay </w:t>
      </w:r>
      <w:r w:rsidR="00785221">
        <w:rPr>
          <w:b/>
        </w:rPr>
        <w:t>B</w:t>
      </w:r>
      <w:r w:rsidRPr="00856D02">
        <w:rPr>
          <w:b/>
        </w:rPr>
        <w:t xml:space="preserve">etween these </w:t>
      </w:r>
      <w:r w:rsidR="00785221">
        <w:rPr>
          <w:b/>
        </w:rPr>
        <w:t>S</w:t>
      </w:r>
      <w:r w:rsidRPr="00856D02">
        <w:rPr>
          <w:b/>
        </w:rPr>
        <w:t>ystems</w:t>
      </w:r>
    </w:p>
    <w:p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(SEM)</w:t>
      </w:r>
      <w:r w:rsidR="00856D02" w:rsidRPr="00856D02">
        <w:t xml:space="preserve">, they found that processing speed, primary and secondary memory, and working memory all correlated with </w:t>
      </w:r>
      <w:r w:rsidR="00856D02" w:rsidRPr="00856D02">
        <w:rPr>
          <w:i/>
        </w:rPr>
        <w:t>gF</w:t>
      </w:r>
      <w:r w:rsidR="00856D02" w:rsidRPr="00856D02">
        <w:t xml:space="preserve">. They </w:t>
      </w:r>
      <w:r w:rsidR="00856D02" w:rsidRPr="00856D02">
        <w:lastRenderedPageBreak/>
        <w:t xml:space="preserve">looked further into their SEM model to </w:t>
      </w:r>
      <w:r>
        <w:t>examine</w:t>
      </w:r>
      <w:r w:rsidRPr="00856D02">
        <w:t xml:space="preserve"> </w:t>
      </w:r>
      <w:r w:rsidR="00856D02" w:rsidRPr="00856D02">
        <w:t xml:space="preserve">at how much </w:t>
      </w:r>
      <w:r w:rsidR="00552516">
        <w:t xml:space="preserve">of the </w:t>
      </w:r>
      <w:r w:rsidR="00856D02" w:rsidRPr="00856D02">
        <w:t xml:space="preserve">variance </w:t>
      </w:r>
      <w:r w:rsidR="00552516">
        <w:t xml:space="preserve">in </w:t>
      </w:r>
      <w:r w:rsidR="00552516">
        <w:rPr>
          <w:i/>
          <w:iCs/>
        </w:rPr>
        <w:t>gF</w:t>
      </w:r>
      <w:r w:rsidR="00552516">
        <w:t xml:space="preserve"> was explained by working memory. T</w:t>
      </w:r>
      <w:r w:rsidR="00856D02" w:rsidRPr="00856D02">
        <w:t xml:space="preserve">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w:t>
      </w:r>
      <w:r w:rsidR="00E0754E">
        <w:t xml:space="preserve"> overall</w:t>
      </w:r>
      <w:r w:rsidRPr="00856D02">
        <w:t xml:space="preserve">. </w:t>
      </w:r>
      <w:r w:rsidR="00E0754E">
        <w:t xml:space="preserve">However, </w:t>
      </w:r>
      <w:r w:rsidRPr="00856D02">
        <w:t>those who were an expert at the task (chess in this study),</w:t>
      </w:r>
      <w:r w:rsidR="00DA5C98">
        <w:t xml:space="preserve"> </w:t>
      </w:r>
      <w:r w:rsidR="00E0754E">
        <w:t xml:space="preserve">performed well despite </w:t>
      </w:r>
      <w:r w:rsidRPr="00856D02">
        <w:t xml:space="preserve">lower measured intelligence in other circumstances. </w:t>
      </w:r>
    </w:p>
    <w:p w:rsidR="00F93E7B" w:rsidRDefault="00D20BD0" w:rsidP="008944C8">
      <w:pPr>
        <w:spacing w:line="480" w:lineRule="auto"/>
        <w:ind w:firstLine="720"/>
        <w:rPr>
          <w:b/>
        </w:rPr>
      </w:pPr>
      <w:r>
        <w:t>The</w:t>
      </w:r>
      <w:r w:rsidR="00D97F59">
        <w:t xml:space="preserve"> study</w:t>
      </w:r>
      <w:r w:rsidR="00D97F59" w:rsidRPr="00856D02">
        <w:t xml:space="preserve"> </w:t>
      </w:r>
      <w:r w:rsidR="00856D02" w:rsidRPr="00856D02">
        <w:t xml:space="preserve">outlined in this paper will look at how </w:t>
      </w:r>
      <w:r w:rsidR="006679DF">
        <w:t>working memory</w:t>
      </w:r>
      <w:r w:rsidR="00856D02" w:rsidRPr="00856D02">
        <w:t xml:space="preserve">, </w:t>
      </w:r>
      <w:r w:rsidR="00856D02" w:rsidRPr="00856D02">
        <w:rPr>
          <w:i/>
          <w:iCs/>
        </w:rPr>
        <w:t>gF</w:t>
      </w:r>
      <w:r w:rsidR="00856D02" w:rsidRPr="00856D02">
        <w:t>, and expertis</w:t>
      </w:r>
      <w:r w:rsidR="00D97F59">
        <w:t>e correlate with one another</w:t>
      </w:r>
      <w:r w:rsidR="00856D02" w:rsidRPr="00856D02">
        <w:t xml:space="preserve">. There have been multiple studies </w:t>
      </w:r>
      <w:r w:rsidR="00E0754E">
        <w:t xml:space="preserve">published </w:t>
      </w:r>
      <w:r w:rsidR="00856D02" w:rsidRPr="00856D02">
        <w:t xml:space="preserve">on </w:t>
      </w:r>
      <w:r w:rsidR="00F8123A">
        <w:t xml:space="preserve">the relationship between </w:t>
      </w:r>
      <w:r w:rsidR="006679DF">
        <w:t>working memory</w:t>
      </w:r>
      <w:r w:rsidR="006679DF" w:rsidRPr="00856D02">
        <w:t xml:space="preserve"> </w:t>
      </w:r>
      <w:r w:rsidR="00856D02" w:rsidRPr="00856D02">
        <w:t xml:space="preserve">and expertise, but few on </w:t>
      </w:r>
      <w:r w:rsidR="00F8123A">
        <w:t xml:space="preserve">the relationship between </w:t>
      </w:r>
      <w:r w:rsidR="00856D02" w:rsidRPr="00856D02">
        <w:rPr>
          <w:i/>
          <w:iCs/>
        </w:rPr>
        <w:t>gF</w:t>
      </w:r>
      <w:r w:rsidR="00856D02" w:rsidRPr="00856D02">
        <w:t xml:space="preserve"> </w:t>
      </w:r>
      <w:r w:rsidR="00F8123A" w:rsidRPr="00856D02">
        <w:t xml:space="preserve">and </w:t>
      </w:r>
      <w:r w:rsidR="00F8123A">
        <w:t>expertise</w:t>
      </w:r>
      <w:r w:rsidR="000672FA">
        <w:t xml:space="preserve">. </w:t>
      </w:r>
      <w:r>
        <w:t>The</w:t>
      </w:r>
      <w:r w:rsidRPr="00856D02">
        <w:t xml:space="preserve"> </w:t>
      </w:r>
      <w:r w:rsidR="00856D02" w:rsidRPr="00856D02">
        <w:t>hypothesis</w:t>
      </w:r>
      <w:r w:rsidR="006E64E6">
        <w:t xml:space="preserve"> in this study</w:t>
      </w:r>
      <w:r w:rsidR="00856D02" w:rsidRPr="00856D02">
        <w:t xml:space="preserve"> is that </w:t>
      </w:r>
      <w:r w:rsidR="00FF28DA">
        <w:t>greater</w:t>
      </w:r>
      <w:r w:rsidR="00856D02" w:rsidRPr="00856D02">
        <w:t xml:space="preserve"> expertise </w:t>
      </w:r>
      <w:r w:rsidR="006E64E6">
        <w:t xml:space="preserve">(as measured by </w:t>
      </w:r>
      <w:r w:rsidR="00856D02" w:rsidRPr="00856D02">
        <w:t>foreign language or in typing</w:t>
      </w:r>
      <w:r w:rsidR="006E64E6">
        <w:t>)</w:t>
      </w:r>
      <w:r w:rsidR="00856D02"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w:t>
      </w:r>
      <w:r w:rsidR="00552516">
        <w:t xml:space="preserve">positive </w:t>
      </w:r>
      <w:r w:rsidR="000672FA">
        <w:t xml:space="preserve">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00856D02" w:rsidRPr="00856D02">
        <w:t xml:space="preserve">The multiple ways </w:t>
      </w:r>
      <w:r w:rsidR="00856D02" w:rsidRPr="00856D02">
        <w:lastRenderedPageBreak/>
        <w:t>these components interact is important because it shapes overall learning experience</w:t>
      </w:r>
      <w:r w:rsidR="00FF28DA">
        <w:t>s</w:t>
      </w:r>
      <w:r w:rsidR="00856D02" w:rsidRPr="00856D02">
        <w:t xml:space="preserve"> and everyday critical thinking. Expertise works alongside </w:t>
      </w:r>
      <w:r w:rsidR="006679DF">
        <w:t>working memory</w:t>
      </w:r>
      <w:r w:rsidR="006679DF" w:rsidRPr="00856D02">
        <w:t xml:space="preserve"> </w:t>
      </w:r>
      <w:r w:rsidR="00856D02" w:rsidRPr="00856D02">
        <w:t xml:space="preserve">and </w:t>
      </w:r>
      <w:r w:rsidR="00856D02" w:rsidRPr="00856D02">
        <w:rPr>
          <w:i/>
        </w:rPr>
        <w:t>gF</w:t>
      </w:r>
      <w:r w:rsidR="00856D02"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00856D02" w:rsidRPr="00856D02">
        <w:t xml:space="preserve">, </w:t>
      </w:r>
      <w:r w:rsidR="00856D02" w:rsidRPr="00856D02">
        <w:rPr>
          <w:i/>
        </w:rPr>
        <w:t>gF</w:t>
      </w:r>
      <w:r w:rsidR="00856D02" w:rsidRPr="00856D02">
        <w:t xml:space="preserve">, and expertise interact. </w:t>
      </w:r>
      <w:r w:rsidR="00C076BC">
        <w:t xml:space="preserve">The purpose of the present study is to examine the relationship among working memory, </w:t>
      </w:r>
      <w:r w:rsidR="00C076BC">
        <w:rPr>
          <w:i/>
          <w:iCs/>
        </w:rPr>
        <w:t>gF</w:t>
      </w:r>
      <w:r w:rsidR="00C076BC">
        <w:t>, and expertise as measured by the AOSPAN, APM, and using a typing test or foreign language placement exam on college students enrolled in an introductory or upper level psychology course.</w:t>
      </w:r>
      <w:r w:rsidR="00F93E7B">
        <w:rPr>
          <w:b/>
        </w:rPr>
        <w:br w:type="page"/>
      </w:r>
    </w:p>
    <w:p w:rsidR="008B7900" w:rsidRDefault="00AE6870" w:rsidP="00F6450D">
      <w:pPr>
        <w:jc w:val="center"/>
        <w:rPr>
          <w:b/>
        </w:rPr>
      </w:pPr>
      <w:r>
        <w:rPr>
          <w:b/>
        </w:rPr>
        <w:lastRenderedPageBreak/>
        <w:t>METHOD</w:t>
      </w:r>
    </w:p>
    <w:p w:rsidR="00F6450D" w:rsidRDefault="00F6450D" w:rsidP="00F6450D">
      <w:pPr>
        <w:jc w:val="center"/>
        <w:rPr>
          <w:b/>
        </w:rPr>
      </w:pPr>
    </w:p>
    <w:p w:rsidR="00F6450D" w:rsidRDefault="00F6450D" w:rsidP="00F6450D">
      <w:pPr>
        <w:jc w:val="center"/>
        <w:rPr>
          <w:b/>
        </w:rPr>
      </w:pPr>
    </w:p>
    <w:p w:rsidR="00F6450D" w:rsidRDefault="00F6450D" w:rsidP="00F6450D">
      <w:pPr>
        <w:jc w:val="center"/>
        <w:rPr>
          <w:b/>
        </w:rPr>
      </w:pPr>
    </w:p>
    <w:p w:rsidR="00856D02" w:rsidRPr="00856D02" w:rsidRDefault="00856D02" w:rsidP="006636E0">
      <w:pPr>
        <w:spacing w:line="480" w:lineRule="auto"/>
        <w:rPr>
          <w:b/>
        </w:rPr>
      </w:pPr>
      <w:r w:rsidRPr="00856D02">
        <w:rPr>
          <w:b/>
        </w:rPr>
        <w:t>Participants</w:t>
      </w:r>
    </w:p>
    <w:p w:rsidR="00682F1D" w:rsidRDefault="00856D02" w:rsidP="00F6450D">
      <w:pPr>
        <w:spacing w:line="480" w:lineRule="auto"/>
        <w:ind w:firstLine="720"/>
      </w:pPr>
      <w:r w:rsidRPr="00856D02">
        <w:tab/>
      </w:r>
      <w:r w:rsidR="00906C59">
        <w:t>This study received IRB approval (</w:t>
      </w:r>
      <w:r w:rsidR="00906C59" w:rsidRPr="00906C59">
        <w:t>IRB-FY2018-750</w:t>
      </w:r>
      <w:r w:rsidR="00906C59">
        <w:t>) September 5</w:t>
      </w:r>
      <w:r w:rsidR="00906C59" w:rsidRPr="00906C59">
        <w:rPr>
          <w:vertAlign w:val="superscript"/>
        </w:rPr>
        <w:t>th</w:t>
      </w:r>
      <w:r w:rsidR="00906C59">
        <w:t xml:space="preserve">, 2018. </w:t>
      </w:r>
      <w:r w:rsidRPr="00856D02">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w:t>
      </w:r>
      <w:r w:rsidR="00D20BD0">
        <w:t>to</w:t>
      </w:r>
      <w:r w:rsidR="00D20BD0" w:rsidRPr="00856D02">
        <w:t xml:space="preserve"> participate</w:t>
      </w:r>
      <w:r w:rsidRPr="00856D02">
        <w:t xml:space="preserv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 xml:space="preserve">There </w:t>
      </w:r>
      <w:r w:rsidR="00552516" w:rsidRPr="00856D02">
        <w:rPr>
          <w:bCs/>
          <w:iCs/>
        </w:rPr>
        <w:t>was</w:t>
      </w:r>
      <w:r w:rsidRPr="00856D02">
        <w:rPr>
          <w:bCs/>
          <w:iCs/>
        </w:rPr>
        <w:t xml:space="preserve"> a total of 48 participants in both studies. There were only six participants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rsidR="00F6450D" w:rsidRDefault="00F6450D" w:rsidP="00F6450D">
      <w:pPr>
        <w:ind w:firstLine="720"/>
      </w:pPr>
    </w:p>
    <w:p w:rsidR="00F6450D" w:rsidRDefault="00F6450D" w:rsidP="00F6450D">
      <w:pPr>
        <w:ind w:firstLine="720"/>
      </w:pPr>
    </w:p>
    <w:p w:rsidR="00F6450D" w:rsidRPr="00F6450D" w:rsidRDefault="00F6450D" w:rsidP="00F6450D">
      <w:pPr>
        <w:ind w:firstLine="720"/>
      </w:pPr>
    </w:p>
    <w:p w:rsidR="00856D02" w:rsidRPr="00856D02" w:rsidRDefault="00856D02" w:rsidP="006636E0">
      <w:pPr>
        <w:spacing w:line="480" w:lineRule="auto"/>
      </w:pPr>
      <w:r w:rsidRPr="00856D02">
        <w:rPr>
          <w:b/>
        </w:rPr>
        <w:t xml:space="preserve">Materials </w:t>
      </w:r>
    </w:p>
    <w:p w:rsidR="007915D4" w:rsidRDefault="00856D02" w:rsidP="00F6450D">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w:t>
      </w:r>
      <w:proofErr w:type="gramStart"/>
      <w:r w:rsidRPr="00856D02">
        <w:t>letter</w:t>
      </w:r>
      <w:proofErr w:type="gramEnd"/>
      <w:r w:rsidRPr="00856D02">
        <w:t xml:space="preserve">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w:t>
      </w:r>
      <w:r w:rsidR="00D20BD0">
        <w:t>were</w:t>
      </w:r>
      <w:r w:rsidR="00D20BD0" w:rsidRPr="00856D02">
        <w:t xml:space="preserve"> </w:t>
      </w:r>
      <w:r w:rsidRPr="00856D02">
        <w:t>shown black bold letters and told to remember the order in which they appear</w:t>
      </w:r>
      <w:r w:rsidR="0031098D">
        <w:t xml:space="preserve"> (Figure 1)</w:t>
      </w:r>
      <w:r w:rsidRPr="00856D02">
        <w:t xml:space="preserve">. For the math practice, </w:t>
      </w:r>
      <w:r w:rsidRPr="00856D02">
        <w:lastRenderedPageBreak/>
        <w:t xml:space="preserve">they </w:t>
      </w:r>
      <w:r w:rsidR="00D20BD0">
        <w:t>were</w:t>
      </w:r>
      <w:r w:rsidR="00D20BD0" w:rsidRPr="00856D02">
        <w:t xml:space="preserve"> </w:t>
      </w:r>
      <w:r w:rsidRPr="00856D02">
        <w:t>given a math operation and told to identify whether the solution was true or false. For example, “IS 2X3 + 4 = 10” would be indicated as TRUE</w:t>
      </w:r>
      <w:r w:rsidR="0031098D">
        <w:t xml:space="preserve"> (Figure 2)</w:t>
      </w:r>
      <w:r w:rsidRPr="00856D02">
        <w:t xml:space="preserve">. After the practice portions, the participant then is prompted with the AOSPAN instructions where they </w:t>
      </w:r>
      <w:r w:rsidR="00D20BD0">
        <w:t>were</w:t>
      </w:r>
      <w:r w:rsidR="00D20BD0" w:rsidRPr="00856D02">
        <w:t xml:space="preserve"> </w:t>
      </w:r>
      <w:r w:rsidRPr="00856D02">
        <w:t xml:space="preserve">told after they make their decision about whether the math operations answer is true or false, and that they must try to remember the letter that follows. The participant </w:t>
      </w:r>
      <w:r w:rsidR="00933E51">
        <w:t>is</w:t>
      </w:r>
      <w:r w:rsidRPr="00856D02">
        <w:t xml:space="preserve"> told that it is important for them to answer the math operations quickly and accurately and must answer at least 85% of the problems correctly. The percent correct </w:t>
      </w:r>
      <w:r w:rsidR="00933E51">
        <w:t>was</w:t>
      </w:r>
      <w:r w:rsidR="00933E51" w:rsidRPr="00856D02">
        <w:t xml:space="preserve"> </w:t>
      </w:r>
      <w:r w:rsidRPr="00856D02">
        <w:t xml:space="preserve">displayed on the screen. There </w:t>
      </w:r>
      <w:r w:rsidR="00933E51">
        <w:t>are</w:t>
      </w:r>
      <w:r w:rsidR="00933E51" w:rsidRPr="00856D02">
        <w:t xml:space="preserve"> </w:t>
      </w:r>
      <w:r w:rsidRPr="00856D02">
        <w:t xml:space="preserve">75 math problem and letter combinations, shown in sets of 2 to 7 problems with letter recall. To recall the letters, participants </w:t>
      </w:r>
      <w:r w:rsidR="00933E51">
        <w:t>clicked</w:t>
      </w:r>
      <w:r w:rsidR="00933E51" w:rsidRPr="00856D02">
        <w:t xml:space="preserve"> </w:t>
      </w:r>
      <w:r w:rsidRPr="00856D02">
        <w:t xml:space="preserve">on letters in order after the last problem-letter set. Participants </w:t>
      </w:r>
      <w:r w:rsidR="00933E51">
        <w:t>were</w:t>
      </w:r>
      <w:r w:rsidR="00933E51" w:rsidRPr="00856D02">
        <w:t xml:space="preserve"> </w:t>
      </w:r>
      <w:r w:rsidRPr="00856D02">
        <w:t>scored by the number of letters they correctly recall</w:t>
      </w:r>
      <w:r w:rsidR="00933E51">
        <w:t>ed</w:t>
      </w:r>
      <w:r w:rsidRPr="00856D02">
        <w:t>, and scores can range from 0 to 75. Participants who d</w:t>
      </w:r>
      <w:r w:rsidR="00933E51">
        <w:t>id</w:t>
      </w:r>
      <w:r w:rsidRPr="00856D02">
        <w:t xml:space="preserve"> not score 85% </w:t>
      </w:r>
      <w:r w:rsidR="00933E51">
        <w:t>were</w:t>
      </w:r>
      <w:r w:rsidR="00933E51" w:rsidRPr="00856D02">
        <w:t xml:space="preserve"> </w:t>
      </w:r>
      <w:r w:rsidRPr="00856D02">
        <w:t xml:space="preserve">not be used in the study. </w:t>
      </w:r>
    </w:p>
    <w:p w:rsidR="00F6450D" w:rsidRDefault="00F6450D" w:rsidP="00F6450D">
      <w:pPr>
        <w:ind w:firstLine="720"/>
      </w:pPr>
    </w:p>
    <w:p w:rsidR="00F6450D" w:rsidRDefault="00F6450D" w:rsidP="00F6450D">
      <w:pPr>
        <w:ind w:firstLine="720"/>
      </w:pPr>
    </w:p>
    <w:p w:rsidR="00F6450D" w:rsidRPr="00856D02" w:rsidRDefault="00F6450D" w:rsidP="00F6450D">
      <w:pPr>
        <w:ind w:firstLine="720"/>
      </w:pPr>
    </w:p>
    <w:p w:rsidR="00B11007" w:rsidRDefault="00856D02" w:rsidP="00B11007">
      <w:pPr>
        <w:spacing w:line="480" w:lineRule="auto"/>
        <w:jc w:val="center"/>
        <w:rPr>
          <w:i/>
        </w:rPr>
      </w:pPr>
      <w:r w:rsidRPr="00856D02">
        <w:rPr>
          <w:noProof/>
        </w:rPr>
        <w:drawing>
          <wp:inline distT="0" distB="0" distL="0" distR="0">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034810" cy="3143686"/>
                    </a:xfrm>
                    <a:prstGeom prst="rect">
                      <a:avLst/>
                    </a:prstGeom>
                  </pic:spPr>
                </pic:pic>
              </a:graphicData>
            </a:graphic>
          </wp:inline>
        </w:drawing>
      </w:r>
    </w:p>
    <w:p w:rsidR="00FD0133" w:rsidRDefault="006636E0" w:rsidP="009216E2">
      <w:pPr>
        <w:rPr>
          <w:i/>
        </w:rPr>
      </w:pPr>
      <w:r w:rsidRPr="00E8336F">
        <w:rPr>
          <w:iCs/>
        </w:rPr>
        <w:t xml:space="preserve">Figure 1. </w:t>
      </w:r>
      <w:r w:rsidR="0031098D" w:rsidRPr="00E8336F">
        <w:rPr>
          <w:iCs/>
        </w:rPr>
        <w:t xml:space="preserve">Letters of AOSPAN Presented to Participant: </w:t>
      </w:r>
      <w:r w:rsidRPr="00E8336F">
        <w:rPr>
          <w:iCs/>
        </w:rPr>
        <w:t>This screen</w:t>
      </w:r>
      <w:r w:rsidRPr="00785221">
        <w:rPr>
          <w:iCs/>
        </w:rPr>
        <w:t xml:space="preserve"> demonstrates where the participant </w:t>
      </w:r>
      <w:r w:rsidR="00933E51" w:rsidRPr="00785221">
        <w:rPr>
          <w:iCs/>
          <w:noProof/>
        </w:rPr>
        <w:t>would indicate the order of the presentation of the letters</w:t>
      </w:r>
      <w:r w:rsidR="00933E51" w:rsidRPr="00785221">
        <w:rPr>
          <w:iCs/>
        </w:rPr>
        <w:t xml:space="preserve"> </w:t>
      </w:r>
      <w:r w:rsidRPr="00785221">
        <w:rPr>
          <w:iCs/>
        </w:rPr>
        <w:t>after the math problem has been answered.</w:t>
      </w:r>
    </w:p>
    <w:p w:rsidR="006636E0" w:rsidRPr="00E971AE" w:rsidRDefault="00856D02" w:rsidP="00E971AE">
      <w:pPr>
        <w:rPr>
          <w:iCs/>
        </w:rPr>
      </w:pPr>
      <w:r w:rsidRPr="00856D02">
        <w:rPr>
          <w:noProof/>
        </w:rPr>
        <w:lastRenderedPageBreak/>
        <w:drawing>
          <wp:inline distT="0" distB="0" distL="0" distR="0">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664200" cy="2933700"/>
                    </a:xfrm>
                    <a:prstGeom prst="rect">
                      <a:avLst/>
                    </a:prstGeom>
                  </pic:spPr>
                </pic:pic>
              </a:graphicData>
            </a:graphic>
          </wp:inline>
        </w:drawing>
      </w:r>
      <w:r w:rsidR="006636E0" w:rsidRPr="00E8336F">
        <w:rPr>
          <w:iCs/>
        </w:rPr>
        <w:t xml:space="preserve">Figure 2. </w:t>
      </w:r>
      <w:r w:rsidR="0031098D" w:rsidRPr="00E8336F">
        <w:rPr>
          <w:iCs/>
        </w:rPr>
        <w:t xml:space="preserve">Math Operation of AOSPAN Presented to Participant: </w:t>
      </w:r>
      <w:r w:rsidR="006636E0" w:rsidRPr="00E8336F">
        <w:rPr>
          <w:iCs/>
        </w:rPr>
        <w:t>This</w:t>
      </w:r>
      <w:r w:rsidR="006636E0" w:rsidRPr="00785221">
        <w:rPr>
          <w:iCs/>
        </w:rPr>
        <w:t xml:space="preserve"> screen shows an example</w:t>
      </w:r>
      <w:r w:rsidR="00E971AE" w:rsidRPr="00785221">
        <w:rPr>
          <w:iCs/>
        </w:rPr>
        <w:t xml:space="preserve"> </w:t>
      </w:r>
      <w:r w:rsidR="006636E0" w:rsidRPr="00785221">
        <w:rPr>
          <w:iCs/>
        </w:rPr>
        <w:t>of the math operations presented to the participant.</w:t>
      </w:r>
    </w:p>
    <w:p w:rsidR="00856D02" w:rsidRDefault="00856D02" w:rsidP="00F6450D">
      <w:pPr>
        <w:ind w:firstLine="720"/>
      </w:pPr>
    </w:p>
    <w:p w:rsidR="00F6450D" w:rsidRDefault="00F6450D" w:rsidP="00F6450D">
      <w:pPr>
        <w:ind w:firstLine="720"/>
      </w:pPr>
    </w:p>
    <w:p w:rsidR="00F6450D" w:rsidRPr="00856D02" w:rsidRDefault="00F6450D" w:rsidP="00F6450D">
      <w:pPr>
        <w:ind w:firstLine="720"/>
      </w:pPr>
    </w:p>
    <w:p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w:t>
      </w:r>
      <w:r w:rsidR="008F2EBF">
        <w:t>saw</w:t>
      </w:r>
      <w:r w:rsidR="008F2EBF" w:rsidRPr="00856D02">
        <w:t xml:space="preserve"> </w:t>
      </w:r>
      <w:r w:rsidRPr="00856D02">
        <w:t xml:space="preserve">eight patterns that build on one another and then a blank box. They </w:t>
      </w:r>
      <w:r w:rsidR="008F2EBF">
        <w:t>were</w:t>
      </w:r>
      <w:r w:rsidR="008F2EBF" w:rsidRPr="00856D02">
        <w:t xml:space="preserve"> </w:t>
      </w:r>
      <w:r w:rsidRPr="00856D02">
        <w:t xml:space="preserve">told to complete the pattern by choosing one the eight patterns below the image that best fits the original pattern.  Below that image is eight possible options that could complete the pattern. Since this is a practice problem, the participant </w:t>
      </w:r>
      <w:r w:rsidR="008F2EBF">
        <w:t>was</w:t>
      </w:r>
      <w:r w:rsidR="008F2EBF" w:rsidRPr="00856D02">
        <w:t xml:space="preserve"> </w:t>
      </w:r>
      <w:r w:rsidRPr="00856D02">
        <w:t xml:space="preserve">told that numbers 4, 6, and 7 cannot be correct because they only show one circle. The participant </w:t>
      </w:r>
      <w:r w:rsidR="008F2EBF">
        <w:t>was</w:t>
      </w:r>
      <w:r w:rsidR="008F2EBF" w:rsidRPr="00856D02">
        <w:t xml:space="preserve"> </w:t>
      </w:r>
      <w:r w:rsidRPr="00856D02">
        <w:t xml:space="preserve">also told that numbers 1, 3, and 5 cannot be correct because they only show two circles. The last thing they </w:t>
      </w:r>
      <w:r w:rsidR="008F2EBF">
        <w:t>were</w:t>
      </w:r>
      <w:r w:rsidR="008F2EBF" w:rsidRPr="00856D02">
        <w:t xml:space="preserve"> </w:t>
      </w:r>
      <w:r w:rsidRPr="00856D02">
        <w:t xml:space="preserve">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w:t>
      </w:r>
      <w:r w:rsidRPr="00856D02">
        <w:lastRenderedPageBreak/>
        <w:t xml:space="preserve">participants completed </w:t>
      </w:r>
      <w:r w:rsidR="001E40DA">
        <w:t>s</w:t>
      </w:r>
      <w:r w:rsidRPr="00856D02">
        <w:t xml:space="preserve">et </w:t>
      </w:r>
      <w:r w:rsidR="001E40DA">
        <w:t>t</w:t>
      </w:r>
      <w:r w:rsidRPr="00856D02">
        <w:t xml:space="preserve">wo of the APM, containing 36 problems and they had 25 minutes to complete it. Scores can range from 0 to 36. </w:t>
      </w:r>
    </w:p>
    <w:p w:rsidR="007915D4" w:rsidRDefault="007915D4" w:rsidP="00F6450D"/>
    <w:p w:rsidR="00F6450D" w:rsidRDefault="00F6450D" w:rsidP="00F6450D"/>
    <w:p w:rsidR="00F6450D" w:rsidRPr="00856D02" w:rsidRDefault="00F6450D" w:rsidP="00F6450D"/>
    <w:p w:rsidR="00856D02" w:rsidRPr="00856D02" w:rsidRDefault="00856D02" w:rsidP="006636E0">
      <w:pPr>
        <w:spacing w:line="480" w:lineRule="auto"/>
        <w:ind w:firstLine="720"/>
        <w:jc w:val="center"/>
      </w:pPr>
      <w:r w:rsidRPr="00856D02">
        <w:rPr>
          <w:noProof/>
        </w:rPr>
        <w:drawing>
          <wp:inline distT="0" distB="0" distL="0" distR="0">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438400" cy="2235200"/>
                    </a:xfrm>
                    <a:prstGeom prst="rect">
                      <a:avLst/>
                    </a:prstGeom>
                  </pic:spPr>
                </pic:pic>
              </a:graphicData>
            </a:graphic>
          </wp:inline>
        </w:drawing>
      </w:r>
    </w:p>
    <w:p w:rsidR="006636E0" w:rsidRPr="0031098D" w:rsidRDefault="006636E0" w:rsidP="0031098D">
      <w:pPr>
        <w:rPr>
          <w:i/>
        </w:rPr>
      </w:pPr>
      <w:r w:rsidRPr="00E8336F">
        <w:rPr>
          <w:iCs/>
        </w:rPr>
        <w:t xml:space="preserve">Figure 3. </w:t>
      </w:r>
      <w:r w:rsidR="0031098D" w:rsidRPr="00E8336F">
        <w:rPr>
          <w:iCs/>
        </w:rPr>
        <w:t xml:space="preserve">Example of APM: </w:t>
      </w:r>
      <w:r w:rsidRPr="00E8336F">
        <w:rPr>
          <w:iCs/>
        </w:rPr>
        <w:t>This is the</w:t>
      </w:r>
      <w:r w:rsidRPr="00785221">
        <w:rPr>
          <w:iCs/>
        </w:rPr>
        <w:t xml:space="preserve"> practice problem included in the instructions for the APM</w:t>
      </w:r>
      <w:r w:rsidR="001E40DA" w:rsidRPr="00785221">
        <w:rPr>
          <w:iCs/>
        </w:rPr>
        <w:t>.</w:t>
      </w:r>
    </w:p>
    <w:p w:rsidR="00856D02" w:rsidRDefault="00856D02" w:rsidP="00F6450D">
      <w:pPr>
        <w:ind w:firstLine="720"/>
      </w:pPr>
    </w:p>
    <w:p w:rsidR="00F6450D" w:rsidRDefault="00F6450D" w:rsidP="00F6450D">
      <w:pPr>
        <w:ind w:firstLine="720"/>
      </w:pPr>
    </w:p>
    <w:p w:rsidR="00F6450D" w:rsidRPr="00856D02" w:rsidRDefault="00F6450D" w:rsidP="00F6450D">
      <w:pPr>
        <w:ind w:firstLine="720"/>
      </w:pPr>
    </w:p>
    <w:p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w:t>
      </w:r>
      <w:r w:rsidR="00933E51">
        <w:t>-</w:t>
      </w:r>
      <w:r w:rsidRPr="00856D02">
        <w:t>per</w:t>
      </w:r>
      <w:r w:rsidR="00933E51">
        <w:t>-</w:t>
      </w:r>
      <w:r w:rsidRPr="00856D02">
        <w:t>minute typing task administered to all participants. It is a demonstration of expertise for those who do not have any foreign language experience. For this task, we used an online typing task (</w:t>
      </w:r>
      <w:r w:rsidR="00F6450D" w:rsidRPr="009216E2">
        <w:t>www.TypingTest</w:t>
      </w:r>
      <w:r w:rsidRPr="00B00A52">
        <w:t>.com</w:t>
      </w:r>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w:t>
      </w:r>
      <w:r w:rsidR="00933E51">
        <w:t>’</w:t>
      </w:r>
      <w:r w:rsidRPr="00856D02">
        <w:t xml:space="preserve">s raw typing speed, errors, and adjusted speed. Their typing speed is based on words per minute. </w:t>
      </w:r>
    </w:p>
    <w:p w:rsidR="007915D4" w:rsidRDefault="007915D4" w:rsidP="00AE6870">
      <w:pPr>
        <w:spacing w:line="480" w:lineRule="auto"/>
      </w:pPr>
    </w:p>
    <w:p w:rsidR="007915D4" w:rsidRDefault="00856D02" w:rsidP="00B11007">
      <w:pPr>
        <w:spacing w:line="480" w:lineRule="auto"/>
        <w:jc w:val="center"/>
      </w:pPr>
      <w:r w:rsidRPr="00856D02">
        <w:rPr>
          <w:noProof/>
        </w:rPr>
        <w:lastRenderedPageBreak/>
        <w:drawing>
          <wp:inline distT="0" distB="0" distL="0" distR="0">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6" cstate="print">
                      <a:extLst>
                        <a:ext uri="{BEBA8EAE-BF5A-486C-A8C5-ECC9F3942E4B}">
                          <a14:imgProps xmlns:a14="http://schemas.microsoft.com/office/drawing/2010/main">
                            <a14:imgLayer r:embed="rId17">
                              <a14:imgEffect>
                                <a14:colorTemperature colorTemp="11500"/>
                              </a14:imgEffect>
                              <a14:imgEffect>
                                <a14:saturation sat="0"/>
                              </a14:imgEffect>
                              <a14:imgEffect>
                                <a14:brightnessContrast contrast="-27000"/>
                              </a14:imgEffect>
                            </a14:imgLayer>
                          </a14:imgProps>
                        </a:ex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rsidR="007915D4" w:rsidRPr="0031098D" w:rsidRDefault="007915D4" w:rsidP="0031098D">
      <w:pPr>
        <w:rPr>
          <w:i/>
        </w:rPr>
      </w:pPr>
      <w:r w:rsidRPr="00E8336F">
        <w:rPr>
          <w:iCs/>
        </w:rPr>
        <w:t xml:space="preserve">Figure 4. </w:t>
      </w:r>
      <w:r w:rsidR="0031098D" w:rsidRPr="00E8336F">
        <w:rPr>
          <w:iCs/>
        </w:rPr>
        <w:t xml:space="preserve">Prompt used for Typing Test: </w:t>
      </w:r>
      <w:r w:rsidRPr="00E8336F">
        <w:rPr>
          <w:iCs/>
        </w:rPr>
        <w:t>This figure is</w:t>
      </w:r>
      <w:r w:rsidR="001E40DA" w:rsidRPr="00785221">
        <w:rPr>
          <w:iCs/>
        </w:rPr>
        <w:t xml:space="preserve"> part of</w:t>
      </w:r>
      <w:r w:rsidRPr="00785221">
        <w:rPr>
          <w:iCs/>
        </w:rPr>
        <w:t xml:space="preserve"> the prompt all participants had to type verbatim.</w:t>
      </w:r>
    </w:p>
    <w:p w:rsidR="007915D4" w:rsidRDefault="007915D4" w:rsidP="00F6450D"/>
    <w:p w:rsidR="00F6450D" w:rsidRDefault="00F6450D" w:rsidP="00F6450D"/>
    <w:p w:rsidR="00F6450D" w:rsidRDefault="00F6450D" w:rsidP="00F6450D"/>
    <w:p w:rsidR="00AE6870" w:rsidRDefault="00856D02" w:rsidP="00B11007">
      <w:pPr>
        <w:spacing w:line="480" w:lineRule="auto"/>
        <w:jc w:val="center"/>
      </w:pPr>
      <w:r w:rsidRPr="00856D02">
        <w:rPr>
          <w:noProof/>
        </w:rPr>
        <w:drawing>
          <wp:inline distT="0" distB="0" distL="0" distR="0">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rsidR="007915D4" w:rsidRDefault="006636E0" w:rsidP="00E971AE">
      <w:pPr>
        <w:rPr>
          <w:i/>
        </w:rPr>
      </w:pPr>
      <w:r w:rsidRPr="00E8336F">
        <w:rPr>
          <w:iCs/>
        </w:rPr>
        <w:t xml:space="preserve">Figure 5. </w:t>
      </w:r>
      <w:r w:rsidR="0031098D" w:rsidRPr="00E8336F">
        <w:rPr>
          <w:iCs/>
        </w:rPr>
        <w:t xml:space="preserve">Example of Typing Test Results: </w:t>
      </w:r>
      <w:r w:rsidRPr="00E8336F">
        <w:rPr>
          <w:iCs/>
        </w:rPr>
        <w:t>This</w:t>
      </w:r>
      <w:r w:rsidRPr="00785221">
        <w:rPr>
          <w:iCs/>
        </w:rPr>
        <w:t xml:space="preserve"> figure shows the participants typing speed, errors, and adjusted speed</w:t>
      </w:r>
      <w:r w:rsidR="007B24E1" w:rsidRPr="00785221">
        <w:rPr>
          <w:iCs/>
        </w:rPr>
        <w:t>.</w:t>
      </w:r>
    </w:p>
    <w:p w:rsidR="00E971AE" w:rsidRDefault="00E971AE" w:rsidP="005474CA">
      <w:pPr>
        <w:rPr>
          <w:iCs/>
        </w:rPr>
      </w:pPr>
    </w:p>
    <w:p w:rsidR="005474CA" w:rsidRDefault="005474CA" w:rsidP="005474CA">
      <w:pPr>
        <w:rPr>
          <w:iCs/>
        </w:rPr>
      </w:pPr>
    </w:p>
    <w:p w:rsidR="005474CA" w:rsidRPr="005474CA" w:rsidRDefault="005474CA" w:rsidP="005474CA">
      <w:pPr>
        <w:rPr>
          <w:iCs/>
        </w:rPr>
      </w:pPr>
    </w:p>
    <w:p w:rsidR="00782498" w:rsidRDefault="00856D02" w:rsidP="00F6450D">
      <w:pPr>
        <w:spacing w:line="480" w:lineRule="auto"/>
        <w:ind w:firstLine="720"/>
      </w:pPr>
      <w:r w:rsidRPr="001E40DA">
        <w:rPr>
          <w:b/>
          <w:bCs/>
          <w:iCs/>
        </w:rPr>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 xml:space="preserve">for ease </w:t>
      </w:r>
      <w:r w:rsidR="00F73630">
        <w:lastRenderedPageBreak/>
        <w:t>of measurement and access to more participants</w:t>
      </w:r>
      <w:r w:rsidRPr="00856D02">
        <w:t>. Participants would sign up for the foreign language portion</w:t>
      </w:r>
      <w:r w:rsidR="00C1662F">
        <w:t xml:space="preserve"> </w:t>
      </w:r>
      <w:r w:rsidR="00022942">
        <w:t>if they desired</w:t>
      </w:r>
      <w:r w:rsidRPr="00856D02">
        <w:t xml:space="preserve">. In addition to taking the typing task, the participants were also required to take Missouri State University’s Foreign Language Placement Exam given to those who wish to enroll in a foreign language course. The placement exam </w:t>
      </w:r>
      <w:r w:rsidR="008F2EBF">
        <w:t>demonstrated</w:t>
      </w:r>
      <w:r w:rsidR="008F2EBF" w:rsidRPr="00856D02">
        <w:t xml:space="preserve"> </w:t>
      </w:r>
      <w:r w:rsidRPr="00856D02">
        <w:t xml:space="preserve">proficiency in French, German, or Spanish. The entire exam </w:t>
      </w:r>
      <w:r w:rsidR="008F2EBF">
        <w:t>was</w:t>
      </w:r>
      <w:r w:rsidR="008F2EBF" w:rsidRPr="00856D02">
        <w:t xml:space="preserve"> </w:t>
      </w:r>
      <w:r w:rsidRPr="00856D02">
        <w:t xml:space="preserve">computerized and evaluates grammar, vocabulary, and reading comprehension in the above languages. For the reading comprehension questions, the participant </w:t>
      </w:r>
      <w:r w:rsidR="008F2EBF">
        <w:t>was</w:t>
      </w:r>
      <w:r w:rsidR="008F2EBF" w:rsidRPr="00856D02">
        <w:t xml:space="preserve"> </w:t>
      </w:r>
      <w:r w:rsidRPr="00856D02">
        <w:t>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w:t>
      </w:r>
      <w:r w:rsidR="008F2EBF">
        <w:t>had to</w:t>
      </w:r>
      <w:r w:rsidR="008F2EBF" w:rsidRPr="00856D02">
        <w:t xml:space="preserve"> </w:t>
      </w:r>
      <w:r w:rsidRPr="00856D02">
        <w:t xml:space="preserve">answer a question about it (Figure </w:t>
      </w:r>
      <w:r w:rsidR="00CB3C95">
        <w:t>6</w:t>
      </w:r>
      <w:r w:rsidRPr="00856D02">
        <w:t xml:space="preserve">). After the exam </w:t>
      </w:r>
      <w:r w:rsidR="008F2EBF">
        <w:t>was</w:t>
      </w:r>
      <w:r w:rsidR="008F2EBF" w:rsidRPr="00856D02">
        <w:t xml:space="preserve"> </w:t>
      </w:r>
      <w:r w:rsidRPr="00856D02">
        <w:t xml:space="preserve">completed, they </w:t>
      </w:r>
      <w:r w:rsidR="008F2EBF">
        <w:t>were</w:t>
      </w:r>
      <w:r w:rsidR="008F2EBF" w:rsidRPr="00856D02">
        <w:t xml:space="preserve"> </w:t>
      </w:r>
      <w:r w:rsidRPr="00856D02">
        <w:t>given a score that represents which section of that language they should take (i.e., 101, 102, 201, 202 representing the four</w:t>
      </w:r>
      <w:r w:rsidR="00933E51">
        <w:t>-</w:t>
      </w:r>
      <w:r w:rsidRPr="00856D02">
        <w:t>course sequence of foreign language requirement), and the point totals will be used as our measure of expertise</w:t>
      </w:r>
      <w:r w:rsidR="00AA49B3">
        <w:t xml:space="preserve"> (Figure 7)</w:t>
      </w:r>
      <w:r w:rsidRPr="00856D02">
        <w:t xml:space="preserve">. These scores will be translated into z-scores to be able to use a standardized metric for language expertise overall. </w:t>
      </w:r>
    </w:p>
    <w:p w:rsidR="00F6450D" w:rsidRDefault="00F6450D" w:rsidP="00F6450D">
      <w:pPr>
        <w:ind w:firstLine="720"/>
      </w:pPr>
    </w:p>
    <w:p w:rsidR="00F6450D" w:rsidRDefault="00F6450D" w:rsidP="00F6450D">
      <w:pPr>
        <w:ind w:firstLine="720"/>
      </w:pPr>
    </w:p>
    <w:p w:rsidR="00F6450D" w:rsidRPr="00856D02" w:rsidRDefault="00F6450D" w:rsidP="00F6450D">
      <w:pPr>
        <w:ind w:firstLine="720"/>
      </w:pPr>
    </w:p>
    <w:p w:rsidR="00856D02" w:rsidRDefault="00856D02" w:rsidP="00AE6870">
      <w:pPr>
        <w:spacing w:line="480" w:lineRule="auto"/>
        <w:ind w:firstLine="720"/>
        <w:jc w:val="center"/>
      </w:pPr>
      <w:r w:rsidRPr="00856D02">
        <w:rPr>
          <w:noProof/>
        </w:rPr>
        <w:drawing>
          <wp:inline distT="0" distB="0" distL="0" distR="0">
            <wp:extent cx="3395161" cy="234396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3419260" cy="2360604"/>
                    </a:xfrm>
                    <a:prstGeom prst="rect">
                      <a:avLst/>
                    </a:prstGeom>
                  </pic:spPr>
                </pic:pic>
              </a:graphicData>
            </a:graphic>
          </wp:inline>
        </w:drawing>
      </w:r>
    </w:p>
    <w:p w:rsidR="00AE6870" w:rsidRPr="00F6450D" w:rsidRDefault="00AE6870" w:rsidP="00B11007">
      <w:pPr>
        <w:spacing w:line="480" w:lineRule="auto"/>
        <w:rPr>
          <w:iCs/>
        </w:rPr>
      </w:pPr>
      <w:r w:rsidRPr="00F6450D">
        <w:rPr>
          <w:iCs/>
        </w:rPr>
        <w:t xml:space="preserve">Figure 6. </w:t>
      </w:r>
      <w:r w:rsidR="0031098D" w:rsidRPr="00F6450D">
        <w:rPr>
          <w:iCs/>
        </w:rPr>
        <w:t xml:space="preserve">Example of a Foreign Language Placement Exam Question </w:t>
      </w:r>
    </w:p>
    <w:p w:rsidR="00856D02" w:rsidRPr="00856D02" w:rsidRDefault="00856D02" w:rsidP="00AE6870">
      <w:pPr>
        <w:spacing w:line="480" w:lineRule="auto"/>
        <w:ind w:firstLine="720"/>
        <w:jc w:val="center"/>
      </w:pPr>
      <w:r w:rsidRPr="00856D02">
        <w:rPr>
          <w:noProof/>
        </w:rPr>
        <w:lastRenderedPageBreak/>
        <w:drawing>
          <wp:inline distT="0" distB="0" distL="0" distR="0">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rsidR="00856D02" w:rsidRPr="00856D02" w:rsidRDefault="00856D02" w:rsidP="00AE6870">
      <w:pPr>
        <w:spacing w:line="480" w:lineRule="auto"/>
        <w:ind w:firstLine="720"/>
        <w:jc w:val="center"/>
      </w:pPr>
      <w:r w:rsidRPr="00856D02">
        <w:rPr>
          <w:noProof/>
        </w:rPr>
        <w:drawing>
          <wp:inline distT="0" distB="0" distL="0" distR="0">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rsidR="00AE6870" w:rsidRDefault="00856D02" w:rsidP="00AE6870">
      <w:pPr>
        <w:spacing w:line="480" w:lineRule="auto"/>
        <w:ind w:firstLine="720"/>
        <w:jc w:val="center"/>
        <w:rPr>
          <w:i/>
        </w:rPr>
      </w:pPr>
      <w:r w:rsidRPr="00856D02">
        <w:rPr>
          <w:noProof/>
        </w:rPr>
        <w:drawing>
          <wp:inline distT="0" distB="0" distL="0" distR="0">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rsidR="00AE6870" w:rsidRPr="00785221" w:rsidRDefault="00AE6870" w:rsidP="0031098D">
      <w:pPr>
        <w:rPr>
          <w:iCs/>
        </w:rPr>
      </w:pPr>
      <w:r w:rsidRPr="00E8336F">
        <w:rPr>
          <w:iCs/>
        </w:rPr>
        <w:t xml:space="preserve">Figure 7. </w:t>
      </w:r>
      <w:r w:rsidR="0031098D" w:rsidRPr="00E8336F">
        <w:rPr>
          <w:iCs/>
        </w:rPr>
        <w:t xml:space="preserve">Point Breakdown of Placement Exam for Each Language: </w:t>
      </w:r>
      <w:r w:rsidRPr="00E8336F">
        <w:rPr>
          <w:iCs/>
        </w:rPr>
        <w:t>These</w:t>
      </w:r>
      <w:r w:rsidRPr="00785221">
        <w:rPr>
          <w:iCs/>
        </w:rPr>
        <w:t xml:space="preserve"> images demonstrate the amount of available points and the corresponding </w:t>
      </w:r>
      <w:r w:rsidR="00933E51" w:rsidRPr="00785221">
        <w:rPr>
          <w:iCs/>
        </w:rPr>
        <w:t xml:space="preserve">course </w:t>
      </w:r>
      <w:r w:rsidRPr="00785221">
        <w:rPr>
          <w:iCs/>
        </w:rPr>
        <w:t>the participant should take. In the following order are the points and sections assigned to that range of points for: French,</w:t>
      </w:r>
      <w:r w:rsidR="0031098D" w:rsidRPr="00785221">
        <w:rPr>
          <w:iCs/>
        </w:rPr>
        <w:t xml:space="preserve"> </w:t>
      </w:r>
      <w:r w:rsidRPr="00785221">
        <w:rPr>
          <w:iCs/>
        </w:rPr>
        <w:t>German, and Spanish.</w:t>
      </w:r>
    </w:p>
    <w:p w:rsidR="00F6450D" w:rsidRDefault="00F6450D" w:rsidP="00F6450D">
      <w:pPr>
        <w:rPr>
          <w:b/>
        </w:rPr>
      </w:pPr>
    </w:p>
    <w:p w:rsidR="00F6450D" w:rsidRDefault="00F6450D" w:rsidP="00F6450D">
      <w:pPr>
        <w:rPr>
          <w:b/>
        </w:rPr>
      </w:pPr>
    </w:p>
    <w:p w:rsidR="00F6450D" w:rsidRDefault="00F6450D" w:rsidP="00F6450D">
      <w:pPr>
        <w:rPr>
          <w:b/>
        </w:rPr>
      </w:pPr>
    </w:p>
    <w:p w:rsidR="00856D02" w:rsidRPr="00856D02" w:rsidRDefault="00856D02" w:rsidP="00F6450D">
      <w:pPr>
        <w:spacing w:line="480" w:lineRule="auto"/>
        <w:rPr>
          <w:b/>
        </w:rPr>
      </w:pPr>
      <w:r w:rsidRPr="00856D02">
        <w:rPr>
          <w:b/>
        </w:rPr>
        <w:t>Procedure</w:t>
      </w:r>
    </w:p>
    <w:p w:rsidR="00E971AE" w:rsidRDefault="00856D02" w:rsidP="00F6450D">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w:t>
      </w:r>
      <w:r w:rsidR="00933E51">
        <w:t>session</w:t>
      </w:r>
      <w:r w:rsidR="00933E51" w:rsidRPr="00856D02">
        <w:t xml:space="preserve"> </w:t>
      </w:r>
      <w:r w:rsidRPr="00856D02">
        <w:t xml:space="preserve">in which it took them approximately 90 minutes. The </w:t>
      </w:r>
      <w:r w:rsidR="00933E51">
        <w:t>session</w:t>
      </w:r>
      <w:r w:rsidR="00933E51" w:rsidRPr="00856D02">
        <w:t xml:space="preserve"> </w:t>
      </w:r>
      <w:r w:rsidRPr="00856D02">
        <w:t xml:space="preserve">with the foreign language placement exam started in this order: AOSPAN, APM, typing task, placement exam. </w:t>
      </w:r>
      <w:r w:rsidRPr="00856D02">
        <w:lastRenderedPageBreak/>
        <w:t xml:space="preserve">The next </w:t>
      </w:r>
      <w:r w:rsidR="00933E51">
        <w:t>scheduled session</w:t>
      </w:r>
      <w:r w:rsidRPr="00856D02">
        <w:t xml:space="preserve"> performed the tasks in this order: placement exam, </w:t>
      </w:r>
      <w:r w:rsidR="00782498" w:rsidRPr="00856D02">
        <w:t>AOSPAN</w:t>
      </w:r>
      <w:r w:rsidR="00782498">
        <w:t>,</w:t>
      </w:r>
      <w:r w:rsidR="00782498" w:rsidRPr="00856D02">
        <w:t xml:space="preserve"> </w:t>
      </w:r>
      <w:r w:rsidRPr="00856D02">
        <w:t xml:space="preserve">APM, typing task. The rest of the </w:t>
      </w:r>
      <w:r w:rsidR="00933E51">
        <w:t>session</w:t>
      </w:r>
      <w:r w:rsidR="00933E51" w:rsidRPr="00856D02">
        <w:t xml:space="preserve"> </w:t>
      </w:r>
      <w:r w:rsidRPr="00856D02">
        <w:t xml:space="preserve">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w:t>
      </w:r>
      <w:r w:rsidR="00933E51">
        <w:t>session</w:t>
      </w:r>
      <w:r w:rsidR="00933E51" w:rsidRPr="00856D02">
        <w:t xml:space="preserve"> </w:t>
      </w:r>
      <w:r w:rsidRPr="00856D02">
        <w:t>without the placement exam started in this order: APM, typing task</w:t>
      </w:r>
      <w:r w:rsidR="00782498">
        <w:t>,</w:t>
      </w:r>
      <w:r w:rsidR="00782498" w:rsidRPr="00782498">
        <w:t xml:space="preserve"> </w:t>
      </w:r>
      <w:r w:rsidR="00782498" w:rsidRPr="00856D02">
        <w:t>AOSPAN</w:t>
      </w:r>
      <w:r w:rsidRPr="00856D02">
        <w:t xml:space="preserve">. The next </w:t>
      </w:r>
      <w:r w:rsidR="00933E51">
        <w:t>session</w:t>
      </w:r>
      <w:r w:rsidR="00933E51" w:rsidRPr="00856D02">
        <w:t xml:space="preserve"> </w:t>
      </w:r>
      <w:r w:rsidRPr="00856D02">
        <w:t>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w:t>
      </w:r>
      <w:r w:rsidR="00933E51">
        <w:t>session</w:t>
      </w:r>
      <w:r w:rsidR="00933E51" w:rsidRPr="00856D02">
        <w:t xml:space="preserve"> </w:t>
      </w:r>
      <w:r w:rsidRPr="00856D02">
        <w:t xml:space="preserve">and time slot. </w:t>
      </w:r>
    </w:p>
    <w:p w:rsidR="00B00A52" w:rsidRDefault="00B00A52" w:rsidP="00B00A52">
      <w:pPr>
        <w:ind w:firstLine="720"/>
      </w:pPr>
    </w:p>
    <w:p w:rsidR="00B00A52" w:rsidRDefault="00B00A52" w:rsidP="00B00A52">
      <w:pPr>
        <w:ind w:firstLine="720"/>
      </w:pPr>
    </w:p>
    <w:p w:rsidR="00B00A52" w:rsidRDefault="00B00A52" w:rsidP="00B00A52">
      <w:pPr>
        <w:ind w:firstLine="720"/>
      </w:pPr>
    </w:p>
    <w:p w:rsidR="00EF7398" w:rsidRPr="00A74A00" w:rsidRDefault="001C582C" w:rsidP="001C582C">
      <w:pPr>
        <w:tabs>
          <w:tab w:val="left" w:pos="665"/>
        </w:tabs>
        <w:rPr>
          <w:bCs/>
          <w:i/>
          <w:iCs/>
        </w:rPr>
      </w:pPr>
      <w:r w:rsidRPr="00E8336F">
        <w:rPr>
          <w:bCs/>
        </w:rPr>
        <w:t xml:space="preserve">Table 1. </w:t>
      </w:r>
      <w:r w:rsidR="000A3B42" w:rsidRPr="00E8336F">
        <w:t>Latin Square Order of Tasks for Non-Foreign Language Portion:</w:t>
      </w:r>
      <w:r w:rsidR="000A3B42" w:rsidRPr="00E8336F">
        <w:rPr>
          <w:bCs/>
        </w:rPr>
        <w:t xml:space="preserve"> </w:t>
      </w:r>
      <w:r w:rsidRPr="00E8336F">
        <w:rPr>
          <w:bCs/>
        </w:rPr>
        <w:t>This</w:t>
      </w:r>
      <w:r w:rsidRPr="00785221">
        <w:rPr>
          <w:bCs/>
        </w:rPr>
        <w:t xml:space="preserve"> table demonstrates the order of tasks the participant completed in the non-foreign language section of the study.</w:t>
      </w: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rsidR="00395A3D" w:rsidRPr="00AA49B3" w:rsidRDefault="00395A3D" w:rsidP="007B24E1">
            <w:pPr>
              <w:jc w:val="center"/>
              <w:rPr>
                <w:bCs/>
              </w:rPr>
            </w:pPr>
            <w:r w:rsidRPr="00AA49B3">
              <w:rPr>
                <w:bCs/>
              </w:rPr>
              <w:t>N</w:t>
            </w:r>
            <w:r w:rsidR="007B24E1" w:rsidRPr="00AA49B3">
              <w:rPr>
                <w:bCs/>
              </w:rPr>
              <w:t xml:space="preserve">on-Foreign Language </w:t>
            </w:r>
            <w:r w:rsidRPr="00AA49B3">
              <w:rPr>
                <w:bCs/>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rsidR="00395A3D" w:rsidRPr="00AA49B3" w:rsidRDefault="007B24E1" w:rsidP="007B24E1">
            <w:pPr>
              <w:jc w:val="center"/>
              <w:rPr>
                <w:bCs/>
              </w:rPr>
            </w:pPr>
            <w:r w:rsidRPr="00AA49B3">
              <w:rPr>
                <w:bCs/>
              </w:rPr>
              <w:t xml:space="preserve">Non-Foreign Language </w:t>
            </w:r>
            <w:r w:rsidR="00395A3D" w:rsidRPr="00AA49B3">
              <w:rPr>
                <w:bCs/>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rsidR="00395A3D" w:rsidRPr="00AA49B3" w:rsidRDefault="007B24E1" w:rsidP="007B24E1">
            <w:pPr>
              <w:jc w:val="center"/>
              <w:rPr>
                <w:bCs/>
              </w:rPr>
            </w:pPr>
            <w:r w:rsidRPr="00AA49B3">
              <w:rPr>
                <w:bCs/>
              </w:rPr>
              <w:t xml:space="preserve">Non-Foreign Language </w:t>
            </w:r>
            <w:r w:rsidR="00395A3D" w:rsidRPr="00AA49B3">
              <w:rPr>
                <w:bCs/>
              </w:rPr>
              <w:t>Session 3</w:t>
            </w:r>
          </w:p>
        </w:tc>
      </w:tr>
      <w:tr w:rsidR="00395A3D" w:rsidRPr="00395A3D" w:rsidTr="00F8123A">
        <w:trPr>
          <w:trHeight w:val="315"/>
        </w:trPr>
        <w:tc>
          <w:tcPr>
            <w:tcW w:w="0" w:type="auto"/>
            <w:tcBorders>
              <w:top w:val="single" w:sz="4" w:space="0" w:color="auto"/>
            </w:tcBorders>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Consent</w:t>
            </w:r>
            <w:r w:rsidR="007B24E1">
              <w:rPr>
                <w:bCs/>
              </w:rPr>
              <w:t xml:space="preserve"> Form</w:t>
            </w:r>
          </w:p>
        </w:tc>
      </w:tr>
      <w:tr w:rsidR="00395A3D" w:rsidRPr="00395A3D" w:rsidTr="00F8123A">
        <w:trPr>
          <w:trHeight w:val="315"/>
        </w:trPr>
        <w:tc>
          <w:tcPr>
            <w:tcW w:w="0" w:type="auto"/>
            <w:tcMar>
              <w:top w:w="30" w:type="dxa"/>
              <w:left w:w="45" w:type="dxa"/>
              <w:bottom w:w="30" w:type="dxa"/>
              <w:right w:w="45" w:type="dxa"/>
            </w:tcMar>
            <w:vAlign w:val="bottom"/>
            <w:hideMark/>
          </w:tcPr>
          <w:p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Typing Test</w:t>
            </w:r>
          </w:p>
        </w:tc>
      </w:tr>
      <w:tr w:rsidR="00395A3D" w:rsidRPr="00395A3D" w:rsidTr="00F8123A">
        <w:trPr>
          <w:trHeight w:val="315"/>
        </w:trPr>
        <w:tc>
          <w:tcPr>
            <w:tcW w:w="0" w:type="auto"/>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rsidR="00395A3D" w:rsidRPr="007B24E1" w:rsidRDefault="00DE3C8D" w:rsidP="007B24E1">
            <w:pPr>
              <w:jc w:val="center"/>
              <w:rPr>
                <w:bCs/>
              </w:rPr>
            </w:pPr>
            <w:r>
              <w:rPr>
                <w:bCs/>
              </w:rPr>
              <w:t>APM</w:t>
            </w:r>
          </w:p>
        </w:tc>
      </w:tr>
      <w:tr w:rsidR="00395A3D" w:rsidRPr="00395A3D" w:rsidTr="00F8123A">
        <w:trPr>
          <w:trHeight w:val="315"/>
        </w:trPr>
        <w:tc>
          <w:tcPr>
            <w:tcW w:w="0" w:type="auto"/>
            <w:tcBorders>
              <w:bottom w:val="single" w:sz="4" w:space="0" w:color="auto"/>
            </w:tcBorders>
            <w:tcMar>
              <w:top w:w="30" w:type="dxa"/>
              <w:left w:w="45" w:type="dxa"/>
              <w:bottom w:w="30" w:type="dxa"/>
              <w:right w:w="45" w:type="dxa"/>
            </w:tcMar>
            <w:vAlign w:val="bottom"/>
            <w:hideMark/>
          </w:tcPr>
          <w:p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rsidR="00395A3D" w:rsidRPr="007B24E1" w:rsidRDefault="00DE3C8D" w:rsidP="007B24E1">
            <w:pPr>
              <w:jc w:val="center"/>
              <w:rPr>
                <w:bCs/>
              </w:rPr>
            </w:pPr>
            <w:r>
              <w:rPr>
                <w:bCs/>
              </w:rPr>
              <w:t>A</w:t>
            </w:r>
            <w:r w:rsidR="00395A3D" w:rsidRPr="007B24E1">
              <w:rPr>
                <w:bCs/>
              </w:rPr>
              <w:t>OSPAN</w:t>
            </w:r>
          </w:p>
        </w:tc>
      </w:tr>
    </w:tbl>
    <w:p w:rsidR="00AA49B3" w:rsidRDefault="00AA49B3" w:rsidP="00AA49B3">
      <w:pPr>
        <w:tabs>
          <w:tab w:val="left" w:pos="665"/>
        </w:tabs>
        <w:rPr>
          <w:bCs/>
          <w:i/>
          <w:iCs/>
        </w:rPr>
      </w:pPr>
    </w:p>
    <w:p w:rsidR="00AA49B3" w:rsidRDefault="00AA49B3" w:rsidP="00E971AE">
      <w:pPr>
        <w:tabs>
          <w:tab w:val="left" w:pos="665"/>
        </w:tabs>
        <w:spacing w:line="480" w:lineRule="auto"/>
        <w:rPr>
          <w:bCs/>
          <w:i/>
          <w:iCs/>
        </w:rPr>
      </w:pPr>
    </w:p>
    <w:p w:rsidR="00A74A00" w:rsidRDefault="00A74A00" w:rsidP="00E971AE">
      <w:pPr>
        <w:tabs>
          <w:tab w:val="left" w:pos="665"/>
        </w:tabs>
        <w:spacing w:line="480" w:lineRule="auto"/>
        <w:rPr>
          <w:bCs/>
          <w:i/>
          <w:iCs/>
        </w:rPr>
      </w:pPr>
    </w:p>
    <w:p w:rsidR="000A3B42" w:rsidRPr="000A3B42" w:rsidRDefault="001C582C" w:rsidP="000A3B42">
      <w:pPr>
        <w:tabs>
          <w:tab w:val="left" w:pos="665"/>
        </w:tabs>
        <w:rPr>
          <w:bCs/>
          <w:i/>
          <w:iCs/>
        </w:rPr>
      </w:pPr>
      <w:r w:rsidRPr="00E8336F">
        <w:rPr>
          <w:bCs/>
        </w:rPr>
        <w:t xml:space="preserve">Table 2. </w:t>
      </w:r>
      <w:r w:rsidR="000A3B42" w:rsidRPr="00E8336F">
        <w:t>Latin Square Order of Tasks for Foreign Language Portion:</w:t>
      </w:r>
      <w:r w:rsidR="000A3B42" w:rsidRPr="000A3B42">
        <w:rPr>
          <w:bCs/>
          <w:i/>
          <w:iCs/>
        </w:rPr>
        <w:t xml:space="preserve"> </w:t>
      </w:r>
      <w:r w:rsidRPr="00785221">
        <w:rPr>
          <w:bCs/>
        </w:rPr>
        <w:t>This table shows the order of tasks completed by the participant in the foreign language section of the study.</w:t>
      </w:r>
      <w:r w:rsidRPr="000A3B42">
        <w:rPr>
          <w:bCs/>
          <w:i/>
          <w:iCs/>
        </w:rPr>
        <w:t xml:space="preserve"> </w:t>
      </w: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rsidR="007B24E1" w:rsidRPr="00AA49B3" w:rsidRDefault="007B24E1" w:rsidP="007B24E1">
            <w:pPr>
              <w:tabs>
                <w:tab w:val="left" w:pos="665"/>
              </w:tabs>
              <w:jc w:val="center"/>
              <w:rPr>
                <w:bCs/>
              </w:rPr>
            </w:pPr>
            <w:r w:rsidRPr="00AA49B3">
              <w:rPr>
                <w:bCs/>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rsidR="007B24E1" w:rsidRPr="00AA49B3" w:rsidRDefault="007B24E1" w:rsidP="007B24E1">
            <w:pPr>
              <w:tabs>
                <w:tab w:val="left" w:pos="665"/>
              </w:tabs>
              <w:jc w:val="center"/>
              <w:rPr>
                <w:bCs/>
              </w:rPr>
            </w:pPr>
            <w:r w:rsidRPr="00AA49B3">
              <w:rPr>
                <w:bCs/>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rsidR="007B24E1" w:rsidRPr="00AA49B3" w:rsidRDefault="007B24E1" w:rsidP="007B24E1">
            <w:pPr>
              <w:tabs>
                <w:tab w:val="left" w:pos="665"/>
              </w:tabs>
              <w:jc w:val="center"/>
              <w:rPr>
                <w:bCs/>
              </w:rPr>
            </w:pPr>
            <w:r w:rsidRPr="00AA49B3">
              <w:rPr>
                <w:bCs/>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rsidR="007B24E1" w:rsidRPr="00AA49B3" w:rsidRDefault="007B24E1" w:rsidP="007B24E1">
            <w:pPr>
              <w:tabs>
                <w:tab w:val="left" w:pos="665"/>
              </w:tabs>
              <w:jc w:val="center"/>
              <w:rPr>
                <w:bCs/>
              </w:rPr>
            </w:pPr>
            <w:r w:rsidRPr="00AA49B3">
              <w:rPr>
                <w:bCs/>
              </w:rPr>
              <w:t>Foreign Language Session 4</w:t>
            </w:r>
          </w:p>
        </w:tc>
      </w:tr>
      <w:tr w:rsidR="007B24E1" w:rsidRPr="00395A3D" w:rsidTr="00F8123A">
        <w:trPr>
          <w:trHeight w:val="315"/>
        </w:trPr>
        <w:tc>
          <w:tcPr>
            <w:tcW w:w="1251" w:type="pct"/>
            <w:tcBorders>
              <w:top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rsidTr="00F8123A">
        <w:trPr>
          <w:trHeight w:val="315"/>
        </w:trPr>
        <w:tc>
          <w:tcPr>
            <w:tcW w:w="1251"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APM</w:t>
            </w:r>
          </w:p>
        </w:tc>
      </w:tr>
      <w:tr w:rsidR="007B24E1" w:rsidRPr="00395A3D" w:rsidTr="00F8123A">
        <w:trPr>
          <w:trHeight w:val="315"/>
        </w:trPr>
        <w:tc>
          <w:tcPr>
            <w:tcW w:w="1251"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Typing Test</w:t>
            </w:r>
          </w:p>
        </w:tc>
      </w:tr>
      <w:tr w:rsidR="007B24E1" w:rsidRPr="00395A3D" w:rsidTr="00F8123A">
        <w:trPr>
          <w:trHeight w:val="315"/>
        </w:trPr>
        <w:tc>
          <w:tcPr>
            <w:tcW w:w="1251"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Pr>
                <w:bCs/>
              </w:rPr>
              <w:t>Placement Exam</w:t>
            </w:r>
          </w:p>
        </w:tc>
      </w:tr>
      <w:tr w:rsidR="007B24E1" w:rsidRPr="00395A3D" w:rsidTr="00F8123A">
        <w:trPr>
          <w:trHeight w:val="315"/>
        </w:trPr>
        <w:tc>
          <w:tcPr>
            <w:tcW w:w="1251" w:type="pct"/>
            <w:tcBorders>
              <w:bottom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rsidR="007B24E1" w:rsidRPr="007B24E1" w:rsidRDefault="00DE3C8D" w:rsidP="007B24E1">
            <w:pPr>
              <w:tabs>
                <w:tab w:val="left" w:pos="665"/>
              </w:tabs>
              <w:jc w:val="center"/>
              <w:rPr>
                <w:bCs/>
              </w:rPr>
            </w:pPr>
            <w:r>
              <w:rPr>
                <w:bCs/>
              </w:rPr>
              <w:t>A</w:t>
            </w:r>
            <w:r w:rsidR="007B24E1" w:rsidRPr="007B24E1">
              <w:rPr>
                <w:bCs/>
              </w:rPr>
              <w:t>OSPAN</w:t>
            </w:r>
          </w:p>
        </w:tc>
      </w:tr>
    </w:tbl>
    <w:p w:rsidR="00F6450D" w:rsidRDefault="00F6450D" w:rsidP="00F6450D">
      <w:pPr>
        <w:tabs>
          <w:tab w:val="left" w:pos="665"/>
        </w:tabs>
        <w:rPr>
          <w:b/>
        </w:rPr>
      </w:pPr>
    </w:p>
    <w:p w:rsidR="00B00A52" w:rsidRDefault="00AE6870" w:rsidP="00F6450D">
      <w:pPr>
        <w:tabs>
          <w:tab w:val="left" w:pos="665"/>
        </w:tabs>
        <w:jc w:val="center"/>
        <w:rPr>
          <w:b/>
        </w:rPr>
      </w:pPr>
      <w:r>
        <w:rPr>
          <w:b/>
        </w:rPr>
        <w:lastRenderedPageBreak/>
        <w:t>RESULTS</w:t>
      </w:r>
    </w:p>
    <w:p w:rsidR="00F6450D" w:rsidRDefault="00F6450D" w:rsidP="00F6450D">
      <w:pPr>
        <w:tabs>
          <w:tab w:val="left" w:pos="665"/>
        </w:tabs>
        <w:jc w:val="center"/>
        <w:rPr>
          <w:b/>
        </w:rPr>
      </w:pPr>
    </w:p>
    <w:p w:rsidR="00F6450D" w:rsidRDefault="00F6450D" w:rsidP="00F6450D">
      <w:pPr>
        <w:tabs>
          <w:tab w:val="left" w:pos="665"/>
        </w:tabs>
        <w:jc w:val="center"/>
        <w:rPr>
          <w:b/>
        </w:rPr>
      </w:pPr>
    </w:p>
    <w:p w:rsidR="00F6450D" w:rsidRPr="00856D02" w:rsidRDefault="00F6450D" w:rsidP="00F6450D">
      <w:pPr>
        <w:tabs>
          <w:tab w:val="left" w:pos="665"/>
        </w:tabs>
        <w:jc w:val="center"/>
        <w:rPr>
          <w:b/>
        </w:rPr>
      </w:pPr>
    </w:p>
    <w:p w:rsidR="00856D02" w:rsidRPr="00856D02" w:rsidRDefault="00856D02" w:rsidP="00AE6870">
      <w:pPr>
        <w:spacing w:line="480" w:lineRule="auto"/>
        <w:rPr>
          <w:bCs/>
        </w:rPr>
      </w:pPr>
      <w:r w:rsidRPr="00856D02">
        <w:rPr>
          <w:b/>
        </w:rPr>
        <w:t>Descriptive Statistics</w:t>
      </w:r>
    </w:p>
    <w:p w:rsidR="00856D02" w:rsidRPr="00B760E2" w:rsidRDefault="004E4645" w:rsidP="00D30470">
      <w:pPr>
        <w:spacing w:line="480" w:lineRule="auto"/>
        <w:ind w:firstLine="720"/>
        <w:rPr>
          <w:bCs/>
          <w:iCs/>
        </w:rPr>
      </w:pPr>
      <w:r w:rsidRPr="00856D02">
        <w:rPr>
          <w:bCs/>
          <w:iCs/>
        </w:rPr>
        <w:t xml:space="preserve">There were 35 participants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E651B4">
        <w:rPr>
          <w:bCs/>
          <w:iCs/>
        </w:rPr>
        <w:t xml:space="preserve">mean score on the </w:t>
      </w:r>
      <w:r w:rsidR="00B760E2">
        <w:rPr>
          <w:bCs/>
          <w:iCs/>
        </w:rPr>
        <w:t>A</w:t>
      </w:r>
      <w:r w:rsidR="00B760E2" w:rsidRPr="00856D02">
        <w:rPr>
          <w:bCs/>
          <w:iCs/>
        </w:rPr>
        <w:t>OSPAN for those participants was 51.97</w:t>
      </w:r>
      <w:r w:rsidR="00E651B4">
        <w:rPr>
          <w:bCs/>
          <w:iCs/>
        </w:rPr>
        <w:t xml:space="preserve"> (</w:t>
      </w:r>
      <w:r w:rsidR="00B760E2" w:rsidRPr="00856D02">
        <w:rPr>
          <w:bCs/>
          <w:i/>
        </w:rPr>
        <w:t>SD</w:t>
      </w:r>
      <w:r w:rsidR="00B760E2" w:rsidRPr="00856D02">
        <w:rPr>
          <w:bCs/>
          <w:iCs/>
        </w:rPr>
        <w:t xml:space="preserve"> = 15.55</w:t>
      </w:r>
      <w:r w:rsidR="00E651B4">
        <w:rPr>
          <w:bCs/>
          <w:iCs/>
        </w:rPr>
        <w:t>)</w:t>
      </w:r>
      <w:r w:rsidR="00244604">
        <w:rPr>
          <w:bCs/>
          <w:iCs/>
        </w:rPr>
        <w:t xml:space="preserve"> and the </w:t>
      </w:r>
      <w:r w:rsidR="00365B89">
        <w:rPr>
          <w:bCs/>
          <w:iCs/>
        </w:rPr>
        <w:t xml:space="preserve">scores ranged from 10 to 75. </w:t>
      </w:r>
      <w:r w:rsidR="002B6B34" w:rsidRPr="002B6B34">
        <w:rPr>
          <w:bCs/>
          <w:iCs/>
        </w:rPr>
        <w:t xml:space="preserve"> </w:t>
      </w:r>
      <w:r w:rsidR="00B760E2">
        <w:rPr>
          <w:bCs/>
          <w:iCs/>
        </w:rPr>
        <w:t xml:space="preserve">The math accuracy of the AOSPAN for these participants resulted in </w:t>
      </w:r>
      <w:r w:rsidR="008F2EBF">
        <w:rPr>
          <w:bCs/>
          <w:iCs/>
        </w:rPr>
        <w:t>a mean of</w:t>
      </w:r>
      <w:r w:rsidR="008F2EBF" w:rsidRPr="008F2EBF">
        <w:rPr>
          <w:bCs/>
          <w:iCs/>
        </w:rPr>
        <w:t xml:space="preserve"> </w:t>
      </w:r>
      <w:r w:rsidR="00B760E2" w:rsidRPr="008F2EBF">
        <w:rPr>
          <w:bCs/>
          <w:iCs/>
        </w:rPr>
        <w:t>93.06</w:t>
      </w:r>
      <w:r w:rsidR="00B760E2" w:rsidRPr="008F2EBF">
        <w:rPr>
          <w:bCs/>
          <w:i/>
        </w:rPr>
        <w:t xml:space="preserve">, </w:t>
      </w:r>
      <w:r w:rsidR="008F2EBF" w:rsidRPr="008F2EBF">
        <w:rPr>
          <w:bCs/>
          <w:iCs/>
        </w:rPr>
        <w:t>(</w:t>
      </w:r>
      <w:r w:rsidR="00B760E2" w:rsidRPr="008F2EBF">
        <w:rPr>
          <w:bCs/>
          <w:i/>
        </w:rPr>
        <w:t xml:space="preserve">SD </w:t>
      </w:r>
      <w:r w:rsidR="00B760E2" w:rsidRPr="008F2EBF">
        <w:rPr>
          <w:bCs/>
          <w:iCs/>
        </w:rPr>
        <w:t>= 4.75</w:t>
      </w:r>
      <w:r w:rsidR="008F2EBF" w:rsidRPr="008F2EBF">
        <w:rPr>
          <w:bCs/>
          <w:iCs/>
        </w:rPr>
        <w:t>)</w:t>
      </w:r>
      <w:r w:rsidR="00AF2E72" w:rsidRPr="008F2EBF">
        <w:rPr>
          <w:bCs/>
          <w:iCs/>
        </w:rPr>
        <w:t xml:space="preserve">. </w:t>
      </w:r>
      <w:r w:rsidR="00856D02" w:rsidRPr="008F2EBF">
        <w:rPr>
          <w:bCs/>
          <w:iCs/>
        </w:rPr>
        <w:t xml:space="preserve">The typing test had a </w:t>
      </w:r>
      <w:r w:rsidR="008F2EBF" w:rsidRPr="008F2EBF">
        <w:rPr>
          <w:bCs/>
          <w:iCs/>
        </w:rPr>
        <w:t>mean of</w:t>
      </w:r>
      <w:r w:rsidR="00856D02" w:rsidRPr="008F2EBF">
        <w:rPr>
          <w:bCs/>
          <w:iCs/>
        </w:rPr>
        <w:t xml:space="preserve"> 46.</w:t>
      </w:r>
      <w:r w:rsidRPr="008F2EBF">
        <w:rPr>
          <w:bCs/>
          <w:iCs/>
        </w:rPr>
        <w:t>68</w:t>
      </w:r>
      <w:r w:rsidR="00856D02" w:rsidRPr="008F2EBF">
        <w:rPr>
          <w:bCs/>
          <w:iCs/>
        </w:rPr>
        <w:t xml:space="preserve"> </w:t>
      </w:r>
      <w:r w:rsidR="008F2EBF" w:rsidRPr="008F2EBF">
        <w:rPr>
          <w:bCs/>
          <w:iCs/>
        </w:rPr>
        <w:t>(</w:t>
      </w:r>
      <w:r w:rsidR="00856D02" w:rsidRPr="008F2EBF">
        <w:rPr>
          <w:bCs/>
          <w:i/>
        </w:rPr>
        <w:t>SD</w:t>
      </w:r>
      <w:r w:rsidR="00856D02" w:rsidRPr="008F2EBF">
        <w:rPr>
          <w:bCs/>
          <w:iCs/>
        </w:rPr>
        <w:t xml:space="preserve"> = 15.2</w:t>
      </w:r>
      <w:r w:rsidRPr="008F2EBF">
        <w:rPr>
          <w:bCs/>
          <w:iCs/>
        </w:rPr>
        <w:t>3</w:t>
      </w:r>
      <w:r w:rsidR="008F2EBF" w:rsidRPr="008F2EBF">
        <w:rPr>
          <w:bCs/>
          <w:iCs/>
        </w:rPr>
        <w:t>)</w:t>
      </w:r>
      <w:r w:rsidR="00856D02" w:rsidRPr="008F2EBF">
        <w:rPr>
          <w:bCs/>
          <w:iCs/>
        </w:rPr>
        <w:t xml:space="preserve">, with </w:t>
      </w:r>
      <w:r w:rsidR="00B760E2" w:rsidRPr="008F2EBF">
        <w:rPr>
          <w:bCs/>
          <w:iCs/>
        </w:rPr>
        <w:t>a range of 13-85 words</w:t>
      </w:r>
      <w:r w:rsidR="00856D02" w:rsidRPr="008F2EBF">
        <w:rPr>
          <w:bCs/>
          <w:iCs/>
        </w:rPr>
        <w:t xml:space="preserve"> per minute (WPM</w:t>
      </w:r>
      <w:r w:rsidR="00B760E2" w:rsidRPr="008F2EBF">
        <w:rPr>
          <w:bCs/>
          <w:iCs/>
        </w:rPr>
        <w:t>)</w:t>
      </w:r>
      <w:r w:rsidR="00856D02" w:rsidRPr="008F2EBF">
        <w:rPr>
          <w:bCs/>
          <w:iCs/>
        </w:rPr>
        <w:t xml:space="preserve">. The </w:t>
      </w:r>
      <w:r w:rsidR="00856D02" w:rsidRPr="008F2EBF">
        <w:rPr>
          <w:bCs/>
        </w:rPr>
        <w:t xml:space="preserve">APM had a </w:t>
      </w:r>
      <w:r w:rsidR="008F2EBF" w:rsidRPr="008F2EBF">
        <w:rPr>
          <w:bCs/>
        </w:rPr>
        <w:t xml:space="preserve">mean of </w:t>
      </w:r>
      <w:r w:rsidR="008F2EBF" w:rsidRPr="008F2EBF">
        <w:rPr>
          <w:bCs/>
          <w:iCs/>
        </w:rPr>
        <w:t>15.81</w:t>
      </w:r>
      <w:r w:rsidR="00856D02" w:rsidRPr="008F2EBF">
        <w:rPr>
          <w:bCs/>
          <w:iCs/>
        </w:rPr>
        <w:t xml:space="preserve">, </w:t>
      </w:r>
      <w:r w:rsidR="00856D02" w:rsidRPr="008F2EBF">
        <w:rPr>
          <w:bCs/>
          <w:i/>
        </w:rPr>
        <w:t xml:space="preserve">SD </w:t>
      </w:r>
      <w:r w:rsidR="00856D02" w:rsidRPr="008F2EBF">
        <w:rPr>
          <w:bCs/>
          <w:iCs/>
        </w:rPr>
        <w:t xml:space="preserve">= </w:t>
      </w:r>
      <w:r w:rsidRPr="008F2EBF">
        <w:rPr>
          <w:bCs/>
          <w:iCs/>
        </w:rPr>
        <w:t>6</w:t>
      </w:r>
      <w:r w:rsidR="00B760E2" w:rsidRPr="008F2EBF">
        <w:rPr>
          <w:bCs/>
          <w:iCs/>
        </w:rPr>
        <w:t>.17</w:t>
      </w:r>
      <w:r w:rsidR="00856D02" w:rsidRPr="008F2EBF">
        <w:rPr>
          <w:bCs/>
          <w:iCs/>
        </w:rPr>
        <w:t>,</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 xml:space="preserve">There were six participants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For the French placement exam</w:t>
      </w:r>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exam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w:t>
      </w:r>
      <w:r w:rsidR="002B0781">
        <w:rPr>
          <w:bCs/>
          <w:iCs/>
        </w:rPr>
        <w:t>fell into the range</w:t>
      </w:r>
      <w:r w:rsidR="000E3968">
        <w:rPr>
          <w:bCs/>
          <w:iCs/>
        </w:rPr>
        <w:t xml:space="preserve"> for placement in </w:t>
      </w:r>
      <w:r w:rsidR="00B760E2">
        <w:rPr>
          <w:bCs/>
          <w:iCs/>
        </w:rPr>
        <w:t xml:space="preserve">the introductory course for their second language, with the exception of the Spanish placement exam participant who scored an 851 which placed them in </w:t>
      </w:r>
      <w:r w:rsidR="003136D9">
        <w:rPr>
          <w:bCs/>
          <w:iCs/>
        </w:rPr>
        <w:t xml:space="preserve">range for </w:t>
      </w:r>
      <w:r w:rsidR="00B760E2">
        <w:rPr>
          <w:bCs/>
          <w:iCs/>
        </w:rPr>
        <w:t xml:space="preserve">the </w:t>
      </w:r>
      <w:r w:rsidR="00933E51">
        <w:rPr>
          <w:bCs/>
          <w:iCs/>
        </w:rPr>
        <w:t>fourth</w:t>
      </w:r>
      <w:r w:rsidR="00532FA3">
        <w:rPr>
          <w:bCs/>
          <w:iCs/>
        </w:rPr>
        <w:t xml:space="preserve"> </w:t>
      </w:r>
      <w:r w:rsidR="00B760E2">
        <w:rPr>
          <w:bCs/>
          <w:iCs/>
        </w:rPr>
        <w:t>Spanish course</w:t>
      </w:r>
      <w:r w:rsidR="00532FA3">
        <w:rPr>
          <w:bCs/>
          <w:iCs/>
        </w:rPr>
        <w:t xml:space="preserve"> in the sequence</w:t>
      </w:r>
      <w:r w:rsidR="00B760E2">
        <w:rPr>
          <w:bCs/>
          <w:iCs/>
        </w:rPr>
        <w:t xml:space="preserve">. </w:t>
      </w:r>
    </w:p>
    <w:p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sidRPr="008F2EBF">
        <w:rPr>
          <w:bCs/>
        </w:rPr>
        <w:t xml:space="preserve">14.25 </w:t>
      </w:r>
      <w:r w:rsidR="008F2EBF" w:rsidRPr="008F2EBF">
        <w:rPr>
          <w:bCs/>
        </w:rPr>
        <w:t>(</w:t>
      </w:r>
      <w:r w:rsidR="00AF2E72" w:rsidRPr="008F2EBF">
        <w:rPr>
          <w:bCs/>
          <w:i/>
          <w:iCs/>
        </w:rPr>
        <w:t>SD</w:t>
      </w:r>
      <w:r w:rsidR="00AF2E72" w:rsidRPr="008F2EBF">
        <w:rPr>
          <w:bCs/>
        </w:rPr>
        <w:t xml:space="preserve"> = 6.59</w:t>
      </w:r>
      <w:r w:rsidR="008F2EBF" w:rsidRPr="008F2EBF">
        <w:rPr>
          <w:bCs/>
        </w:rPr>
        <w:t>)</w:t>
      </w:r>
      <w:r w:rsidR="00AF2E72" w:rsidRPr="008F2EBF">
        <w:rPr>
          <w:bCs/>
        </w:rPr>
        <w:t>.</w:t>
      </w:r>
      <w:r w:rsidR="00AF2E72">
        <w:rPr>
          <w:bCs/>
        </w:rPr>
        <w:t xml:space="preserve">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rsidR="00682F1D" w:rsidRDefault="00682F1D" w:rsidP="00AE6870">
      <w:pPr>
        <w:spacing w:line="480" w:lineRule="auto"/>
        <w:rPr>
          <w:b/>
        </w:rPr>
      </w:pPr>
    </w:p>
    <w:p w:rsidR="00785221" w:rsidRDefault="00785221">
      <w:pPr>
        <w:rPr>
          <w:b/>
        </w:rPr>
      </w:pPr>
      <w:r>
        <w:rPr>
          <w:b/>
        </w:rPr>
        <w:br w:type="page"/>
      </w:r>
    </w:p>
    <w:p w:rsidR="00856D02" w:rsidRPr="00856D02" w:rsidRDefault="00856D02" w:rsidP="00AE6870">
      <w:pPr>
        <w:spacing w:line="480" w:lineRule="auto"/>
        <w:rPr>
          <w:bCs/>
        </w:rPr>
      </w:pPr>
      <w:r w:rsidRPr="00856D02">
        <w:rPr>
          <w:b/>
        </w:rPr>
        <w:lastRenderedPageBreak/>
        <w:t>Hypothesis Tests</w:t>
      </w:r>
    </w:p>
    <w:p w:rsidR="00AA49B3" w:rsidRDefault="00856D02" w:rsidP="00B00A52">
      <w:pPr>
        <w:spacing w:line="480" w:lineRule="auto"/>
        <w:ind w:firstLine="720"/>
        <w:rPr>
          <w:bCs/>
        </w:rPr>
      </w:pPr>
      <w:r w:rsidRPr="00856D02">
        <w:rPr>
          <w:bCs/>
        </w:rPr>
        <w:t xml:space="preserve">Since there were only </w:t>
      </w:r>
      <w:r w:rsidR="00B760E2">
        <w:rPr>
          <w:bCs/>
        </w:rPr>
        <w:t>six</w:t>
      </w:r>
      <w:r w:rsidR="00B760E2" w:rsidRPr="00856D02">
        <w:rPr>
          <w:bCs/>
        </w:rPr>
        <w:t xml:space="preserve"> </w:t>
      </w:r>
      <w:r w:rsidRPr="00856D02">
        <w:rPr>
          <w:bCs/>
        </w:rPr>
        <w:t>participants who completed the foreign language placement exam, the</w:t>
      </w:r>
      <w:r w:rsidR="008F2EBF">
        <w:rPr>
          <w:bCs/>
        </w:rPr>
        <w:t xml:space="preserve"> expertise</w:t>
      </w:r>
      <w:r w:rsidRPr="00856D02">
        <w:rPr>
          <w:bCs/>
        </w:rPr>
        <w:t xml:space="preserve"> hypotheses </w:t>
      </w:r>
      <w:r w:rsidR="008F2EBF">
        <w:rPr>
          <w:bCs/>
        </w:rPr>
        <w:t xml:space="preserve">associated </w:t>
      </w:r>
      <w:r w:rsidRPr="00856D02">
        <w:rPr>
          <w:bCs/>
        </w:rPr>
        <w:t xml:space="preserve">foreign language scores </w:t>
      </w:r>
      <w:r w:rsidR="008F2EBF">
        <w:rPr>
          <w:bCs/>
        </w:rPr>
        <w:t>was</w:t>
      </w:r>
      <w:r w:rsidR="008F2EBF" w:rsidRPr="00856D02">
        <w:rPr>
          <w:bCs/>
        </w:rPr>
        <w:t xml:space="preserve"> </w:t>
      </w:r>
      <w:r w:rsidRPr="00856D02">
        <w:rPr>
          <w:bCs/>
        </w:rPr>
        <w:t>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xml:space="preserve">. The first was to confirm the relationship between the APM and the </w:t>
      </w:r>
      <w:r w:rsidR="00AA49B3">
        <w:rPr>
          <w:bCs/>
        </w:rPr>
        <w:t>A</w:t>
      </w:r>
      <w:r w:rsidRPr="00856D02">
        <w:rPr>
          <w:bCs/>
        </w:rPr>
        <w:t>OSPAN</w:t>
      </w:r>
      <w:r w:rsidR="004C061A">
        <w:rPr>
          <w:bCs/>
        </w:rPr>
        <w:t>,</w:t>
      </w:r>
      <w:r w:rsidRPr="00856D02">
        <w:rPr>
          <w:bCs/>
        </w:rPr>
        <w:t xml:space="preserve">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w:t>
      </w:r>
      <w:r w:rsidR="00AA49B3">
        <w:rPr>
          <w:bCs/>
        </w:rPr>
        <w:t>8</w:t>
      </w:r>
      <w:r w:rsidR="007B24E1">
        <w:rPr>
          <w:bCs/>
        </w:rPr>
        <w:t>)</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w:t>
      </w:r>
      <w:r w:rsidR="00AA49B3">
        <w:rPr>
          <w:bCs/>
        </w:rPr>
        <w:t>9</w:t>
      </w:r>
      <w:r w:rsidR="007B24E1">
        <w:rPr>
          <w:bCs/>
        </w:rPr>
        <w:t>)</w:t>
      </w:r>
      <w:r w:rsidRPr="00856D02">
        <w:rPr>
          <w:bCs/>
        </w:rPr>
        <w:t xml:space="preserve">. The final correlation observed was the </w:t>
      </w:r>
      <w:r w:rsidR="00AA49B3">
        <w:rPr>
          <w:bCs/>
        </w:rPr>
        <w:t>A</w:t>
      </w:r>
      <w:r w:rsidRPr="00856D02">
        <w:rPr>
          <w:bCs/>
        </w:rPr>
        <w:t>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w:t>
      </w:r>
      <w:r w:rsidR="00AA49B3">
        <w:rPr>
          <w:bCs/>
        </w:rPr>
        <w:t>0</w:t>
      </w:r>
      <w:r w:rsidR="007B24E1">
        <w:rPr>
          <w:bCs/>
        </w:rPr>
        <w:t>)</w:t>
      </w:r>
      <w:r w:rsidRPr="00856D02">
        <w:rPr>
          <w:bCs/>
        </w:rPr>
        <w:t xml:space="preserve">. </w:t>
      </w:r>
    </w:p>
    <w:p w:rsidR="00B00A52" w:rsidRDefault="00B00A52" w:rsidP="00B00A52">
      <w:pPr>
        <w:ind w:firstLine="720"/>
        <w:rPr>
          <w:bCs/>
        </w:rPr>
      </w:pPr>
    </w:p>
    <w:p w:rsidR="00B00A52" w:rsidRDefault="00B00A52" w:rsidP="00B00A52">
      <w:pPr>
        <w:ind w:firstLine="720"/>
        <w:rPr>
          <w:bCs/>
        </w:rPr>
      </w:pPr>
    </w:p>
    <w:p w:rsidR="00B00A52" w:rsidRDefault="00B00A52" w:rsidP="00B00A52">
      <w:pPr>
        <w:ind w:firstLine="720"/>
        <w:rPr>
          <w:bCs/>
        </w:rPr>
      </w:pPr>
    </w:p>
    <w:p w:rsidR="00AA49B3" w:rsidRPr="00E971AE" w:rsidRDefault="007B24E1" w:rsidP="00E971AE">
      <w:pPr>
        <w:spacing w:line="480" w:lineRule="auto"/>
        <w:jc w:val="center"/>
        <w:rPr>
          <w:bCs/>
        </w:rPr>
      </w:pPr>
      <w:r>
        <w:rPr>
          <w:bCs/>
          <w:noProof/>
        </w:rPr>
        <w:drawing>
          <wp:inline distT="0" distB="0" distL="0" distR="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rsidR="007B24E1" w:rsidRPr="0031098D" w:rsidRDefault="007B24E1" w:rsidP="0031098D">
      <w:pPr>
        <w:rPr>
          <w:bCs/>
          <w:i/>
          <w:iCs/>
        </w:rPr>
      </w:pPr>
      <w:r w:rsidRPr="00B00A52">
        <w:rPr>
          <w:bCs/>
        </w:rPr>
        <w:t xml:space="preserve">Figure </w:t>
      </w:r>
      <w:r w:rsidR="00EF7398" w:rsidRPr="00B00A52">
        <w:rPr>
          <w:bCs/>
        </w:rPr>
        <w:t>8</w:t>
      </w:r>
      <w:r w:rsidRPr="00B00A52">
        <w:rPr>
          <w:bCs/>
        </w:rPr>
        <w:t xml:space="preserve">. </w:t>
      </w:r>
      <w:r w:rsidR="0031098D" w:rsidRPr="00B00A52">
        <w:t>Scatterplot to Show Correlation for AOSPAN and APM:</w:t>
      </w:r>
      <w:r w:rsidR="0031098D" w:rsidRPr="00B00A52">
        <w:rPr>
          <w:bCs/>
        </w:rPr>
        <w:t xml:space="preserve"> </w:t>
      </w:r>
      <w:r w:rsidRPr="00B00A52">
        <w:rPr>
          <w:bCs/>
        </w:rPr>
        <w:t>This scatterplot</w:t>
      </w:r>
      <w:r w:rsidRPr="00785221">
        <w:rPr>
          <w:bCs/>
        </w:rPr>
        <w:t xml:space="preserve"> demonstrates the correlation between the AOSPAN scores and the APM. </w:t>
      </w:r>
    </w:p>
    <w:p w:rsidR="006679DF" w:rsidRDefault="006679DF" w:rsidP="00B00A52">
      <w:pPr>
        <w:jc w:val="center"/>
        <w:rPr>
          <w:bCs/>
        </w:rPr>
      </w:pPr>
    </w:p>
    <w:p w:rsidR="00B00A52" w:rsidRDefault="00B00A52" w:rsidP="00B00A52">
      <w:pPr>
        <w:jc w:val="center"/>
        <w:rPr>
          <w:bCs/>
        </w:rPr>
      </w:pPr>
    </w:p>
    <w:p w:rsidR="00B00A52" w:rsidRDefault="00B00A52" w:rsidP="00B00A52">
      <w:pPr>
        <w:jc w:val="center"/>
        <w:rPr>
          <w:bCs/>
        </w:rPr>
      </w:pPr>
    </w:p>
    <w:p w:rsidR="00AA49B3" w:rsidRPr="00E971AE" w:rsidRDefault="007B24E1" w:rsidP="00E971AE">
      <w:pPr>
        <w:spacing w:line="480" w:lineRule="auto"/>
        <w:jc w:val="center"/>
        <w:rPr>
          <w:bCs/>
        </w:rPr>
      </w:pPr>
      <w:r>
        <w:rPr>
          <w:bCs/>
          <w:noProof/>
        </w:rPr>
        <w:lastRenderedPageBreak/>
        <w:drawing>
          <wp:inline distT="0" distB="0" distL="0" distR="0">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rsidR="007B24E1" w:rsidRPr="0031098D" w:rsidRDefault="007B24E1" w:rsidP="0031098D">
      <w:pPr>
        <w:rPr>
          <w:bCs/>
          <w:i/>
          <w:iCs/>
        </w:rPr>
      </w:pPr>
      <w:r w:rsidRPr="00B00A52">
        <w:rPr>
          <w:bCs/>
        </w:rPr>
        <w:t xml:space="preserve">Figure </w:t>
      </w:r>
      <w:r w:rsidR="00EF7398" w:rsidRPr="00B00A52">
        <w:rPr>
          <w:bCs/>
        </w:rPr>
        <w:t>9</w:t>
      </w:r>
      <w:r w:rsidRPr="00B00A52">
        <w:rPr>
          <w:bCs/>
        </w:rPr>
        <w:t xml:space="preserve">.  </w:t>
      </w:r>
      <w:r w:rsidR="0031098D" w:rsidRPr="00B00A52">
        <w:t>Scatterplot to Show Correlation for Typing Test and APM</w:t>
      </w:r>
      <w:r w:rsidR="0031098D" w:rsidRPr="00B00A52">
        <w:rPr>
          <w:bCs/>
        </w:rPr>
        <w:t xml:space="preserve">: </w:t>
      </w:r>
      <w:r w:rsidRPr="00B00A52">
        <w:rPr>
          <w:bCs/>
        </w:rPr>
        <w:t>This scatterplot</w:t>
      </w:r>
      <w:r w:rsidRPr="00785221">
        <w:rPr>
          <w:bCs/>
        </w:rPr>
        <w:t xml:space="preserve"> shows the correlation between the typing test and the APM. </w:t>
      </w:r>
    </w:p>
    <w:p w:rsidR="006679DF" w:rsidRDefault="006679DF" w:rsidP="00B00A52">
      <w:pPr>
        <w:jc w:val="center"/>
        <w:rPr>
          <w:bCs/>
        </w:rPr>
      </w:pPr>
    </w:p>
    <w:p w:rsidR="00B00A52" w:rsidRDefault="00B00A52" w:rsidP="00B00A52">
      <w:pPr>
        <w:jc w:val="center"/>
        <w:rPr>
          <w:bCs/>
        </w:rPr>
      </w:pPr>
    </w:p>
    <w:p w:rsidR="00AA49B3" w:rsidRDefault="00AA49B3" w:rsidP="00B00A52">
      <w:pPr>
        <w:jc w:val="center"/>
        <w:rPr>
          <w:bCs/>
        </w:rPr>
      </w:pPr>
    </w:p>
    <w:p w:rsidR="007B24E1" w:rsidRDefault="007B24E1" w:rsidP="007B24E1">
      <w:pPr>
        <w:spacing w:line="480" w:lineRule="auto"/>
        <w:jc w:val="center"/>
        <w:rPr>
          <w:bCs/>
        </w:rPr>
      </w:pPr>
      <w:r>
        <w:rPr>
          <w:bCs/>
          <w:noProof/>
        </w:rPr>
        <w:drawing>
          <wp:inline distT="0" distB="0" distL="0" distR="0">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rsidR="007B24E1" w:rsidRDefault="007B24E1" w:rsidP="0031098D">
      <w:pPr>
        <w:rPr>
          <w:bCs/>
          <w:i/>
          <w:iCs/>
        </w:rPr>
      </w:pPr>
      <w:r w:rsidRPr="00B00A52">
        <w:rPr>
          <w:bCs/>
        </w:rPr>
        <w:t>Figure 1</w:t>
      </w:r>
      <w:r w:rsidR="00EF7398" w:rsidRPr="00B00A52">
        <w:rPr>
          <w:bCs/>
        </w:rPr>
        <w:t xml:space="preserve">0. </w:t>
      </w:r>
      <w:r w:rsidR="0031098D" w:rsidRPr="00B00A52">
        <w:t>Scatterplot to Show Correlation for Typing Test and AOSPAN:</w:t>
      </w:r>
      <w:r w:rsidR="0031098D" w:rsidRPr="00B00A52">
        <w:rPr>
          <w:bCs/>
        </w:rPr>
        <w:t xml:space="preserve"> </w:t>
      </w:r>
      <w:r w:rsidRPr="00B00A52">
        <w:rPr>
          <w:bCs/>
        </w:rPr>
        <w:t>This</w:t>
      </w:r>
      <w:r w:rsidRPr="00785221">
        <w:rPr>
          <w:bCs/>
        </w:rPr>
        <w:t xml:space="preserve"> scatterplot shows the correlation between the typing test and the AOSPAN. </w:t>
      </w:r>
    </w:p>
    <w:p w:rsidR="00AA49B3" w:rsidRPr="0031098D" w:rsidRDefault="00AA49B3" w:rsidP="0031098D">
      <w:pPr>
        <w:rPr>
          <w:bCs/>
          <w:i/>
          <w:iCs/>
        </w:rPr>
      </w:pPr>
    </w:p>
    <w:p w:rsidR="00AA49B3" w:rsidRDefault="00AA49B3" w:rsidP="00B00A52">
      <w:pPr>
        <w:rPr>
          <w:bCs/>
        </w:rPr>
      </w:pPr>
    </w:p>
    <w:p w:rsidR="00B00A52" w:rsidRPr="007B24E1" w:rsidRDefault="00B00A52" w:rsidP="00B00A52">
      <w:pPr>
        <w:rPr>
          <w:bCs/>
        </w:rPr>
      </w:pPr>
    </w:p>
    <w:p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OSPAN and APM was .</w:t>
      </w:r>
      <w:r w:rsidR="002B6B34">
        <w:t>39</w:t>
      </w:r>
      <w:r w:rsidRPr="00856D02">
        <w:t xml:space="preserve">. The second regression model was the typing score predicted by the </w:t>
      </w:r>
      <w:r w:rsidR="00AA49B3">
        <w:lastRenderedPageBreak/>
        <w:t>A</w:t>
      </w:r>
      <w:r w:rsidRPr="00856D02">
        <w:t xml:space="preserve">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correlation of the typing test and </w:t>
      </w:r>
      <w:r w:rsidR="003C21EE">
        <w:t>A</w:t>
      </w:r>
      <w:r w:rsidRPr="00856D02">
        <w:t>OSPAN letter recall and math accuracy was .1</w:t>
      </w:r>
      <w:r w:rsidR="007E49AD">
        <w:t>5</w:t>
      </w:r>
      <w:r w:rsidRPr="00856D02">
        <w:t xml:space="preserve">. Since the APM scales did not depend on math accuracy, no regression was necessary to determine a partial relationship between APM and the typing test. </w:t>
      </w:r>
    </w:p>
    <w:p w:rsidR="00856D02" w:rsidRDefault="00EA64F7" w:rsidP="002B6B34">
      <w:pPr>
        <w:spacing w:line="480" w:lineRule="auto"/>
        <w:ind w:firstLine="720"/>
      </w:pPr>
      <w:r>
        <w:t xml:space="preserve">Given the potential low effort from participants who did not complete the </w:t>
      </w:r>
      <w:r w:rsidR="00AA49B3">
        <w:t>A</w:t>
      </w:r>
      <w:r>
        <w:t xml:space="preserve">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w:t>
      </w:r>
      <w:r w:rsidR="003D5E50">
        <w:t xml:space="preserve"> significant,</w:t>
      </w:r>
      <w:r w:rsidR="005562B5">
        <w:t xml:space="preserve">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w:t>
      </w:r>
      <w:r w:rsidR="005562B5">
        <w:rPr>
          <w:bCs/>
        </w:rPr>
        <w:t xml:space="preserve">The correlation </w:t>
      </w:r>
      <w:proofErr w:type="gramStart"/>
      <w:r w:rsidR="005562B5">
        <w:rPr>
          <w:bCs/>
        </w:rPr>
        <w:t xml:space="preserve">between </w:t>
      </w:r>
      <w:r w:rsidR="00782498">
        <w:rPr>
          <w:bCs/>
        </w:rPr>
        <w:t xml:space="preserve"> the</w:t>
      </w:r>
      <w:proofErr w:type="gramEnd"/>
      <w:r w:rsidR="00782498">
        <w:rPr>
          <w:bCs/>
        </w:rPr>
        <w:t xml:space="preserve"> typing test and APM </w:t>
      </w:r>
      <w:r w:rsidR="00EB241D">
        <w:rPr>
          <w:bCs/>
        </w:rPr>
        <w:t xml:space="preserve"> was </w:t>
      </w:r>
      <w:r w:rsidR="00DC602F">
        <w:rPr>
          <w:bCs/>
        </w:rPr>
        <w:t xml:space="preserve">not significant,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42</w:t>
      </w:r>
      <w:r w:rsidR="00EB241D" w:rsidRPr="00856D02">
        <w:rPr>
          <w:bCs/>
        </w:rPr>
        <w:t xml:space="preserve">], </w:t>
      </w:r>
      <w:r w:rsidR="00EB241D" w:rsidRPr="00856D02">
        <w:rPr>
          <w:bCs/>
          <w:i/>
          <w:iCs/>
        </w:rPr>
        <w:t>p</w:t>
      </w:r>
      <w:r w:rsidR="00EB241D" w:rsidRPr="00856D02">
        <w:rPr>
          <w:bCs/>
        </w:rPr>
        <w:t xml:space="preserve"> = .</w:t>
      </w:r>
      <w:r w:rsidR="00EB241D">
        <w:rPr>
          <w:bCs/>
        </w:rPr>
        <w:t xml:space="preserve">67,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w:t>
      </w:r>
      <w:proofErr w:type="gramStart"/>
      <w:r w:rsidR="00EB241D">
        <w:rPr>
          <w:bCs/>
        </w:rPr>
        <w:t>correlation  between</w:t>
      </w:r>
      <w:proofErr w:type="gramEnd"/>
      <w:r w:rsidR="00EB241D">
        <w:rPr>
          <w:bCs/>
        </w:rPr>
        <w:t xml:space="preserve"> the AOSPAN and the typing test</w:t>
      </w:r>
      <w:r w:rsidR="00DC602F">
        <w:rPr>
          <w:bCs/>
        </w:rPr>
        <w:t xml:space="preserve"> was also not significant,</w:t>
      </w:r>
      <w:r w:rsidR="00EB241D">
        <w:rPr>
          <w:bCs/>
        </w:rPr>
        <w:t xml:space="preserve"> </w:t>
      </w:r>
      <w:r w:rsidR="00EB241D" w:rsidRPr="00856D02">
        <w:rPr>
          <w:bCs/>
          <w:i/>
          <w:iCs/>
        </w:rPr>
        <w:t>r</w:t>
      </w:r>
      <w:r w:rsidR="00EB241D" w:rsidRPr="00856D02">
        <w:rPr>
          <w:bCs/>
        </w:rPr>
        <w:t xml:space="preserve"> = .</w:t>
      </w:r>
      <w:r w:rsidR="00EB241D">
        <w:rPr>
          <w:bCs/>
        </w:rPr>
        <w:t>12</w:t>
      </w:r>
      <w:r w:rsidR="00EB241D" w:rsidRPr="00856D02">
        <w:rPr>
          <w:bCs/>
        </w:rPr>
        <w:t>, 95% CI [-.</w:t>
      </w:r>
      <w:r w:rsidR="00EB241D">
        <w:rPr>
          <w:bCs/>
        </w:rPr>
        <w:t>23</w:t>
      </w:r>
      <w:r w:rsidR="00EB241D" w:rsidRPr="00856D02">
        <w:rPr>
          <w:bCs/>
        </w:rPr>
        <w:t>, .</w:t>
      </w:r>
      <w:r w:rsidR="00EB241D">
        <w:rPr>
          <w:bCs/>
        </w:rPr>
        <w:t>46</w:t>
      </w:r>
      <w:r w:rsidR="00EB241D" w:rsidRPr="00856D02">
        <w:rPr>
          <w:bCs/>
        </w:rPr>
        <w:t xml:space="preserve">], </w:t>
      </w:r>
      <w:r w:rsidR="00EB241D" w:rsidRPr="00856D02">
        <w:rPr>
          <w:bCs/>
          <w:i/>
          <w:iCs/>
        </w:rPr>
        <w:t>p</w:t>
      </w:r>
      <w:r w:rsidR="00EB241D" w:rsidRPr="00856D02">
        <w:rPr>
          <w:bCs/>
        </w:rPr>
        <w:t xml:space="preserve"> = .</w:t>
      </w:r>
      <w:r w:rsidR="00EB241D">
        <w:rPr>
          <w:bCs/>
        </w:rPr>
        <w:t xml:space="preserve">48,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w:t>
      </w:r>
      <w:r w:rsidR="00933E51">
        <w:rPr>
          <w:bCs/>
        </w:rPr>
        <w:t xml:space="preserve">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r w:rsidR="00856D02" w:rsidRPr="00856D02">
        <w:rPr>
          <w:bCs/>
          <w:i/>
          <w:iCs/>
        </w:rPr>
        <w:t>a posteriori</w:t>
      </w:r>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xml:space="preserve">) and the </w:t>
      </w:r>
      <w:r w:rsidR="00AA49B3">
        <w:rPr>
          <w:bCs/>
        </w:rPr>
        <w:t>A</w:t>
      </w:r>
      <w:r w:rsidR="00856D02" w:rsidRPr="00856D02">
        <w:rPr>
          <w:bCs/>
        </w:rPr>
        <w:t>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rsidR="00B11007" w:rsidRDefault="00B11007">
      <w:pPr>
        <w:rPr>
          <w:b/>
          <w:bCs/>
        </w:rPr>
      </w:pPr>
      <w:r>
        <w:rPr>
          <w:b/>
          <w:bCs/>
        </w:rPr>
        <w:br w:type="page"/>
      </w:r>
    </w:p>
    <w:p w:rsidR="008B7900" w:rsidRDefault="00AE6870" w:rsidP="00F6450D">
      <w:pPr>
        <w:jc w:val="center"/>
        <w:rPr>
          <w:b/>
          <w:bCs/>
        </w:rPr>
      </w:pPr>
      <w:r>
        <w:rPr>
          <w:b/>
          <w:bCs/>
        </w:rPr>
        <w:lastRenderedPageBreak/>
        <w:t>DISCUSSION</w:t>
      </w:r>
    </w:p>
    <w:p w:rsidR="00F6450D" w:rsidRDefault="00F6450D" w:rsidP="00F6450D">
      <w:pPr>
        <w:jc w:val="center"/>
        <w:rPr>
          <w:b/>
          <w:bCs/>
        </w:rPr>
      </w:pPr>
    </w:p>
    <w:p w:rsidR="00F6450D" w:rsidRDefault="00F6450D" w:rsidP="00F6450D">
      <w:pPr>
        <w:jc w:val="center"/>
        <w:rPr>
          <w:b/>
          <w:bCs/>
        </w:rPr>
      </w:pPr>
    </w:p>
    <w:p w:rsidR="00F6450D" w:rsidRPr="00856D02" w:rsidRDefault="00F6450D" w:rsidP="00F6450D">
      <w:pPr>
        <w:jc w:val="center"/>
        <w:rPr>
          <w:b/>
          <w:bCs/>
        </w:rPr>
      </w:pPr>
    </w:p>
    <w:p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rsidR="00682F1D" w:rsidRDefault="00F62DE7" w:rsidP="00F6450D">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w:t>
      </w:r>
      <w:r w:rsidR="00357662">
        <w:rPr>
          <w:bCs/>
        </w:rPr>
        <w:t xml:space="preserve">those used in </w:t>
      </w:r>
      <w:r>
        <w:rPr>
          <w:bCs/>
        </w:rPr>
        <w:t xml:space="preserve">previous </w:t>
      </w:r>
      <w:r w:rsidR="00682F1D">
        <w:rPr>
          <w:bCs/>
        </w:rPr>
        <w:t>studies (</w:t>
      </w:r>
      <w:r w:rsidR="00A90BFA">
        <w:rPr>
          <w:bCs/>
        </w:rPr>
        <w:t>e.g.</w:t>
      </w:r>
      <w:r w:rsidR="00682F1D">
        <w:rPr>
          <w:bCs/>
        </w:rPr>
        <w:t>, chess</w:t>
      </w:r>
      <w:r>
        <w:rPr>
          <w:bCs/>
        </w:rPr>
        <w:t xml:space="preserve"> or physics</w:t>
      </w:r>
      <w:r w:rsidR="00A90BFA">
        <w:rPr>
          <w:bCs/>
        </w:rPr>
        <w:t>)</w:t>
      </w:r>
      <w:r>
        <w:rPr>
          <w:bCs/>
        </w:rPr>
        <w:t xml:space="preserve">,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w:t>
      </w:r>
      <w:r w:rsidR="004C061A">
        <w:rPr>
          <w:bCs/>
        </w:rPr>
        <w:t>studies could</w:t>
      </w:r>
      <w:r w:rsidR="004C061A" w:rsidRPr="00856D02">
        <w:rPr>
          <w:bCs/>
        </w:rPr>
        <w:t xml:space="preserve"> </w:t>
      </w:r>
      <w:r w:rsidR="00856D02" w:rsidRPr="00856D02">
        <w:rPr>
          <w:bCs/>
        </w:rPr>
        <w:t>this experiment with a larger sample size</w:t>
      </w:r>
      <w:r w:rsidR="004C061A">
        <w:rPr>
          <w:bCs/>
        </w:rPr>
        <w:t xml:space="preserve"> and</w:t>
      </w:r>
      <w:r w:rsidR="00856D02" w:rsidRPr="00856D02">
        <w:rPr>
          <w:bCs/>
        </w:rPr>
        <w:t xml:space="preserv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w:t>
      </w:r>
      <w:r w:rsidR="004C061A">
        <w:rPr>
          <w:bCs/>
        </w:rPr>
        <w:t>(</w:t>
      </w:r>
      <w:r w:rsidR="00856D02" w:rsidRPr="00856D02">
        <w:rPr>
          <w:bCs/>
          <w:i/>
          <w:iCs/>
        </w:rPr>
        <w:t xml:space="preserve">r </w:t>
      </w:r>
      <w:r w:rsidR="00856D02" w:rsidRPr="00856D02">
        <w:rPr>
          <w:bCs/>
        </w:rPr>
        <w:t>= .5</w:t>
      </w:r>
      <w:r>
        <w:rPr>
          <w:bCs/>
        </w:rPr>
        <w:t>0</w:t>
      </w:r>
      <w:r w:rsidR="004C061A">
        <w:rPr>
          <w:bCs/>
        </w:rPr>
        <w:t>)</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w:t>
      </w:r>
      <w:r w:rsidR="004C061A">
        <w:rPr>
          <w:bCs/>
        </w:rPr>
        <w:t>the APM</w:t>
      </w:r>
      <w:r w:rsidR="004C061A" w:rsidRPr="00856D02">
        <w:rPr>
          <w:bCs/>
        </w:rPr>
        <w:t xml:space="preserve"> </w:t>
      </w:r>
      <w:r w:rsidR="004C061A">
        <w:rPr>
          <w:bCs/>
        </w:rPr>
        <w:t>(</w:t>
      </w:r>
      <w:r w:rsidR="00856D02" w:rsidRPr="00856D02">
        <w:rPr>
          <w:bCs/>
          <w:i/>
          <w:iCs/>
        </w:rPr>
        <w:t>r</w:t>
      </w:r>
      <w:r w:rsidR="00856D02" w:rsidRPr="00856D02">
        <w:rPr>
          <w:bCs/>
        </w:rPr>
        <w:t xml:space="preserve"> = .</w:t>
      </w:r>
      <w:r>
        <w:rPr>
          <w:bCs/>
        </w:rPr>
        <w:t>19</w:t>
      </w:r>
      <w:r w:rsidR="00856D02" w:rsidRPr="00856D02">
        <w:rPr>
          <w:bCs/>
        </w:rPr>
        <w:t xml:space="preserve">) </w:t>
      </w:r>
      <w:r w:rsidR="004C061A">
        <w:rPr>
          <w:bCs/>
        </w:rPr>
        <w:t>or the AOSPAN</w:t>
      </w:r>
      <w:r w:rsidR="004C061A" w:rsidRPr="00856D02">
        <w:rPr>
          <w:bCs/>
        </w:rPr>
        <w:t xml:space="preserve"> </w:t>
      </w:r>
      <w:r w:rsidR="004C061A">
        <w:rPr>
          <w:bCs/>
        </w:rPr>
        <w:t>(</w:t>
      </w:r>
      <w:r w:rsidR="00856D02" w:rsidRPr="00856D02">
        <w:rPr>
          <w:bCs/>
          <w:i/>
          <w:iCs/>
        </w:rPr>
        <w:t xml:space="preserve">r </w:t>
      </w:r>
      <w:r w:rsidR="00856D02" w:rsidRPr="00856D02">
        <w:rPr>
          <w:bCs/>
        </w:rPr>
        <w:t>= .2</w:t>
      </w:r>
      <w:r>
        <w:rPr>
          <w:bCs/>
        </w:rPr>
        <w:t>3</w:t>
      </w:r>
      <w:r w:rsidR="00856D02" w:rsidRPr="00856D02">
        <w:rPr>
          <w:bCs/>
        </w:rPr>
        <w:t xml:space="preserve">).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with working memory and 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rsidR="00F6450D" w:rsidRDefault="00F6450D" w:rsidP="00F6450D">
      <w:pPr>
        <w:ind w:firstLine="720"/>
        <w:rPr>
          <w:bCs/>
        </w:rPr>
      </w:pPr>
    </w:p>
    <w:p w:rsidR="00F6450D" w:rsidRDefault="00F6450D" w:rsidP="00F6450D">
      <w:pPr>
        <w:ind w:firstLine="720"/>
        <w:rPr>
          <w:bCs/>
        </w:rPr>
      </w:pPr>
    </w:p>
    <w:p w:rsidR="00F6450D" w:rsidRPr="00F6450D" w:rsidRDefault="00F6450D" w:rsidP="00F6450D">
      <w:pPr>
        <w:ind w:firstLine="720"/>
        <w:rPr>
          <w:bCs/>
        </w:rPr>
      </w:pPr>
    </w:p>
    <w:p w:rsidR="00F93E7B" w:rsidRDefault="00F93E7B" w:rsidP="00AF2E72">
      <w:pPr>
        <w:spacing w:line="480" w:lineRule="auto"/>
        <w:rPr>
          <w:b/>
        </w:rPr>
      </w:pPr>
      <w:r>
        <w:rPr>
          <w:b/>
        </w:rPr>
        <w:t>C</w:t>
      </w:r>
      <w:r w:rsidR="00AF2E72">
        <w:rPr>
          <w:b/>
        </w:rPr>
        <w:t>onclusion</w:t>
      </w:r>
    </w:p>
    <w:p w:rsidR="00F93E7B" w:rsidRPr="00F93E7B" w:rsidRDefault="00B11007" w:rsidP="00AF2E72">
      <w:pPr>
        <w:spacing w:line="480" w:lineRule="auto"/>
        <w:ind w:firstLine="720"/>
        <w:rPr>
          <w:bCs/>
        </w:rPr>
      </w:pPr>
      <w:r>
        <w:rPr>
          <w:bCs/>
        </w:rPr>
        <w:t xml:space="preserve">Other researchers may find that expertise is related </w:t>
      </w:r>
      <w:r w:rsidR="008B7900">
        <w:rPr>
          <w:bCs/>
        </w:rPr>
        <w:t>to different areas of memory; for example, in short</w:t>
      </w:r>
      <w:r w:rsidR="00015E84">
        <w:rPr>
          <w:bCs/>
        </w:rPr>
        <w:t>-</w:t>
      </w:r>
      <w:r w:rsidR="008B7900">
        <w:rPr>
          <w:bCs/>
        </w:rPr>
        <w:t xml:space="preserve">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t>
      </w:r>
      <w:r w:rsidR="00ED15CC">
        <w:rPr>
          <w:bCs/>
        </w:rPr>
        <w:t>by</w:t>
      </w:r>
      <w:r w:rsidR="007F0A82">
        <w:rPr>
          <w:bCs/>
        </w:rPr>
        <w:t xml:space="preserve"> </w:t>
      </w:r>
      <w:proofErr w:type="spellStart"/>
      <w:r w:rsidR="007F0A82">
        <w:rPr>
          <w:bCs/>
        </w:rPr>
        <w:t>Grabner</w:t>
      </w:r>
      <w:proofErr w:type="spellEnd"/>
      <w:r w:rsidR="007F0A82">
        <w:rPr>
          <w:bCs/>
        </w:rPr>
        <w:t xml:space="preserve">, Neubauer, and Stern (2006), those </w:t>
      </w:r>
      <w:r w:rsidR="00117C12">
        <w:rPr>
          <w:bCs/>
        </w:rPr>
        <w:t xml:space="preserve">who </w:t>
      </w:r>
      <w:r w:rsidR="007F0A82">
        <w:rPr>
          <w:bCs/>
        </w:rPr>
        <w:t xml:space="preserve">were more intelligent (using the </w:t>
      </w:r>
      <w:proofErr w:type="spellStart"/>
      <w:r w:rsidR="007F0A82">
        <w:rPr>
          <w:bCs/>
        </w:rPr>
        <w:t>Intelligenz</w:t>
      </w:r>
      <w:proofErr w:type="spellEnd"/>
      <w:r w:rsidR="007F0A82">
        <w:rPr>
          <w:bCs/>
        </w:rPr>
        <w:t>-</w:t>
      </w:r>
      <w:proofErr w:type="spellStart"/>
      <w:r w:rsidR="007F0A82">
        <w:rPr>
          <w:bCs/>
        </w:rPr>
        <w:t>Struktur</w:t>
      </w:r>
      <w:proofErr w:type="spellEnd"/>
      <w:r w:rsidR="007F0A82">
        <w:rPr>
          <w:bCs/>
        </w:rPr>
        <w:t xml:space="preserve">-Test 2000 R; Amthauer, R., 2001) performed better than those who had less intelligence, with the exception of </w:t>
      </w:r>
      <w:r w:rsidR="00AD677E">
        <w:rPr>
          <w:bCs/>
        </w:rPr>
        <w:t>those who we</w:t>
      </w:r>
      <w:r w:rsidR="000B77CB">
        <w:rPr>
          <w:bCs/>
        </w:rPr>
        <w:t xml:space="preserve">re </w:t>
      </w:r>
      <w:r w:rsidR="007F0A82">
        <w:rPr>
          <w:bCs/>
        </w:rPr>
        <w:t>expert</w:t>
      </w:r>
      <w:r w:rsidR="000B77CB">
        <w:rPr>
          <w:bCs/>
        </w:rPr>
        <w:t>s</w:t>
      </w:r>
      <w:r w:rsidR="007F0A82">
        <w:rPr>
          <w:bCs/>
        </w:rPr>
        <w:t xml:space="preserve"> at the task (chess). </w:t>
      </w:r>
    </w:p>
    <w:p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w:t>
      </w:r>
      <w:r w:rsidR="004C061A">
        <w:rPr>
          <w:bCs/>
        </w:rPr>
        <w:t>or else we start to create a file drawer problem</w:t>
      </w:r>
      <w:r w:rsidR="00627691">
        <w:rPr>
          <w:bCs/>
        </w:rPr>
        <w:t xml:space="preserve">. </w:t>
      </w:r>
      <w:r w:rsidR="004C061A">
        <w:rPr>
          <w:bCs/>
        </w:rPr>
        <w:t>The</w:t>
      </w:r>
      <w:r w:rsidR="00627691">
        <w:rPr>
          <w:bCs/>
        </w:rPr>
        <w:t xml:space="preserve"> file drawer problem (Rosenthal, 1979), where the papers in behavioral sciences that did not have </w:t>
      </w:r>
      <w:r w:rsidR="00627691">
        <w:rPr>
          <w:bCs/>
        </w:rPr>
        <w:lastRenderedPageBreak/>
        <w:t>significant results (</w:t>
      </w:r>
      <w:r w:rsidR="00627691">
        <w:rPr>
          <w:bCs/>
          <w:i/>
          <w:iCs/>
        </w:rPr>
        <w:t>p</w:t>
      </w:r>
      <w:r w:rsidR="00627691">
        <w:rPr>
          <w:bCs/>
        </w:rPr>
        <w:t xml:space="preserve"> &gt; .05) were not getting published. In turn, this caused those papers with Type I errors to get published even with irrelevant effect-size estimations. This correlational study demonstrates that more research needs to be established with expertise and could be helpful to </w:t>
      </w:r>
      <w:r w:rsidR="00E62F85">
        <w:rPr>
          <w:bCs/>
        </w:rPr>
        <w:t xml:space="preserve">those </w:t>
      </w:r>
      <w:r w:rsidR="00627691">
        <w:rPr>
          <w:bCs/>
        </w:rPr>
        <w:t xml:space="preserve">researchers </w:t>
      </w:r>
      <w:r w:rsidR="0048044A">
        <w:rPr>
          <w:bCs/>
        </w:rPr>
        <w:t>examining</w:t>
      </w:r>
      <w:r w:rsidR="00627691">
        <w:rPr>
          <w:bCs/>
        </w:rPr>
        <w:t xml:space="preserve"> these constructs. </w:t>
      </w:r>
    </w:p>
    <w:p w:rsidR="00AE6870" w:rsidRPr="00AE6870" w:rsidRDefault="00AE6870" w:rsidP="00AE6870">
      <w:pPr>
        <w:ind w:firstLine="720"/>
      </w:pPr>
    </w:p>
    <w:p w:rsidR="00627691" w:rsidRDefault="00627691">
      <w:pPr>
        <w:rPr>
          <w:b/>
          <w:bCs/>
        </w:rPr>
      </w:pPr>
      <w:r>
        <w:rPr>
          <w:b/>
          <w:bCs/>
        </w:rPr>
        <w:br w:type="page"/>
      </w:r>
    </w:p>
    <w:p w:rsidR="000A3B42" w:rsidRDefault="00AE6870" w:rsidP="00F6450D">
      <w:pPr>
        <w:jc w:val="center"/>
        <w:rPr>
          <w:b/>
          <w:bCs/>
        </w:rPr>
      </w:pPr>
      <w:r>
        <w:rPr>
          <w:b/>
          <w:bCs/>
        </w:rPr>
        <w:lastRenderedPageBreak/>
        <w:t>REFERENCES</w:t>
      </w:r>
    </w:p>
    <w:p w:rsidR="00F6450D" w:rsidRDefault="00F6450D" w:rsidP="00F6450D">
      <w:pPr>
        <w:jc w:val="center"/>
        <w:rPr>
          <w:b/>
          <w:bCs/>
        </w:rPr>
      </w:pPr>
    </w:p>
    <w:p w:rsidR="00F6450D" w:rsidRDefault="00F6450D" w:rsidP="00F6450D">
      <w:pPr>
        <w:jc w:val="center"/>
        <w:rPr>
          <w:b/>
          <w:bCs/>
        </w:rPr>
      </w:pPr>
    </w:p>
    <w:p w:rsidR="00F6450D" w:rsidRPr="00AE6870" w:rsidRDefault="00F6450D" w:rsidP="00F6450D">
      <w:pPr>
        <w:jc w:val="center"/>
        <w:rPr>
          <w:b/>
          <w:bCs/>
        </w:rPr>
      </w:pPr>
    </w:p>
    <w:p w:rsidR="000A3B42" w:rsidRDefault="00856D02" w:rsidP="00785221">
      <w:pPr>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rsidR="00E8336F" w:rsidRPr="00856D02" w:rsidRDefault="00E8336F" w:rsidP="00E8336F">
      <w:pPr>
        <w:ind w:left="720" w:hanging="720"/>
      </w:pPr>
    </w:p>
    <w:p w:rsidR="00856D02" w:rsidRPr="00856D02" w:rsidRDefault="00856D02" w:rsidP="000A3B42">
      <w:r w:rsidRPr="00856D02">
        <w:t>Baddeley, A. D., (1986). </w:t>
      </w:r>
      <w:r w:rsidRPr="00D30470">
        <w:rPr>
          <w:i/>
          <w:iCs/>
        </w:rPr>
        <w:t>Working memory</w:t>
      </w:r>
      <w:r w:rsidRPr="00856D02">
        <w:t>. Oxford: Clarendon Press.</w:t>
      </w:r>
    </w:p>
    <w:p w:rsidR="000A3B42" w:rsidRDefault="000A3B42" w:rsidP="00E8336F">
      <w:pPr>
        <w:ind w:left="720" w:hanging="720"/>
      </w:pPr>
    </w:p>
    <w:p w:rsidR="00856D02" w:rsidRPr="00856D02" w:rsidRDefault="00856D02" w:rsidP="000A3B42">
      <w:pPr>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rsidR="000A3B42" w:rsidRDefault="000A3B42" w:rsidP="00E8336F">
      <w:pPr>
        <w:ind w:left="720" w:hanging="720"/>
      </w:pPr>
    </w:p>
    <w:p w:rsidR="00856D02" w:rsidRDefault="00856D02" w:rsidP="000A3B42">
      <w:pPr>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rsidR="00E8336F" w:rsidRDefault="00E8336F" w:rsidP="00E8336F">
      <w:pPr>
        <w:ind w:left="720" w:hanging="720"/>
      </w:pPr>
    </w:p>
    <w:p w:rsidR="007F0A82" w:rsidRPr="008110AB" w:rsidRDefault="007F0A82" w:rsidP="000A3B42">
      <w:pPr>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rsidR="00E8336F" w:rsidRDefault="00E8336F" w:rsidP="00E8336F">
      <w:pPr>
        <w:ind w:left="720" w:hanging="720"/>
      </w:pPr>
    </w:p>
    <w:p w:rsidR="00570658" w:rsidRPr="00856D02" w:rsidRDefault="00570658" w:rsidP="000A3B42">
      <w:pPr>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rsidR="00E8336F" w:rsidRDefault="00E8336F" w:rsidP="00E8336F">
      <w:pPr>
        <w:ind w:left="720" w:hanging="720"/>
      </w:pPr>
    </w:p>
    <w:p w:rsidR="00856D02" w:rsidRPr="00856D02" w:rsidRDefault="00856D02" w:rsidP="000A3B42">
      <w:pPr>
        <w:ind w:left="720" w:hanging="720"/>
      </w:pPr>
      <w:r w:rsidRPr="00856D02">
        <w:t>Chase, W. G., &amp; Simon, H. A., (1973). Perception in chess. </w:t>
      </w:r>
      <w:r w:rsidRPr="00D30470">
        <w:rPr>
          <w:i/>
          <w:iCs/>
        </w:rPr>
        <w:t>Cognitive Psychology, 4</w:t>
      </w:r>
      <w:r w:rsidRPr="00856D02">
        <w:t xml:space="preserve">(1), 55-81. doi: 10.1016/0010-0285(73)90004-2 </w:t>
      </w:r>
    </w:p>
    <w:p w:rsidR="00E8336F" w:rsidRDefault="00E8336F" w:rsidP="00D05EDF"/>
    <w:p w:rsidR="00856D02" w:rsidRPr="00856D02" w:rsidRDefault="00856D02" w:rsidP="000A3B42">
      <w:pPr>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rsidR="000A3B42" w:rsidRDefault="000A3B42" w:rsidP="00D05EDF"/>
    <w:p w:rsidR="00856D02" w:rsidRPr="00856D02" w:rsidRDefault="00856D02" w:rsidP="000A3B42">
      <w:pPr>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rsidR="00E8336F" w:rsidRDefault="00E8336F" w:rsidP="00E8336F"/>
    <w:p w:rsidR="00E8336F" w:rsidRDefault="00856D02" w:rsidP="00D05EDF">
      <w:pPr>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rsidR="00E8336F" w:rsidRDefault="00E8336F" w:rsidP="000A3B42">
      <w:pPr>
        <w:ind w:left="720" w:hanging="720"/>
      </w:pPr>
    </w:p>
    <w:p w:rsidR="00E8336F" w:rsidRDefault="00EB3757" w:rsidP="00D05EDF">
      <w:pPr>
        <w:ind w:left="720" w:hanging="720"/>
      </w:pPr>
      <w:r w:rsidRPr="00EB3757">
        <w:t>Conway, A. R. A., Kane, M. J., Bunting, M. F., Hambrick, D. Z., Wilhelm, O., Engle, R. W., (2005). Working memory span tasks: A methodological review and user’s guide</w:t>
      </w:r>
      <w:r>
        <w:t xml:space="preserve">. </w:t>
      </w:r>
      <w:r w:rsidRPr="00EB3757">
        <w:rPr>
          <w:i/>
          <w:iCs/>
        </w:rPr>
        <w:t>Psychonomic Bulletin &amp; Review 12</w:t>
      </w:r>
      <w:r>
        <w:t>(5),</w:t>
      </w:r>
      <w:r w:rsidRPr="00EB3757">
        <w:t xml:space="preserve"> 769</w:t>
      </w:r>
      <w:r>
        <w:t xml:space="preserve">-786. doi: </w:t>
      </w:r>
      <w:r w:rsidRPr="00EB3757">
        <w:t>10.3758/BF03196772</w:t>
      </w:r>
    </w:p>
    <w:p w:rsidR="00E8336F" w:rsidRDefault="00E8336F" w:rsidP="00E8336F"/>
    <w:p w:rsidR="000A3B42" w:rsidRDefault="00856D02" w:rsidP="00785221">
      <w:pPr>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rsidR="00E8336F" w:rsidRDefault="00E8336F" w:rsidP="00D05EDF"/>
    <w:p w:rsidR="00856D02" w:rsidRDefault="00856D02" w:rsidP="000A3B42">
      <w:pPr>
        <w:ind w:left="720" w:hanging="720"/>
      </w:pPr>
      <w:r w:rsidRPr="00856D02">
        <w:lastRenderedPageBreak/>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rsidR="00E8336F" w:rsidRDefault="00E8336F" w:rsidP="00E8336F"/>
    <w:p w:rsidR="00E8336F" w:rsidRDefault="00570658" w:rsidP="00D05EDF">
      <w:pPr>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rsidR="00E8336F" w:rsidRDefault="00E8336F" w:rsidP="00E8336F"/>
    <w:p w:rsidR="00E8336F" w:rsidRDefault="00856D02" w:rsidP="00D05EDF">
      <w:pPr>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rsidR="00E8336F" w:rsidRDefault="00E8336F" w:rsidP="00E8336F"/>
    <w:p w:rsidR="000A3B42" w:rsidRDefault="00856D02" w:rsidP="00785221">
      <w:pPr>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rsidR="000A3B42" w:rsidRDefault="000A3B42" w:rsidP="00D05EDF">
      <w:pPr>
        <w:ind w:left="720" w:hanging="720"/>
      </w:pPr>
    </w:p>
    <w:p w:rsidR="00E8336F" w:rsidRDefault="00856D02" w:rsidP="00D05EDF">
      <w:pPr>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rsidR="00E8336F" w:rsidRDefault="00E8336F" w:rsidP="00E8336F"/>
    <w:p w:rsidR="008E78DC" w:rsidRPr="00856D02" w:rsidRDefault="008E78DC" w:rsidP="000A3B42">
      <w:pPr>
        <w:ind w:left="720" w:hanging="720"/>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rsidR="00E8336F" w:rsidRDefault="00E8336F" w:rsidP="00E8336F"/>
    <w:p w:rsidR="00E8336F" w:rsidRDefault="00856D02" w:rsidP="00D05EDF">
      <w:pPr>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rsidR="00E8336F" w:rsidRDefault="00E8336F" w:rsidP="00E8336F"/>
    <w:p w:rsidR="00570658" w:rsidRDefault="00570658" w:rsidP="00785221">
      <w:pPr>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rsidR="00E8336F" w:rsidRDefault="00E8336F" w:rsidP="00E8336F"/>
    <w:p w:rsidR="00E8336F" w:rsidRPr="00D05EDF" w:rsidRDefault="00856D02" w:rsidP="00D05EDF">
      <w:pPr>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rsidR="00E8336F" w:rsidRDefault="00E8336F" w:rsidP="00E8336F"/>
    <w:p w:rsidR="00E8336F" w:rsidRDefault="00856D02" w:rsidP="00D05EDF">
      <w:pPr>
        <w:ind w:left="720" w:hanging="720"/>
      </w:pPr>
      <w:r w:rsidRPr="00856D02">
        <w:t>Raven, J. C. (1936). Mental tests used in genetic studies: The performance of related individuals on tests mainly educative and mainly reproductive. MSc Thesis of University of London.</w:t>
      </w:r>
    </w:p>
    <w:p w:rsidR="00E8336F" w:rsidRDefault="00E8336F" w:rsidP="00E8336F"/>
    <w:p w:rsidR="00E8336F" w:rsidRDefault="008110AB" w:rsidP="00D05EDF">
      <w:pPr>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rsidR="00E8336F" w:rsidRDefault="00E8336F" w:rsidP="00E8336F"/>
    <w:p w:rsidR="000A3B42" w:rsidRDefault="00856D02" w:rsidP="00D05EDF">
      <w:pPr>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rsidR="00856D02" w:rsidRPr="00856D02" w:rsidRDefault="00856D02" w:rsidP="000A3B42">
      <w:pPr>
        <w:ind w:left="720" w:hanging="720"/>
      </w:pPr>
      <w:r w:rsidRPr="00856D02">
        <w:lastRenderedPageBreak/>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rsidR="00E8336F" w:rsidRDefault="00E8336F" w:rsidP="00E8336F"/>
    <w:p w:rsidR="00856D02" w:rsidRPr="00856D02" w:rsidRDefault="00856D02" w:rsidP="000A3B42">
      <w:pPr>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w:t>
      </w:r>
      <w:proofErr w:type="gramStart"/>
      <w:r w:rsidRPr="00856D02">
        <w:t>X(</w:t>
      </w:r>
      <w:proofErr w:type="gramEnd"/>
      <w:r w:rsidRPr="00856D02">
        <w:t>89)90040-5</w:t>
      </w:r>
    </w:p>
    <w:p w:rsidR="00E8336F" w:rsidRDefault="00E8336F" w:rsidP="00E8336F"/>
    <w:p w:rsidR="00856D02" w:rsidRPr="00856D02" w:rsidRDefault="00856D02" w:rsidP="000A3B42">
      <w:pPr>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rsidR="00E8336F" w:rsidRDefault="00E8336F" w:rsidP="00E8336F"/>
    <w:p w:rsidR="00856D02" w:rsidRPr="00856D02" w:rsidRDefault="00856D02" w:rsidP="000A3B42">
      <w:pPr>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rsidR="00D968E1" w:rsidRPr="007B01B1" w:rsidRDefault="00D968E1" w:rsidP="00D30470">
      <w:pPr>
        <w:spacing w:line="480" w:lineRule="auto"/>
        <w:ind w:left="720"/>
      </w:pPr>
    </w:p>
    <w:p w:rsidR="00EF7398" w:rsidRDefault="00EF7398">
      <w:r>
        <w:br w:type="page"/>
      </w:r>
    </w:p>
    <w:p w:rsidR="00911471" w:rsidRDefault="00EF7398" w:rsidP="00682F1D">
      <w:pPr>
        <w:spacing w:line="480" w:lineRule="auto"/>
        <w:jc w:val="center"/>
        <w:rPr>
          <w:b/>
          <w:bCs/>
        </w:rPr>
      </w:pPr>
      <w:r w:rsidRPr="00EF7398">
        <w:rPr>
          <w:b/>
          <w:bCs/>
        </w:rPr>
        <w:lastRenderedPageBreak/>
        <w:t>APPENDIX</w:t>
      </w:r>
      <w:r w:rsidR="00682F1D">
        <w:rPr>
          <w:b/>
          <w:bCs/>
        </w:rPr>
        <w:t>: HUMAN</w:t>
      </w:r>
      <w:r w:rsidR="00682F1D" w:rsidRPr="00682F1D">
        <w:rPr>
          <w:b/>
          <w:bCs/>
        </w:rPr>
        <w:t xml:space="preserve"> </w:t>
      </w:r>
      <w:r w:rsidR="00682F1D">
        <w:rPr>
          <w:b/>
          <w:bCs/>
        </w:rPr>
        <w:t>SUBJECTS</w:t>
      </w:r>
      <w:r w:rsidR="00682F1D" w:rsidRPr="00682F1D">
        <w:rPr>
          <w:b/>
          <w:bCs/>
        </w:rPr>
        <w:t xml:space="preserve"> IRB </w:t>
      </w:r>
      <w:r w:rsidR="00682F1D">
        <w:rPr>
          <w:b/>
          <w:bCs/>
        </w:rPr>
        <w:t>APPROVAL</w:t>
      </w:r>
      <w:r w:rsidRPr="00EF7398">
        <w:rPr>
          <w:b/>
          <w:bCs/>
        </w:rPr>
        <w:t xml:space="preserve"> </w:t>
      </w:r>
    </w:p>
    <w:p w:rsidR="00682F1D" w:rsidRDefault="00682F1D" w:rsidP="00682F1D">
      <w:pPr>
        <w:spacing w:line="480" w:lineRule="auto"/>
        <w:jc w:val="center"/>
        <w:rPr>
          <w:b/>
          <w:bCs/>
        </w:rPr>
      </w:pPr>
    </w:p>
    <w:p w:rsidR="00682F1D" w:rsidRPr="00911471" w:rsidRDefault="00682F1D" w:rsidP="00682F1D">
      <w:pPr>
        <w:spacing w:line="480" w:lineRule="auto"/>
        <w:jc w:val="center"/>
      </w:pPr>
    </w:p>
    <w:p w:rsidR="00682F1D" w:rsidRDefault="00682F1D" w:rsidP="00682F1D">
      <w:pPr>
        <w:jc w:val="center"/>
        <w:rPr>
          <w:rFonts w:ascii="-webkit-standard" w:hAnsi="-webkit-standard"/>
          <w:color w:val="000000"/>
        </w:rPr>
      </w:pPr>
      <w:r>
        <w:rPr>
          <w:rFonts w:ascii="-webkit-standard" w:hAnsi="-webkit-standard"/>
          <w:b/>
          <w:bCs/>
          <w:noProof/>
          <w:color w:val="000000"/>
        </w:rPr>
        <w:drawing>
          <wp:inline distT="0" distB="0" distL="0" distR="0">
            <wp:extent cx="1240076" cy="682462"/>
            <wp:effectExtent l="0" t="0" r="5080" b="381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62214" cy="694645"/>
                    </a:xfrm>
                    <a:prstGeom prst="rect">
                      <a:avLst/>
                    </a:prstGeom>
                    <a:noFill/>
                    <a:ln>
                      <a:noFill/>
                    </a:ln>
                  </pic:spPr>
                </pic:pic>
              </a:graphicData>
            </a:graphic>
          </wp:inline>
        </w:drawing>
      </w:r>
    </w:p>
    <w:p w:rsidR="00B00A52" w:rsidRDefault="00682F1D" w:rsidP="00682F1D">
      <w:pPr>
        <w:rPr>
          <w:color w:val="000000"/>
        </w:rPr>
      </w:pPr>
      <w:r w:rsidRPr="00682F1D">
        <w:rPr>
          <w:rStyle w:val="Strong"/>
          <w:color w:val="000000"/>
        </w:rPr>
        <w:t>To:</w:t>
      </w:r>
      <w:r w:rsidRPr="00682F1D">
        <w:rPr>
          <w:rStyle w:val="apple-converted-space"/>
          <w:color w:val="000000"/>
        </w:rPr>
        <w:t> </w:t>
      </w:r>
      <w:r w:rsidRPr="00682F1D">
        <w:rPr>
          <w:color w:val="000000"/>
        </w:rPr>
        <w:br/>
        <w:t>Erin Buchanan</w:t>
      </w:r>
      <w:r w:rsidRPr="00682F1D">
        <w:rPr>
          <w:rStyle w:val="apple-converted-space"/>
          <w:color w:val="000000"/>
        </w:rPr>
        <w:t> </w:t>
      </w:r>
      <w:r w:rsidRPr="00682F1D">
        <w:rPr>
          <w:color w:val="000000"/>
        </w:rPr>
        <w:br/>
        <w:t>Psychology</w:t>
      </w:r>
      <w:r w:rsidRPr="00682F1D">
        <w:rPr>
          <w:rStyle w:val="apple-converted-space"/>
          <w:color w:val="000000"/>
        </w:rPr>
        <w:t> </w:t>
      </w:r>
      <w:r w:rsidRPr="00682F1D">
        <w:rPr>
          <w:color w:val="000000"/>
        </w:rPr>
        <w:br/>
      </w:r>
      <w:r w:rsidRPr="00682F1D">
        <w:rPr>
          <w:color w:val="000000"/>
        </w:rPr>
        <w:br/>
      </w:r>
      <w:r w:rsidRPr="00682F1D">
        <w:rPr>
          <w:color w:val="000000"/>
        </w:rPr>
        <w:br/>
      </w:r>
      <w:r w:rsidRPr="00682F1D">
        <w:rPr>
          <w:rStyle w:val="Strong"/>
          <w:color w:val="000000"/>
        </w:rPr>
        <w:t>RE:</w:t>
      </w:r>
      <w:r w:rsidRPr="00682F1D">
        <w:rPr>
          <w:rStyle w:val="apple-converted-space"/>
          <w:b/>
          <w:bCs/>
          <w:color w:val="000000"/>
        </w:rPr>
        <w:t> </w:t>
      </w:r>
      <w:r w:rsidRPr="00682F1D">
        <w:rPr>
          <w:color w:val="000000"/>
        </w:rPr>
        <w:t>Notice of IRB Approval</w:t>
      </w:r>
      <w:r w:rsidRPr="00682F1D">
        <w:rPr>
          <w:rStyle w:val="apple-converted-space"/>
          <w:color w:val="000000"/>
        </w:rPr>
        <w:t> </w:t>
      </w:r>
      <w:r w:rsidRPr="00682F1D">
        <w:rPr>
          <w:color w:val="000000"/>
        </w:rPr>
        <w:br/>
      </w:r>
      <w:r w:rsidRPr="00682F1D">
        <w:rPr>
          <w:rStyle w:val="Strong"/>
          <w:color w:val="000000"/>
        </w:rPr>
        <w:t>Submission Type:</w:t>
      </w:r>
      <w:r w:rsidRPr="00682F1D">
        <w:rPr>
          <w:rStyle w:val="apple-converted-space"/>
          <w:b/>
          <w:bCs/>
          <w:color w:val="000000"/>
        </w:rPr>
        <w:t> </w:t>
      </w:r>
      <w:r w:rsidRPr="00682F1D">
        <w:rPr>
          <w:color w:val="000000"/>
        </w:rPr>
        <w:t>Initial</w:t>
      </w:r>
      <w:r w:rsidRPr="00682F1D">
        <w:rPr>
          <w:rStyle w:val="apple-converted-space"/>
          <w:color w:val="000000"/>
        </w:rPr>
        <w:t> </w:t>
      </w:r>
      <w:r w:rsidRPr="00682F1D">
        <w:rPr>
          <w:color w:val="000000"/>
        </w:rPr>
        <w:br/>
      </w:r>
      <w:r w:rsidRPr="00682F1D">
        <w:rPr>
          <w:rStyle w:val="Strong"/>
          <w:color w:val="000000"/>
        </w:rPr>
        <w:t>Study #:</w:t>
      </w:r>
      <w:r w:rsidRPr="00682F1D">
        <w:rPr>
          <w:rStyle w:val="apple-converted-space"/>
          <w:b/>
          <w:bCs/>
          <w:color w:val="000000"/>
        </w:rPr>
        <w:t> </w:t>
      </w:r>
      <w:r w:rsidRPr="00682F1D">
        <w:rPr>
          <w:color w:val="000000"/>
        </w:rPr>
        <w:t>IRB-FY2018-750</w:t>
      </w:r>
      <w:r w:rsidRPr="00682F1D">
        <w:rPr>
          <w:rStyle w:val="apple-converted-space"/>
          <w:color w:val="000000"/>
        </w:rPr>
        <w:t> </w:t>
      </w:r>
      <w:r w:rsidRPr="00682F1D">
        <w:rPr>
          <w:color w:val="000000"/>
        </w:rPr>
        <w:br/>
      </w:r>
      <w:r w:rsidRPr="00682F1D">
        <w:rPr>
          <w:rStyle w:val="Strong"/>
          <w:color w:val="000000"/>
        </w:rPr>
        <w:t>Study Title:</w:t>
      </w:r>
      <w:r w:rsidRPr="00682F1D">
        <w:rPr>
          <w:rStyle w:val="apple-converted-space"/>
          <w:color w:val="000000"/>
        </w:rPr>
        <w:t> </w:t>
      </w:r>
      <w:r w:rsidRPr="00682F1D">
        <w:rPr>
          <w:color w:val="000000"/>
        </w:rPr>
        <w:t>Addie Thesis</w:t>
      </w:r>
      <w:r w:rsidRPr="00682F1D">
        <w:rPr>
          <w:rStyle w:val="apple-converted-space"/>
          <w:color w:val="000000"/>
        </w:rPr>
        <w:t> </w:t>
      </w:r>
      <w:r w:rsidRPr="00682F1D">
        <w:rPr>
          <w:color w:val="000000"/>
        </w:rPr>
        <w:br/>
      </w:r>
      <w:r w:rsidRPr="00682F1D">
        <w:rPr>
          <w:rStyle w:val="Strong"/>
          <w:color w:val="000000"/>
        </w:rPr>
        <w:t>Decision:</w:t>
      </w:r>
      <w:r w:rsidRPr="00682F1D">
        <w:rPr>
          <w:rStyle w:val="apple-converted-space"/>
          <w:b/>
          <w:bCs/>
          <w:color w:val="000000"/>
        </w:rPr>
        <w:t> </w:t>
      </w:r>
      <w:r w:rsidRPr="00682F1D">
        <w:rPr>
          <w:color w:val="000000"/>
        </w:rPr>
        <w:t>Approved</w:t>
      </w:r>
      <w:r w:rsidRPr="00682F1D">
        <w:rPr>
          <w:rStyle w:val="apple-converted-space"/>
          <w:color w:val="000000"/>
        </w:rPr>
        <w:t> </w:t>
      </w:r>
      <w:r w:rsidRPr="00682F1D">
        <w:rPr>
          <w:color w:val="000000"/>
        </w:rPr>
        <w:br/>
      </w:r>
      <w:r w:rsidRPr="00682F1D">
        <w:rPr>
          <w:color w:val="000000"/>
        </w:rPr>
        <w:br/>
      </w:r>
      <w:r w:rsidRPr="00682F1D">
        <w:rPr>
          <w:rStyle w:val="Strong"/>
          <w:color w:val="000000"/>
        </w:rPr>
        <w:t>Approval Date:</w:t>
      </w:r>
      <w:r w:rsidRPr="00682F1D">
        <w:rPr>
          <w:color w:val="000000"/>
        </w:rPr>
        <w:t> September 4, 2018</w:t>
      </w:r>
      <w:r w:rsidRPr="00682F1D">
        <w:rPr>
          <w:rStyle w:val="apple-converted-space"/>
          <w:color w:val="000000"/>
        </w:rPr>
        <w:t> </w:t>
      </w:r>
      <w:r w:rsidRPr="00682F1D">
        <w:rPr>
          <w:color w:val="000000"/>
        </w:rPr>
        <w:br/>
      </w:r>
      <w:r w:rsidRPr="00682F1D">
        <w:rPr>
          <w:rStyle w:val="Strong"/>
          <w:color w:val="000000"/>
        </w:rPr>
        <w:t>Expiration Date:</w:t>
      </w:r>
      <w:r w:rsidRPr="00682F1D">
        <w:rPr>
          <w:color w:val="000000"/>
        </w:rPr>
        <w:t> September 4, 2019</w:t>
      </w:r>
      <w:r w:rsidRPr="00682F1D">
        <w:rPr>
          <w:rStyle w:val="apple-converted-space"/>
          <w:color w:val="000000"/>
        </w:rPr>
        <w:t> </w:t>
      </w:r>
      <w:r w:rsidRPr="00682F1D">
        <w:rPr>
          <w:color w:val="000000"/>
        </w:rPr>
        <w:br/>
      </w:r>
      <w:r w:rsidRPr="00682F1D">
        <w:rPr>
          <w:color w:val="000000"/>
        </w:rPr>
        <w:br/>
        <w:t>This submission has been approved by the Missouri State University Institutional Review Board (IRB) for the period indicated.</w:t>
      </w:r>
      <w:r w:rsidRPr="00682F1D">
        <w:rPr>
          <w:rStyle w:val="apple-converted-space"/>
          <w:color w:val="000000"/>
        </w:rPr>
        <w:t> </w:t>
      </w:r>
      <w:r w:rsidRPr="00682F1D">
        <w:rPr>
          <w:color w:val="000000"/>
        </w:rPr>
        <w:br/>
      </w:r>
      <w:r w:rsidRPr="00682F1D">
        <w:rPr>
          <w:color w:val="000000"/>
        </w:rPr>
        <w:br/>
        <w:t>______________________________________________________________________________Federal regulations require that all research be reviewed at least annually. It is the Principal Investigator’s responsibility to submit for renewal and obtain approval before the expiration date. You may not continue any research activity beyond the expiration date without IRB approval. Failure to receive approval for continuation before the expiration date will result in automatic termination of the approval for this study on the expiration date.</w:t>
      </w:r>
      <w:r w:rsidRPr="00682F1D">
        <w:rPr>
          <w:rStyle w:val="apple-converted-space"/>
          <w:color w:val="000000"/>
        </w:rPr>
        <w:t> </w:t>
      </w:r>
      <w:r w:rsidRPr="00682F1D">
        <w:rPr>
          <w:color w:val="000000"/>
        </w:rPr>
        <w:br/>
      </w:r>
      <w:r w:rsidRPr="00682F1D">
        <w:rPr>
          <w:color w:val="000000"/>
        </w:rPr>
        <w:br/>
        <w:t>You are required to obtain IRB approval for any changes to any aspect of this study before they can be implemented. Should any adverse event or unanticipated problem involving risks to subjects or others occur it must be reported immediately to the IRB.</w:t>
      </w:r>
      <w:r w:rsidRPr="00682F1D">
        <w:rPr>
          <w:rStyle w:val="apple-converted-space"/>
          <w:color w:val="000000"/>
        </w:rPr>
        <w:t> </w:t>
      </w:r>
      <w:r w:rsidRPr="00682F1D">
        <w:rPr>
          <w:color w:val="000000"/>
        </w:rPr>
        <w:br/>
      </w:r>
      <w:r w:rsidRPr="00682F1D">
        <w:rPr>
          <w:color w:val="000000"/>
        </w:rPr>
        <w:br/>
        <w:t>This study was reviewed in accordance with federal regulations governing human subjects research, including those found at 45 CFR 46 (Common Rule), 45 CFR 164 (HIPAA), 21 CFR 50 &amp; 56 (FDA), and 40 CFR 26 (EPA), where applicable.</w:t>
      </w:r>
      <w:r w:rsidRPr="00682F1D">
        <w:rPr>
          <w:rStyle w:val="apple-converted-space"/>
          <w:color w:val="000000"/>
        </w:rPr>
        <w:t> </w:t>
      </w:r>
      <w:r w:rsidRPr="00682F1D">
        <w:rPr>
          <w:color w:val="000000"/>
        </w:rPr>
        <w:br/>
      </w:r>
      <w:r w:rsidRPr="00682F1D">
        <w:rPr>
          <w:color w:val="000000"/>
        </w:rPr>
        <w:br/>
        <w:t>Researchers Associated with this Project:</w:t>
      </w:r>
      <w:r w:rsidRPr="00682F1D">
        <w:rPr>
          <w:rStyle w:val="apple-converted-space"/>
          <w:color w:val="000000"/>
        </w:rPr>
        <w:t> </w:t>
      </w:r>
      <w:r w:rsidRPr="00682F1D">
        <w:rPr>
          <w:color w:val="000000"/>
        </w:rPr>
        <w:br/>
      </w:r>
      <w:r w:rsidRPr="00682F1D">
        <w:rPr>
          <w:rStyle w:val="Strong"/>
          <w:color w:val="000000"/>
        </w:rPr>
        <w:t>PI: </w:t>
      </w:r>
      <w:r w:rsidRPr="00682F1D">
        <w:rPr>
          <w:rStyle w:val="apple-converted-space"/>
          <w:b/>
          <w:bCs/>
          <w:color w:val="000000"/>
        </w:rPr>
        <w:t> </w:t>
      </w:r>
      <w:r w:rsidRPr="00682F1D">
        <w:rPr>
          <w:color w:val="000000"/>
        </w:rPr>
        <w:t>Erin Buchanan</w:t>
      </w:r>
      <w:r w:rsidRPr="00682F1D">
        <w:rPr>
          <w:rStyle w:val="apple-converted-space"/>
          <w:color w:val="000000"/>
        </w:rPr>
        <w:t> </w:t>
      </w:r>
      <w:r w:rsidRPr="00682F1D">
        <w:rPr>
          <w:b/>
          <w:bCs/>
          <w:color w:val="000000"/>
        </w:rPr>
        <w:br/>
      </w:r>
      <w:r w:rsidRPr="00682F1D">
        <w:rPr>
          <w:rStyle w:val="Strong"/>
          <w:color w:val="000000"/>
        </w:rPr>
        <w:t>Co-PI: </w:t>
      </w:r>
      <w:r w:rsidRPr="00682F1D">
        <w:rPr>
          <w:rStyle w:val="apple-converted-space"/>
          <w:color w:val="000000"/>
        </w:rPr>
        <w:t> </w:t>
      </w:r>
      <w:r w:rsidRPr="00682F1D">
        <w:rPr>
          <w:b/>
          <w:bCs/>
          <w:color w:val="000000"/>
        </w:rPr>
        <w:br/>
      </w:r>
      <w:r w:rsidRPr="00682F1D">
        <w:rPr>
          <w:rStyle w:val="Strong"/>
          <w:color w:val="000000"/>
        </w:rPr>
        <w:t>Primary Contact: </w:t>
      </w:r>
      <w:r w:rsidRPr="00682F1D">
        <w:rPr>
          <w:rStyle w:val="apple-converted-space"/>
          <w:b/>
          <w:bCs/>
          <w:color w:val="000000"/>
        </w:rPr>
        <w:t> </w:t>
      </w:r>
      <w:r w:rsidRPr="00682F1D">
        <w:rPr>
          <w:color w:val="000000"/>
        </w:rPr>
        <w:t>Addie Wikowsky</w:t>
      </w:r>
      <w:r w:rsidRPr="00682F1D">
        <w:rPr>
          <w:rStyle w:val="apple-converted-space"/>
          <w:color w:val="000000"/>
        </w:rPr>
        <w:t> </w:t>
      </w:r>
      <w:r w:rsidRPr="00682F1D">
        <w:rPr>
          <w:b/>
          <w:bCs/>
          <w:color w:val="000000"/>
        </w:rPr>
        <w:br/>
      </w:r>
      <w:r w:rsidRPr="00682F1D">
        <w:rPr>
          <w:rStyle w:val="Strong"/>
          <w:color w:val="000000"/>
        </w:rPr>
        <w:t>Other Investigators:</w:t>
      </w:r>
      <w:r w:rsidRPr="00682F1D">
        <w:rPr>
          <w:rStyle w:val="apple-converted-space"/>
          <w:color w:val="000000"/>
        </w:rPr>
        <w:t> </w:t>
      </w:r>
      <w:r w:rsidRPr="00682F1D">
        <w:rPr>
          <w:color w:val="000000"/>
        </w:rPr>
        <w:t> </w:t>
      </w:r>
    </w:p>
    <w:p w:rsidR="00B00A52" w:rsidRDefault="00B00A52">
      <w:pPr>
        <w:rPr>
          <w:color w:val="000000"/>
        </w:rPr>
      </w:pPr>
    </w:p>
    <w:p w:rsidR="00B00A52" w:rsidRDefault="00B00A52" w:rsidP="00682F1D">
      <w:r>
        <w:rPr>
          <w:noProof/>
        </w:rPr>
        <w:drawing>
          <wp:inline distT="0" distB="0" distL="0" distR="0">
            <wp:extent cx="5943600" cy="74682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46823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6625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RB Appro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6254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2440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1 at 6.46.0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rsidR="00B00A52" w:rsidRDefault="00B00A52">
      <w:r>
        <w:br w:type="page"/>
      </w:r>
    </w:p>
    <w:p w:rsidR="00B00A52" w:rsidRDefault="00B00A52" w:rsidP="00682F1D"/>
    <w:p w:rsidR="00B00A52" w:rsidRDefault="00B00A52">
      <w:r>
        <w:rPr>
          <w:noProof/>
        </w:rPr>
        <w:drawing>
          <wp:inline distT="0" distB="0" distL="0" distR="0">
            <wp:extent cx="5943600" cy="7833360"/>
            <wp:effectExtent l="0" t="0" r="0" b="254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rsidR="00B00A52" w:rsidRDefault="00B00A52">
      <w:r>
        <w:br w:type="page"/>
      </w:r>
    </w:p>
    <w:p w:rsidR="00B00A52" w:rsidRDefault="00B00A52">
      <w:r>
        <w:rPr>
          <w:noProof/>
        </w:rPr>
        <w:lastRenderedPageBreak/>
        <w:drawing>
          <wp:inline distT="0" distB="0" distL="0" distR="0">
            <wp:extent cx="5600700" cy="78867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0700" cy="7886700"/>
                    </a:xfrm>
                    <a:prstGeom prst="rect">
                      <a:avLst/>
                    </a:prstGeom>
                  </pic:spPr>
                </pic:pic>
              </a:graphicData>
            </a:graphic>
          </wp:inline>
        </w:drawing>
      </w:r>
    </w:p>
    <w:p w:rsidR="00B00A52" w:rsidRDefault="00B00A52">
      <w:r>
        <w:br w:type="page"/>
      </w:r>
    </w:p>
    <w:p w:rsidR="00B00A52" w:rsidRDefault="00B00A52">
      <w:r>
        <w:rPr>
          <w:noProof/>
        </w:rPr>
        <w:lastRenderedPageBreak/>
        <w:drawing>
          <wp:inline distT="0" distB="0" distL="0" distR="0">
            <wp:extent cx="5943600" cy="710247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102475"/>
                    </a:xfrm>
                    <a:prstGeom prst="rect">
                      <a:avLst/>
                    </a:prstGeom>
                  </pic:spPr>
                </pic:pic>
              </a:graphicData>
            </a:graphic>
          </wp:inline>
        </w:drawing>
      </w:r>
      <w:r>
        <w:br w:type="page"/>
      </w:r>
      <w:r>
        <w:rPr>
          <w:noProof/>
        </w:rPr>
        <w:lastRenderedPageBreak/>
        <w:drawing>
          <wp:inline distT="0" distB="0" distL="0" distR="0">
            <wp:extent cx="5943600" cy="7973060"/>
            <wp:effectExtent l="0" t="0" r="0" b="254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01 at 6.48.5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973060"/>
                    </a:xfrm>
                    <a:prstGeom prst="rect">
                      <a:avLst/>
                    </a:prstGeom>
                  </pic:spPr>
                </pic:pic>
              </a:graphicData>
            </a:graphic>
          </wp:inline>
        </w:drawing>
      </w:r>
    </w:p>
    <w:p w:rsidR="00B00A52" w:rsidRDefault="00B00A52"/>
    <w:p w:rsidR="00B00A52" w:rsidRDefault="00B00A52" w:rsidP="00682F1D">
      <w:r>
        <w:rPr>
          <w:noProof/>
        </w:rPr>
        <w:lastRenderedPageBreak/>
        <w:drawing>
          <wp:inline distT="0" distB="0" distL="0" distR="0">
            <wp:extent cx="5943600" cy="792924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1 at 6.49.55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92924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3719195"/>
            <wp:effectExtent l="0" t="0" r="0" b="190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80161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80161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3660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36600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2965450"/>
            <wp:effectExtent l="0" t="0" r="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75144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75144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42950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651954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651954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48601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486015"/>
            <wp:effectExtent l="0" t="0" r="0" b="0"/>
            <wp:docPr id="33" name="Picture 3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3812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38124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3575685"/>
            <wp:effectExtent l="0" t="0" r="0" b="571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880350"/>
            <wp:effectExtent l="0" t="0" r="0" b="635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88035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30900" cy="111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0900" cy="1117600"/>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943600" cy="7778115"/>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778115"/>
                    </a:xfrm>
                    <a:prstGeom prst="rect">
                      <a:avLst/>
                    </a:prstGeom>
                  </pic:spPr>
                </pic:pic>
              </a:graphicData>
            </a:graphic>
          </wp:inline>
        </w:drawing>
      </w:r>
    </w:p>
    <w:p w:rsidR="00B00A52" w:rsidRDefault="00B00A52">
      <w:r>
        <w:br w:type="page"/>
      </w:r>
    </w:p>
    <w:p w:rsidR="00B00A52" w:rsidRDefault="00B00A52" w:rsidP="00682F1D">
      <w:r>
        <w:rPr>
          <w:noProof/>
        </w:rPr>
        <w:lastRenderedPageBreak/>
        <w:drawing>
          <wp:inline distT="0" distB="0" distL="0" distR="0">
            <wp:extent cx="5842000" cy="78105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42000" cy="7810500"/>
                    </a:xfrm>
                    <a:prstGeom prst="rect">
                      <a:avLst/>
                    </a:prstGeom>
                  </pic:spPr>
                </pic:pic>
              </a:graphicData>
            </a:graphic>
          </wp:inline>
        </w:drawing>
      </w:r>
    </w:p>
    <w:p w:rsidR="00B00A52" w:rsidRDefault="00B00A52">
      <w:r>
        <w:br w:type="page"/>
      </w:r>
    </w:p>
    <w:p w:rsidR="00EF7398" w:rsidRPr="00682F1D" w:rsidRDefault="00B00A52" w:rsidP="00682F1D">
      <w:r>
        <w:rPr>
          <w:noProof/>
        </w:rPr>
        <w:lastRenderedPageBreak/>
        <w:drawing>
          <wp:inline distT="0" distB="0" distL="0" distR="0">
            <wp:extent cx="5943600" cy="7958455"/>
            <wp:effectExtent l="0" t="0" r="0" b="444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958455"/>
                    </a:xfrm>
                    <a:prstGeom prst="rect">
                      <a:avLst/>
                    </a:prstGeom>
                  </pic:spPr>
                </pic:pic>
              </a:graphicData>
            </a:graphic>
          </wp:inline>
        </w:drawing>
      </w:r>
    </w:p>
    <w:sectPr w:rsidR="00EF7398" w:rsidRPr="00682F1D" w:rsidSect="00610EE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2B6" w:rsidRDefault="009802B6">
      <w:r>
        <w:separator/>
      </w:r>
    </w:p>
  </w:endnote>
  <w:endnote w:type="continuationSeparator" w:id="0">
    <w:p w:rsidR="009802B6" w:rsidRDefault="00980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098D" w:rsidRDefault="00382B69" w:rsidP="002B1DB5">
    <w:pPr>
      <w:pStyle w:val="Footer"/>
      <w:framePr w:wrap="around" w:vAnchor="text" w:hAnchor="margin" w:xAlign="center" w:y="1"/>
      <w:rPr>
        <w:rStyle w:val="PageNumber"/>
      </w:rPr>
    </w:pPr>
    <w:r>
      <w:rPr>
        <w:rStyle w:val="PageNumber"/>
      </w:rPr>
      <w:fldChar w:fldCharType="begin"/>
    </w:r>
    <w:r w:rsidR="0031098D">
      <w:rPr>
        <w:rStyle w:val="PageNumber"/>
      </w:rPr>
      <w:instrText xml:space="preserve">PAGE  </w:instrText>
    </w:r>
    <w:r>
      <w:rPr>
        <w:rStyle w:val="PageNumber"/>
      </w:rPr>
      <w:fldChar w:fldCharType="separate"/>
    </w:r>
    <w:r w:rsidR="0031098D">
      <w:rPr>
        <w:rStyle w:val="PageNumber"/>
        <w:noProof/>
      </w:rPr>
      <w:t>ii</w:t>
    </w:r>
    <w:r>
      <w:rPr>
        <w:rStyle w:val="PageNumber"/>
      </w:rPr>
      <w:fldChar w:fldCharType="end"/>
    </w:r>
  </w:p>
  <w:p w:rsidR="0031098D" w:rsidRDefault="0031098D"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rsidR="0031098D" w:rsidRDefault="00382B69">
        <w:pPr>
          <w:pStyle w:val="Footer"/>
          <w:jc w:val="center"/>
        </w:pPr>
        <w:r>
          <w:fldChar w:fldCharType="begin"/>
        </w:r>
        <w:r w:rsidR="0031098D">
          <w:instrText xml:space="preserve"> PAGE   \* MERGEFORMAT </w:instrText>
        </w:r>
        <w:r>
          <w:fldChar w:fldCharType="separate"/>
        </w:r>
        <w:r w:rsidR="004F7BE8">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2B6" w:rsidRDefault="009802B6">
      <w:r>
        <w:separator/>
      </w:r>
    </w:p>
  </w:footnote>
  <w:footnote w:type="continuationSeparator" w:id="0">
    <w:p w:rsidR="009802B6" w:rsidRDefault="009802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38C0158"/>
    <w:multiLevelType w:val="hybridMultilevel"/>
    <w:tmpl w:val="750C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20"/>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899"/>
    <w:rsid w:val="000010A5"/>
    <w:rsid w:val="00002A71"/>
    <w:rsid w:val="0000411B"/>
    <w:rsid w:val="0000630F"/>
    <w:rsid w:val="00006EF0"/>
    <w:rsid w:val="00011CFB"/>
    <w:rsid w:val="00015E84"/>
    <w:rsid w:val="00016507"/>
    <w:rsid w:val="00022942"/>
    <w:rsid w:val="00023739"/>
    <w:rsid w:val="0002413C"/>
    <w:rsid w:val="00027903"/>
    <w:rsid w:val="00030E9F"/>
    <w:rsid w:val="00031206"/>
    <w:rsid w:val="0003245C"/>
    <w:rsid w:val="00041490"/>
    <w:rsid w:val="00041ED5"/>
    <w:rsid w:val="000473E7"/>
    <w:rsid w:val="00047D86"/>
    <w:rsid w:val="00050700"/>
    <w:rsid w:val="0005220A"/>
    <w:rsid w:val="0005255F"/>
    <w:rsid w:val="0005448F"/>
    <w:rsid w:val="000545C4"/>
    <w:rsid w:val="000560AF"/>
    <w:rsid w:val="0005793C"/>
    <w:rsid w:val="00061A73"/>
    <w:rsid w:val="00066C77"/>
    <w:rsid w:val="000672FA"/>
    <w:rsid w:val="0006785E"/>
    <w:rsid w:val="0007528B"/>
    <w:rsid w:val="000764FF"/>
    <w:rsid w:val="00080348"/>
    <w:rsid w:val="000812C0"/>
    <w:rsid w:val="0008241C"/>
    <w:rsid w:val="000837A7"/>
    <w:rsid w:val="0008632F"/>
    <w:rsid w:val="00086AD5"/>
    <w:rsid w:val="000878CF"/>
    <w:rsid w:val="00092CCF"/>
    <w:rsid w:val="00093D13"/>
    <w:rsid w:val="000A0018"/>
    <w:rsid w:val="000A1035"/>
    <w:rsid w:val="000A36CD"/>
    <w:rsid w:val="000A3B42"/>
    <w:rsid w:val="000B06B7"/>
    <w:rsid w:val="000B0DE7"/>
    <w:rsid w:val="000B3D56"/>
    <w:rsid w:val="000B41AA"/>
    <w:rsid w:val="000B5174"/>
    <w:rsid w:val="000B77CB"/>
    <w:rsid w:val="000C574A"/>
    <w:rsid w:val="000C6946"/>
    <w:rsid w:val="000C6F5C"/>
    <w:rsid w:val="000C7CA8"/>
    <w:rsid w:val="000D5C83"/>
    <w:rsid w:val="000D66E1"/>
    <w:rsid w:val="000D6D5F"/>
    <w:rsid w:val="000E306A"/>
    <w:rsid w:val="000E3968"/>
    <w:rsid w:val="000E7C81"/>
    <w:rsid w:val="000F23B2"/>
    <w:rsid w:val="000F756E"/>
    <w:rsid w:val="001103B7"/>
    <w:rsid w:val="00115F1E"/>
    <w:rsid w:val="00117C12"/>
    <w:rsid w:val="00121F56"/>
    <w:rsid w:val="0012422E"/>
    <w:rsid w:val="001242F8"/>
    <w:rsid w:val="001321B6"/>
    <w:rsid w:val="00134060"/>
    <w:rsid w:val="001344C2"/>
    <w:rsid w:val="00140406"/>
    <w:rsid w:val="001421FC"/>
    <w:rsid w:val="001426B8"/>
    <w:rsid w:val="00144026"/>
    <w:rsid w:val="00144C76"/>
    <w:rsid w:val="001452C2"/>
    <w:rsid w:val="00145A93"/>
    <w:rsid w:val="001545D4"/>
    <w:rsid w:val="0015754C"/>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C582C"/>
    <w:rsid w:val="001D45FF"/>
    <w:rsid w:val="001D5D61"/>
    <w:rsid w:val="001D6D8F"/>
    <w:rsid w:val="001D714F"/>
    <w:rsid w:val="001D7FA7"/>
    <w:rsid w:val="001E40DA"/>
    <w:rsid w:val="001F1D38"/>
    <w:rsid w:val="001F491C"/>
    <w:rsid w:val="001F52F7"/>
    <w:rsid w:val="001F5C50"/>
    <w:rsid w:val="001F61B1"/>
    <w:rsid w:val="002009EE"/>
    <w:rsid w:val="002041C7"/>
    <w:rsid w:val="002045D6"/>
    <w:rsid w:val="00205B76"/>
    <w:rsid w:val="00215A68"/>
    <w:rsid w:val="00217368"/>
    <w:rsid w:val="00222590"/>
    <w:rsid w:val="00226AB6"/>
    <w:rsid w:val="00227E39"/>
    <w:rsid w:val="002309DE"/>
    <w:rsid w:val="00232B83"/>
    <w:rsid w:val="00244604"/>
    <w:rsid w:val="002509C5"/>
    <w:rsid w:val="00251E17"/>
    <w:rsid w:val="002635D1"/>
    <w:rsid w:val="002719B9"/>
    <w:rsid w:val="0027402B"/>
    <w:rsid w:val="002741D3"/>
    <w:rsid w:val="002761BE"/>
    <w:rsid w:val="00282529"/>
    <w:rsid w:val="00287798"/>
    <w:rsid w:val="002912F0"/>
    <w:rsid w:val="00292B31"/>
    <w:rsid w:val="002936DE"/>
    <w:rsid w:val="002946BE"/>
    <w:rsid w:val="002965FE"/>
    <w:rsid w:val="002A0EC7"/>
    <w:rsid w:val="002B0781"/>
    <w:rsid w:val="002B1DB5"/>
    <w:rsid w:val="002B2E7D"/>
    <w:rsid w:val="002B6B34"/>
    <w:rsid w:val="002B6F4F"/>
    <w:rsid w:val="002C0096"/>
    <w:rsid w:val="002C3356"/>
    <w:rsid w:val="002D0BAD"/>
    <w:rsid w:val="002D512C"/>
    <w:rsid w:val="002E1450"/>
    <w:rsid w:val="002E57C4"/>
    <w:rsid w:val="002F2449"/>
    <w:rsid w:val="0030291E"/>
    <w:rsid w:val="00305E3E"/>
    <w:rsid w:val="00307ACC"/>
    <w:rsid w:val="00307D32"/>
    <w:rsid w:val="0031098D"/>
    <w:rsid w:val="00310E90"/>
    <w:rsid w:val="003122E1"/>
    <w:rsid w:val="003136D9"/>
    <w:rsid w:val="0031549C"/>
    <w:rsid w:val="003212AE"/>
    <w:rsid w:val="003234FD"/>
    <w:rsid w:val="003238A3"/>
    <w:rsid w:val="00324A35"/>
    <w:rsid w:val="00324BB9"/>
    <w:rsid w:val="00326017"/>
    <w:rsid w:val="00326757"/>
    <w:rsid w:val="00327E0A"/>
    <w:rsid w:val="0033189E"/>
    <w:rsid w:val="0033526C"/>
    <w:rsid w:val="00337B2E"/>
    <w:rsid w:val="00345F41"/>
    <w:rsid w:val="003468B1"/>
    <w:rsid w:val="003513B6"/>
    <w:rsid w:val="00352CFF"/>
    <w:rsid w:val="00356623"/>
    <w:rsid w:val="00357662"/>
    <w:rsid w:val="00363430"/>
    <w:rsid w:val="00363DD0"/>
    <w:rsid w:val="00365B89"/>
    <w:rsid w:val="00366020"/>
    <w:rsid w:val="00371C43"/>
    <w:rsid w:val="0037296F"/>
    <w:rsid w:val="00372C5B"/>
    <w:rsid w:val="003734BE"/>
    <w:rsid w:val="00376360"/>
    <w:rsid w:val="003769D4"/>
    <w:rsid w:val="00382B69"/>
    <w:rsid w:val="00385A73"/>
    <w:rsid w:val="003863B2"/>
    <w:rsid w:val="003879BC"/>
    <w:rsid w:val="00392D6A"/>
    <w:rsid w:val="00395A3D"/>
    <w:rsid w:val="00395BA3"/>
    <w:rsid w:val="00395E7A"/>
    <w:rsid w:val="00396018"/>
    <w:rsid w:val="003968A8"/>
    <w:rsid w:val="003A3D6B"/>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D5E50"/>
    <w:rsid w:val="003E1F1C"/>
    <w:rsid w:val="003E2046"/>
    <w:rsid w:val="003F7151"/>
    <w:rsid w:val="0040356F"/>
    <w:rsid w:val="00405CFA"/>
    <w:rsid w:val="00412E49"/>
    <w:rsid w:val="0041518C"/>
    <w:rsid w:val="00417357"/>
    <w:rsid w:val="004248D2"/>
    <w:rsid w:val="00432337"/>
    <w:rsid w:val="0043354A"/>
    <w:rsid w:val="00434ECB"/>
    <w:rsid w:val="0043521F"/>
    <w:rsid w:val="004424FC"/>
    <w:rsid w:val="004446D7"/>
    <w:rsid w:val="00453E58"/>
    <w:rsid w:val="00453E66"/>
    <w:rsid w:val="00457FB9"/>
    <w:rsid w:val="004608ED"/>
    <w:rsid w:val="004609E8"/>
    <w:rsid w:val="00461688"/>
    <w:rsid w:val="00467C94"/>
    <w:rsid w:val="0048044A"/>
    <w:rsid w:val="0048117B"/>
    <w:rsid w:val="00492437"/>
    <w:rsid w:val="0049628B"/>
    <w:rsid w:val="004A11BE"/>
    <w:rsid w:val="004B252E"/>
    <w:rsid w:val="004B7202"/>
    <w:rsid w:val="004B7668"/>
    <w:rsid w:val="004C061A"/>
    <w:rsid w:val="004C1874"/>
    <w:rsid w:val="004C459C"/>
    <w:rsid w:val="004C630E"/>
    <w:rsid w:val="004C78BE"/>
    <w:rsid w:val="004D420D"/>
    <w:rsid w:val="004E087C"/>
    <w:rsid w:val="004E157B"/>
    <w:rsid w:val="004E1E1B"/>
    <w:rsid w:val="004E1FC2"/>
    <w:rsid w:val="004E3EFE"/>
    <w:rsid w:val="004E4645"/>
    <w:rsid w:val="004E617A"/>
    <w:rsid w:val="004E6C65"/>
    <w:rsid w:val="004E79D1"/>
    <w:rsid w:val="004F3A8E"/>
    <w:rsid w:val="004F3D93"/>
    <w:rsid w:val="004F7BE8"/>
    <w:rsid w:val="00505644"/>
    <w:rsid w:val="00506529"/>
    <w:rsid w:val="00513F49"/>
    <w:rsid w:val="0051433D"/>
    <w:rsid w:val="0051652F"/>
    <w:rsid w:val="0052508F"/>
    <w:rsid w:val="00526335"/>
    <w:rsid w:val="00531A96"/>
    <w:rsid w:val="00531C1B"/>
    <w:rsid w:val="00531EE3"/>
    <w:rsid w:val="00532FA3"/>
    <w:rsid w:val="0053772F"/>
    <w:rsid w:val="005419CB"/>
    <w:rsid w:val="0054486E"/>
    <w:rsid w:val="00544C78"/>
    <w:rsid w:val="0054516A"/>
    <w:rsid w:val="00545C78"/>
    <w:rsid w:val="005474CA"/>
    <w:rsid w:val="00547572"/>
    <w:rsid w:val="0055105B"/>
    <w:rsid w:val="00552516"/>
    <w:rsid w:val="005527A8"/>
    <w:rsid w:val="0055620F"/>
    <w:rsid w:val="005562B5"/>
    <w:rsid w:val="0056281F"/>
    <w:rsid w:val="00566926"/>
    <w:rsid w:val="0056748F"/>
    <w:rsid w:val="0057052A"/>
    <w:rsid w:val="00570658"/>
    <w:rsid w:val="00574106"/>
    <w:rsid w:val="0057541A"/>
    <w:rsid w:val="0057567A"/>
    <w:rsid w:val="00580D14"/>
    <w:rsid w:val="00581BC6"/>
    <w:rsid w:val="00585217"/>
    <w:rsid w:val="00587E41"/>
    <w:rsid w:val="005A2D3A"/>
    <w:rsid w:val="005B42C7"/>
    <w:rsid w:val="005B5AE1"/>
    <w:rsid w:val="005B6846"/>
    <w:rsid w:val="005C4771"/>
    <w:rsid w:val="005D3801"/>
    <w:rsid w:val="005D3B9A"/>
    <w:rsid w:val="005D58CF"/>
    <w:rsid w:val="005D6D7A"/>
    <w:rsid w:val="005E05C2"/>
    <w:rsid w:val="005E3B28"/>
    <w:rsid w:val="005E440D"/>
    <w:rsid w:val="005E5FE2"/>
    <w:rsid w:val="005E76B3"/>
    <w:rsid w:val="005F04B6"/>
    <w:rsid w:val="005F2F31"/>
    <w:rsid w:val="005F3E14"/>
    <w:rsid w:val="005F57AE"/>
    <w:rsid w:val="00600D29"/>
    <w:rsid w:val="0060258E"/>
    <w:rsid w:val="00602CFF"/>
    <w:rsid w:val="0060521A"/>
    <w:rsid w:val="00610EE8"/>
    <w:rsid w:val="00611949"/>
    <w:rsid w:val="00611E84"/>
    <w:rsid w:val="0061211B"/>
    <w:rsid w:val="00614212"/>
    <w:rsid w:val="0061593F"/>
    <w:rsid w:val="0061657A"/>
    <w:rsid w:val="00616AA6"/>
    <w:rsid w:val="006177B0"/>
    <w:rsid w:val="006221F1"/>
    <w:rsid w:val="006230C2"/>
    <w:rsid w:val="00624058"/>
    <w:rsid w:val="006255E8"/>
    <w:rsid w:val="006268F5"/>
    <w:rsid w:val="00627691"/>
    <w:rsid w:val="00633557"/>
    <w:rsid w:val="006346C4"/>
    <w:rsid w:val="00634DE5"/>
    <w:rsid w:val="006523B5"/>
    <w:rsid w:val="00653149"/>
    <w:rsid w:val="006562B1"/>
    <w:rsid w:val="00657111"/>
    <w:rsid w:val="00657899"/>
    <w:rsid w:val="00661BFC"/>
    <w:rsid w:val="006636E0"/>
    <w:rsid w:val="00667385"/>
    <w:rsid w:val="0066747D"/>
    <w:rsid w:val="006679DF"/>
    <w:rsid w:val="00671220"/>
    <w:rsid w:val="00672E91"/>
    <w:rsid w:val="00682863"/>
    <w:rsid w:val="00682F1D"/>
    <w:rsid w:val="00684A8F"/>
    <w:rsid w:val="00685F88"/>
    <w:rsid w:val="00687488"/>
    <w:rsid w:val="00687C45"/>
    <w:rsid w:val="006A2ED8"/>
    <w:rsid w:val="006A3F89"/>
    <w:rsid w:val="006A7395"/>
    <w:rsid w:val="006B1D04"/>
    <w:rsid w:val="006B42B6"/>
    <w:rsid w:val="006C22A3"/>
    <w:rsid w:val="006C39B0"/>
    <w:rsid w:val="006C4A22"/>
    <w:rsid w:val="006C5C9F"/>
    <w:rsid w:val="006C5D81"/>
    <w:rsid w:val="006D3E83"/>
    <w:rsid w:val="006D5069"/>
    <w:rsid w:val="006D7B11"/>
    <w:rsid w:val="006E0224"/>
    <w:rsid w:val="006E64E6"/>
    <w:rsid w:val="006F39E9"/>
    <w:rsid w:val="006F5D46"/>
    <w:rsid w:val="006F5EF7"/>
    <w:rsid w:val="006F6974"/>
    <w:rsid w:val="0070579E"/>
    <w:rsid w:val="00711CE3"/>
    <w:rsid w:val="00714597"/>
    <w:rsid w:val="00735A8D"/>
    <w:rsid w:val="00745561"/>
    <w:rsid w:val="00746923"/>
    <w:rsid w:val="007635C5"/>
    <w:rsid w:val="00764D5E"/>
    <w:rsid w:val="0076754A"/>
    <w:rsid w:val="007743E4"/>
    <w:rsid w:val="007752DB"/>
    <w:rsid w:val="00782498"/>
    <w:rsid w:val="00785221"/>
    <w:rsid w:val="007915D4"/>
    <w:rsid w:val="007945CF"/>
    <w:rsid w:val="00797A6E"/>
    <w:rsid w:val="007A0414"/>
    <w:rsid w:val="007A3772"/>
    <w:rsid w:val="007B01B1"/>
    <w:rsid w:val="007B24E1"/>
    <w:rsid w:val="007B437B"/>
    <w:rsid w:val="007C0F02"/>
    <w:rsid w:val="007C29B9"/>
    <w:rsid w:val="007C4283"/>
    <w:rsid w:val="007C5153"/>
    <w:rsid w:val="007C682C"/>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611BF"/>
    <w:rsid w:val="008725BA"/>
    <w:rsid w:val="0087318F"/>
    <w:rsid w:val="0087497E"/>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6317"/>
    <w:rsid w:val="008B7900"/>
    <w:rsid w:val="008C3AFE"/>
    <w:rsid w:val="008D4AC3"/>
    <w:rsid w:val="008D5425"/>
    <w:rsid w:val="008D6943"/>
    <w:rsid w:val="008D7542"/>
    <w:rsid w:val="008D770B"/>
    <w:rsid w:val="008E2848"/>
    <w:rsid w:val="008E4FAC"/>
    <w:rsid w:val="008E78DC"/>
    <w:rsid w:val="008E78E8"/>
    <w:rsid w:val="008F1F4B"/>
    <w:rsid w:val="008F25DF"/>
    <w:rsid w:val="008F2EBF"/>
    <w:rsid w:val="008F33B8"/>
    <w:rsid w:val="008F7F2A"/>
    <w:rsid w:val="00900417"/>
    <w:rsid w:val="00900F79"/>
    <w:rsid w:val="00906C59"/>
    <w:rsid w:val="00911471"/>
    <w:rsid w:val="00912DF4"/>
    <w:rsid w:val="009136A4"/>
    <w:rsid w:val="0091676A"/>
    <w:rsid w:val="009206CB"/>
    <w:rsid w:val="0092071B"/>
    <w:rsid w:val="00920986"/>
    <w:rsid w:val="0092121A"/>
    <w:rsid w:val="009216E2"/>
    <w:rsid w:val="00922092"/>
    <w:rsid w:val="009242CA"/>
    <w:rsid w:val="00926FD7"/>
    <w:rsid w:val="00927731"/>
    <w:rsid w:val="0093107C"/>
    <w:rsid w:val="00931626"/>
    <w:rsid w:val="00933E51"/>
    <w:rsid w:val="00933F05"/>
    <w:rsid w:val="00934E7E"/>
    <w:rsid w:val="0094140D"/>
    <w:rsid w:val="009438AA"/>
    <w:rsid w:val="00944305"/>
    <w:rsid w:val="009472BF"/>
    <w:rsid w:val="0095126D"/>
    <w:rsid w:val="00953308"/>
    <w:rsid w:val="00953FCF"/>
    <w:rsid w:val="00955688"/>
    <w:rsid w:val="00965BAE"/>
    <w:rsid w:val="00967F69"/>
    <w:rsid w:val="009736BD"/>
    <w:rsid w:val="009802B6"/>
    <w:rsid w:val="00980510"/>
    <w:rsid w:val="00981C6C"/>
    <w:rsid w:val="009858D4"/>
    <w:rsid w:val="009865D1"/>
    <w:rsid w:val="00991B36"/>
    <w:rsid w:val="0099234B"/>
    <w:rsid w:val="00997D39"/>
    <w:rsid w:val="009A25E6"/>
    <w:rsid w:val="009A41B8"/>
    <w:rsid w:val="009A7C28"/>
    <w:rsid w:val="009B216E"/>
    <w:rsid w:val="009B2B67"/>
    <w:rsid w:val="009B447A"/>
    <w:rsid w:val="009B4DC5"/>
    <w:rsid w:val="009B61FC"/>
    <w:rsid w:val="009B66B6"/>
    <w:rsid w:val="009C064D"/>
    <w:rsid w:val="009C112C"/>
    <w:rsid w:val="009C6A32"/>
    <w:rsid w:val="009D1019"/>
    <w:rsid w:val="009D424C"/>
    <w:rsid w:val="009D7DB4"/>
    <w:rsid w:val="009D7EFF"/>
    <w:rsid w:val="009E0774"/>
    <w:rsid w:val="009E5481"/>
    <w:rsid w:val="009E62C7"/>
    <w:rsid w:val="009E634D"/>
    <w:rsid w:val="009E6B95"/>
    <w:rsid w:val="009F0A16"/>
    <w:rsid w:val="009F1BAD"/>
    <w:rsid w:val="009F1F1A"/>
    <w:rsid w:val="009F3A8E"/>
    <w:rsid w:val="009F3E69"/>
    <w:rsid w:val="009F5C2C"/>
    <w:rsid w:val="009F68D7"/>
    <w:rsid w:val="009F6D44"/>
    <w:rsid w:val="00A0588A"/>
    <w:rsid w:val="00A07382"/>
    <w:rsid w:val="00A12675"/>
    <w:rsid w:val="00A1418F"/>
    <w:rsid w:val="00A1700F"/>
    <w:rsid w:val="00A207B9"/>
    <w:rsid w:val="00A3112A"/>
    <w:rsid w:val="00A347BE"/>
    <w:rsid w:val="00A35448"/>
    <w:rsid w:val="00A37C5F"/>
    <w:rsid w:val="00A41665"/>
    <w:rsid w:val="00A442F3"/>
    <w:rsid w:val="00A54862"/>
    <w:rsid w:val="00A57953"/>
    <w:rsid w:val="00A615A8"/>
    <w:rsid w:val="00A62395"/>
    <w:rsid w:val="00A639DE"/>
    <w:rsid w:val="00A6759F"/>
    <w:rsid w:val="00A67852"/>
    <w:rsid w:val="00A73BAF"/>
    <w:rsid w:val="00A74A00"/>
    <w:rsid w:val="00A75C64"/>
    <w:rsid w:val="00A7750A"/>
    <w:rsid w:val="00A83CC5"/>
    <w:rsid w:val="00A8667D"/>
    <w:rsid w:val="00A90BFA"/>
    <w:rsid w:val="00A94FB2"/>
    <w:rsid w:val="00A95B67"/>
    <w:rsid w:val="00A966D9"/>
    <w:rsid w:val="00AA3B77"/>
    <w:rsid w:val="00AA4213"/>
    <w:rsid w:val="00AA49B3"/>
    <w:rsid w:val="00AB12FE"/>
    <w:rsid w:val="00AB1EA5"/>
    <w:rsid w:val="00AB4AAB"/>
    <w:rsid w:val="00AB67AC"/>
    <w:rsid w:val="00AC4682"/>
    <w:rsid w:val="00AC479C"/>
    <w:rsid w:val="00AC7180"/>
    <w:rsid w:val="00AD6610"/>
    <w:rsid w:val="00AD677E"/>
    <w:rsid w:val="00AE0BF5"/>
    <w:rsid w:val="00AE30A4"/>
    <w:rsid w:val="00AE6870"/>
    <w:rsid w:val="00AF07C6"/>
    <w:rsid w:val="00AF15E3"/>
    <w:rsid w:val="00AF28FA"/>
    <w:rsid w:val="00AF2E72"/>
    <w:rsid w:val="00AF56BE"/>
    <w:rsid w:val="00AF7ECA"/>
    <w:rsid w:val="00B00A52"/>
    <w:rsid w:val="00B01F73"/>
    <w:rsid w:val="00B03440"/>
    <w:rsid w:val="00B0702B"/>
    <w:rsid w:val="00B11007"/>
    <w:rsid w:val="00B11D14"/>
    <w:rsid w:val="00B11EB6"/>
    <w:rsid w:val="00B138B7"/>
    <w:rsid w:val="00B14D07"/>
    <w:rsid w:val="00B15684"/>
    <w:rsid w:val="00B15D14"/>
    <w:rsid w:val="00B171FC"/>
    <w:rsid w:val="00B17F83"/>
    <w:rsid w:val="00B24CCE"/>
    <w:rsid w:val="00B27072"/>
    <w:rsid w:val="00B33030"/>
    <w:rsid w:val="00B3476E"/>
    <w:rsid w:val="00B362C5"/>
    <w:rsid w:val="00B37D88"/>
    <w:rsid w:val="00B4298C"/>
    <w:rsid w:val="00B44C27"/>
    <w:rsid w:val="00B462A8"/>
    <w:rsid w:val="00B5081C"/>
    <w:rsid w:val="00B550E5"/>
    <w:rsid w:val="00B55798"/>
    <w:rsid w:val="00B60F16"/>
    <w:rsid w:val="00B612E2"/>
    <w:rsid w:val="00B658DC"/>
    <w:rsid w:val="00B65949"/>
    <w:rsid w:val="00B66019"/>
    <w:rsid w:val="00B67D44"/>
    <w:rsid w:val="00B70C1E"/>
    <w:rsid w:val="00B74067"/>
    <w:rsid w:val="00B750DB"/>
    <w:rsid w:val="00B7583A"/>
    <w:rsid w:val="00B760E2"/>
    <w:rsid w:val="00B84DFD"/>
    <w:rsid w:val="00B87914"/>
    <w:rsid w:val="00B9018C"/>
    <w:rsid w:val="00B920F3"/>
    <w:rsid w:val="00B9239E"/>
    <w:rsid w:val="00B945D3"/>
    <w:rsid w:val="00B97AB7"/>
    <w:rsid w:val="00B97E59"/>
    <w:rsid w:val="00BA108A"/>
    <w:rsid w:val="00BA35D2"/>
    <w:rsid w:val="00BB0AD5"/>
    <w:rsid w:val="00BB26B4"/>
    <w:rsid w:val="00BB2876"/>
    <w:rsid w:val="00BB4EAC"/>
    <w:rsid w:val="00BB5822"/>
    <w:rsid w:val="00BB7570"/>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0EF5"/>
    <w:rsid w:val="00C026AF"/>
    <w:rsid w:val="00C02E0D"/>
    <w:rsid w:val="00C03B10"/>
    <w:rsid w:val="00C0633E"/>
    <w:rsid w:val="00C076BC"/>
    <w:rsid w:val="00C1201D"/>
    <w:rsid w:val="00C15F8B"/>
    <w:rsid w:val="00C1662F"/>
    <w:rsid w:val="00C16F24"/>
    <w:rsid w:val="00C177FD"/>
    <w:rsid w:val="00C2002B"/>
    <w:rsid w:val="00C21511"/>
    <w:rsid w:val="00C220ED"/>
    <w:rsid w:val="00C255E9"/>
    <w:rsid w:val="00C257EF"/>
    <w:rsid w:val="00C27319"/>
    <w:rsid w:val="00C310B4"/>
    <w:rsid w:val="00C4126D"/>
    <w:rsid w:val="00C42218"/>
    <w:rsid w:val="00C47D54"/>
    <w:rsid w:val="00C52B62"/>
    <w:rsid w:val="00C53D4D"/>
    <w:rsid w:val="00C61FFB"/>
    <w:rsid w:val="00C62839"/>
    <w:rsid w:val="00C62E65"/>
    <w:rsid w:val="00C65A28"/>
    <w:rsid w:val="00C679F1"/>
    <w:rsid w:val="00C70645"/>
    <w:rsid w:val="00C7214C"/>
    <w:rsid w:val="00C770DC"/>
    <w:rsid w:val="00C80D32"/>
    <w:rsid w:val="00C81138"/>
    <w:rsid w:val="00C815AB"/>
    <w:rsid w:val="00C82271"/>
    <w:rsid w:val="00C85FBA"/>
    <w:rsid w:val="00C86DC1"/>
    <w:rsid w:val="00C872DC"/>
    <w:rsid w:val="00C87738"/>
    <w:rsid w:val="00C91A9C"/>
    <w:rsid w:val="00C97FD7"/>
    <w:rsid w:val="00CA6B0F"/>
    <w:rsid w:val="00CB1188"/>
    <w:rsid w:val="00CB1958"/>
    <w:rsid w:val="00CB3C95"/>
    <w:rsid w:val="00CB44D1"/>
    <w:rsid w:val="00CC18CA"/>
    <w:rsid w:val="00CC200C"/>
    <w:rsid w:val="00CC7AF5"/>
    <w:rsid w:val="00CD344F"/>
    <w:rsid w:val="00CD5CBC"/>
    <w:rsid w:val="00CD7CF0"/>
    <w:rsid w:val="00CE3A24"/>
    <w:rsid w:val="00CE60D2"/>
    <w:rsid w:val="00CF641E"/>
    <w:rsid w:val="00CF7BA6"/>
    <w:rsid w:val="00CF7F2D"/>
    <w:rsid w:val="00D013D3"/>
    <w:rsid w:val="00D01BEF"/>
    <w:rsid w:val="00D05EDF"/>
    <w:rsid w:val="00D06C6C"/>
    <w:rsid w:val="00D07456"/>
    <w:rsid w:val="00D13628"/>
    <w:rsid w:val="00D14664"/>
    <w:rsid w:val="00D17EB1"/>
    <w:rsid w:val="00D20BD0"/>
    <w:rsid w:val="00D22DF0"/>
    <w:rsid w:val="00D30470"/>
    <w:rsid w:val="00D35297"/>
    <w:rsid w:val="00D355E0"/>
    <w:rsid w:val="00D37291"/>
    <w:rsid w:val="00D3764A"/>
    <w:rsid w:val="00D42664"/>
    <w:rsid w:val="00D46521"/>
    <w:rsid w:val="00D470EB"/>
    <w:rsid w:val="00D5554D"/>
    <w:rsid w:val="00D630F6"/>
    <w:rsid w:val="00D7161A"/>
    <w:rsid w:val="00D725F5"/>
    <w:rsid w:val="00D73900"/>
    <w:rsid w:val="00D76B7E"/>
    <w:rsid w:val="00D77D64"/>
    <w:rsid w:val="00D824BF"/>
    <w:rsid w:val="00D8281B"/>
    <w:rsid w:val="00D83087"/>
    <w:rsid w:val="00D8458F"/>
    <w:rsid w:val="00D852F2"/>
    <w:rsid w:val="00D85E66"/>
    <w:rsid w:val="00D879BE"/>
    <w:rsid w:val="00D93226"/>
    <w:rsid w:val="00D948ED"/>
    <w:rsid w:val="00D965C7"/>
    <w:rsid w:val="00D968E1"/>
    <w:rsid w:val="00D97F59"/>
    <w:rsid w:val="00DA328F"/>
    <w:rsid w:val="00DA5C98"/>
    <w:rsid w:val="00DA5F9E"/>
    <w:rsid w:val="00DB6570"/>
    <w:rsid w:val="00DC5993"/>
    <w:rsid w:val="00DC602F"/>
    <w:rsid w:val="00DC6D9A"/>
    <w:rsid w:val="00DD6AC3"/>
    <w:rsid w:val="00DE3C8D"/>
    <w:rsid w:val="00DF0848"/>
    <w:rsid w:val="00DF5A95"/>
    <w:rsid w:val="00DF61FC"/>
    <w:rsid w:val="00DF6999"/>
    <w:rsid w:val="00E029C1"/>
    <w:rsid w:val="00E029F7"/>
    <w:rsid w:val="00E0754E"/>
    <w:rsid w:val="00E07DB2"/>
    <w:rsid w:val="00E10322"/>
    <w:rsid w:val="00E1067A"/>
    <w:rsid w:val="00E10996"/>
    <w:rsid w:val="00E12071"/>
    <w:rsid w:val="00E14F40"/>
    <w:rsid w:val="00E174E5"/>
    <w:rsid w:val="00E20CB1"/>
    <w:rsid w:val="00E23A8D"/>
    <w:rsid w:val="00E26445"/>
    <w:rsid w:val="00E33B92"/>
    <w:rsid w:val="00E3553A"/>
    <w:rsid w:val="00E36579"/>
    <w:rsid w:val="00E4069F"/>
    <w:rsid w:val="00E406D9"/>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2F85"/>
    <w:rsid w:val="00E64066"/>
    <w:rsid w:val="00E64493"/>
    <w:rsid w:val="00E651B4"/>
    <w:rsid w:val="00E65F98"/>
    <w:rsid w:val="00E70C0A"/>
    <w:rsid w:val="00E71D64"/>
    <w:rsid w:val="00E72CE4"/>
    <w:rsid w:val="00E73DF1"/>
    <w:rsid w:val="00E8336F"/>
    <w:rsid w:val="00E840C2"/>
    <w:rsid w:val="00E85AD2"/>
    <w:rsid w:val="00E9201A"/>
    <w:rsid w:val="00E92E1C"/>
    <w:rsid w:val="00E92E4C"/>
    <w:rsid w:val="00E95DB4"/>
    <w:rsid w:val="00E9671E"/>
    <w:rsid w:val="00E9690A"/>
    <w:rsid w:val="00E971AE"/>
    <w:rsid w:val="00EA245F"/>
    <w:rsid w:val="00EA36EB"/>
    <w:rsid w:val="00EA37B7"/>
    <w:rsid w:val="00EA64F7"/>
    <w:rsid w:val="00EA76A7"/>
    <w:rsid w:val="00EB05F6"/>
    <w:rsid w:val="00EB241D"/>
    <w:rsid w:val="00EB3757"/>
    <w:rsid w:val="00EB6B87"/>
    <w:rsid w:val="00EB6CE8"/>
    <w:rsid w:val="00EC0417"/>
    <w:rsid w:val="00EC3F5C"/>
    <w:rsid w:val="00EC70B2"/>
    <w:rsid w:val="00ED15CC"/>
    <w:rsid w:val="00ED44BF"/>
    <w:rsid w:val="00EE1708"/>
    <w:rsid w:val="00EE2879"/>
    <w:rsid w:val="00EE4056"/>
    <w:rsid w:val="00EE4C86"/>
    <w:rsid w:val="00EF141A"/>
    <w:rsid w:val="00EF3711"/>
    <w:rsid w:val="00EF56CF"/>
    <w:rsid w:val="00EF7398"/>
    <w:rsid w:val="00F0086A"/>
    <w:rsid w:val="00F047EE"/>
    <w:rsid w:val="00F05959"/>
    <w:rsid w:val="00F10B1B"/>
    <w:rsid w:val="00F1675D"/>
    <w:rsid w:val="00F16A60"/>
    <w:rsid w:val="00F331A4"/>
    <w:rsid w:val="00F349B0"/>
    <w:rsid w:val="00F43DBA"/>
    <w:rsid w:val="00F457BA"/>
    <w:rsid w:val="00F50B50"/>
    <w:rsid w:val="00F539EC"/>
    <w:rsid w:val="00F545B4"/>
    <w:rsid w:val="00F565CC"/>
    <w:rsid w:val="00F6031A"/>
    <w:rsid w:val="00F615DB"/>
    <w:rsid w:val="00F62DE7"/>
    <w:rsid w:val="00F634BA"/>
    <w:rsid w:val="00F6450D"/>
    <w:rsid w:val="00F6513C"/>
    <w:rsid w:val="00F66CF0"/>
    <w:rsid w:val="00F70B79"/>
    <w:rsid w:val="00F72D48"/>
    <w:rsid w:val="00F73630"/>
    <w:rsid w:val="00F74523"/>
    <w:rsid w:val="00F74E2E"/>
    <w:rsid w:val="00F8123A"/>
    <w:rsid w:val="00F837C6"/>
    <w:rsid w:val="00F83CBD"/>
    <w:rsid w:val="00F84CB7"/>
    <w:rsid w:val="00F86DF9"/>
    <w:rsid w:val="00F90E15"/>
    <w:rsid w:val="00F921A0"/>
    <w:rsid w:val="00F93E7B"/>
    <w:rsid w:val="00F94C17"/>
    <w:rsid w:val="00F95A33"/>
    <w:rsid w:val="00F96C5F"/>
    <w:rsid w:val="00FA3080"/>
    <w:rsid w:val="00FA54D1"/>
    <w:rsid w:val="00FB0655"/>
    <w:rsid w:val="00FB1770"/>
    <w:rsid w:val="00FB1884"/>
    <w:rsid w:val="00FB202A"/>
    <w:rsid w:val="00FB2574"/>
    <w:rsid w:val="00FB25CF"/>
    <w:rsid w:val="00FB2D2B"/>
    <w:rsid w:val="00FB4C46"/>
    <w:rsid w:val="00FC0E24"/>
    <w:rsid w:val="00FC1B29"/>
    <w:rsid w:val="00FC2C8E"/>
    <w:rsid w:val="00FC3EF7"/>
    <w:rsid w:val="00FC5B53"/>
    <w:rsid w:val="00FC6A05"/>
    <w:rsid w:val="00FC750C"/>
    <w:rsid w:val="00FD0133"/>
    <w:rsid w:val="00FD01A7"/>
    <w:rsid w:val="00FD0447"/>
    <w:rsid w:val="00FD12A3"/>
    <w:rsid w:val="00FD12B9"/>
    <w:rsid w:val="00FD2C8C"/>
    <w:rsid w:val="00FD3625"/>
    <w:rsid w:val="00FD4538"/>
    <w:rsid w:val="00FD4B57"/>
    <w:rsid w:val="00FE0FEA"/>
    <w:rsid w:val="00FE1B77"/>
    <w:rsid w:val="00FE34E3"/>
    <w:rsid w:val="00FE404D"/>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BDA92B"/>
  <w15:docId w15:val="{19194ECA-4BFF-F841-A5CA-4E4F29A22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uiPriority w:val="22"/>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customStyle="1" w:styleId="UnresolvedMention1">
    <w:name w:val="Unresolved Mention1"/>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 w:type="character" w:customStyle="1" w:styleId="apple-converted-space">
    <w:name w:val="apple-converted-space"/>
    <w:basedOn w:val="DefaultParagraphFont"/>
    <w:rsid w:val="00682F1D"/>
  </w:style>
  <w:style w:type="character" w:customStyle="1" w:styleId="UnresolvedMention2">
    <w:name w:val="Unresolved Mention2"/>
    <w:basedOn w:val="DefaultParagraphFont"/>
    <w:uiPriority w:val="99"/>
    <w:semiHidden/>
    <w:unhideWhenUsed/>
    <w:rsid w:val="00F645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21745658">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390304490">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 w:id="205727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microsoft.com/office/2007/relationships/hdphoto" Target="media/hdphoto3.wdp"/><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numbering" Target="numbering.xml"/><Relationship Id="rId19"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footer" Target="footer2.xml"/><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tiff"/><Relationship Id="rId23" Type="http://schemas.microsoft.com/office/2007/relationships/hdphoto" Target="media/hdphoto4.wdp"/><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18B6F66-DCC8-5D4C-B33D-85F11D4A5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11</TotalTime>
  <Pages>62</Pages>
  <Words>7702</Words>
  <Characters>43904</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51503</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creator>Heim, David J</dc:creator>
  <cp:lastModifiedBy>Wikowsky, Addie J</cp:lastModifiedBy>
  <cp:revision>3</cp:revision>
  <cp:lastPrinted>2018-10-05T18:38:00Z</cp:lastPrinted>
  <dcterms:created xsi:type="dcterms:W3CDTF">2019-08-05T00:09:00Z</dcterms:created>
  <dcterms:modified xsi:type="dcterms:W3CDTF">2019-08-05T00:30:00Z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