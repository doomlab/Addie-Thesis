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76A536E0" w:rsidR="00E36579" w:rsidRPr="007B01B1" w:rsidRDefault="00C61FFB" w:rsidP="00C61FFB">
      <w:pPr>
        <w:jc w:val="center"/>
      </w:pPr>
      <w:r w:rsidRPr="007B01B1">
        <w:t>Copyright 201</w:t>
      </w:r>
      <w:r w:rsidR="00EA76A7" w:rsidRPr="007B01B1">
        <w:t xml:space="preserve">9 by </w:t>
      </w:r>
      <w:r w:rsidR="00967F69">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53710B2A"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A73BAF">
        <w:tc>
          <w:tcPr>
            <w:tcW w:w="8905" w:type="dxa"/>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A73BAF">
        <w:tc>
          <w:tcPr>
            <w:tcW w:w="8905" w:type="dxa"/>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A73BAF">
        <w:tc>
          <w:tcPr>
            <w:tcW w:w="8905" w:type="dxa"/>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A73BAF">
        <w:tc>
          <w:tcPr>
            <w:tcW w:w="8905" w:type="dxa"/>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7BB7C3C" w14:textId="6F2B585E"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14:paraId="2C85E684" w14:textId="3682FB85"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14:paraId="3449398B" w14:textId="59F7F7AE"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14:paraId="78316907" w14:textId="77777777"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b/>
        </w:rPr>
      </w:pPr>
      <w:r>
        <w:rPr>
          <w:b/>
        </w:rPr>
        <w:br w:type="page"/>
      </w:r>
    </w:p>
    <w:p w14:paraId="3C4C0BBF" w14:textId="5D6151AB" w:rsidR="00BB26B4" w:rsidRDefault="00BB26B4" w:rsidP="00FD3625">
      <w:pPr>
        <w:jc w:val="center"/>
        <w:rPr>
          <w:b/>
        </w:rPr>
      </w:pPr>
      <w:r w:rsidRPr="007B01B1">
        <w:rPr>
          <w:b/>
        </w:rPr>
        <w:lastRenderedPageBreak/>
        <w:t>TABLE OF CONTENTS</w:t>
      </w:r>
    </w:p>
    <w:p w14:paraId="7986F6FE" w14:textId="77777777" w:rsidR="00EE1708" w:rsidRDefault="00EE1708" w:rsidP="00FD3625">
      <w:pPr>
        <w:jc w:val="center"/>
        <w:rPr>
          <w:b/>
        </w:rPr>
      </w:pP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4A812F39"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0C4BC40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17EFC8A4"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3A6EA0AB"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34E9C3D5"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37AF85EE"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3264799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182A3C8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7A709230" w:rsidR="00602CFF" w:rsidRDefault="00602CFF" w:rsidP="00602CFF">
            <w:pPr>
              <w:ind w:left="798" w:right="60"/>
            </w:pPr>
            <w:proofErr w:type="gramStart"/>
            <w:r>
              <w:rPr>
                <w:rFonts w:ascii="Times New Roman" w:hAnsi="Times New Roman"/>
              </w:rPr>
              <w:t>Page  2</w:t>
            </w:r>
            <w:r w:rsidR="00C97FD7">
              <w:rPr>
                <w:rFonts w:ascii="Times New Roman" w:hAnsi="Times New Roman"/>
              </w:rPr>
              <w:t>4</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2FD10DF8"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C97FD7">
              <w:rPr>
                <w:rFonts w:ascii="Times New Roman" w:hAnsi="Times New Roman"/>
              </w:rPr>
              <w:t>5</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0CBD477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3045CBC7"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14:paraId="44B04AE3" w14:textId="6ADA8772" w:rsidR="00C1662F" w:rsidRDefault="00C1662F" w:rsidP="00C1662F">
            <w:pPr>
              <w:ind w:left="798" w:right="60"/>
            </w:pPr>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5474CA">
              <w:rPr>
                <w:rFonts w:ascii="Times New Roman" w:hAnsi="Times New Roman"/>
              </w:rPr>
              <w:t>1</w:t>
            </w:r>
            <w:r>
              <w:rPr>
                <w:rFonts w:ascii="Times New Roman" w:hAnsi="Times New Roman"/>
              </w:rPr>
              <w:t xml:space="preserve"> </w:t>
            </w:r>
          </w:p>
        </w:tc>
      </w:tr>
    </w:tbl>
    <w:p w14:paraId="40BF06D4" w14:textId="77777777" w:rsidR="0057567A" w:rsidRPr="007B01B1" w:rsidRDefault="0057567A" w:rsidP="0057567A">
      <w:pPr>
        <w:ind w:left="-720"/>
      </w:pPr>
    </w:p>
    <w:p w14:paraId="6EEBC063" w14:textId="5187AF6A" w:rsidR="007915D4" w:rsidRDefault="002041C7" w:rsidP="00EE1708">
      <w:pPr>
        <w:tabs>
          <w:tab w:val="left" w:pos="7920"/>
          <w:tab w:val="left" w:pos="8010"/>
        </w:tabs>
        <w:jc w:val="center"/>
        <w:rPr>
          <w:b/>
        </w:rPr>
      </w:pPr>
      <w:r w:rsidRPr="007B01B1">
        <w:br w:type="page"/>
      </w:r>
      <w:r w:rsidR="007915D4" w:rsidRPr="007B01B1">
        <w:rPr>
          <w:b/>
        </w:rPr>
        <w:lastRenderedPageBreak/>
        <w:t>LIST OF TABLES</w:t>
      </w:r>
    </w:p>
    <w:p w14:paraId="65408B87" w14:textId="77777777" w:rsidR="007915D4" w:rsidRPr="0057541A" w:rsidRDefault="007915D4" w:rsidP="00EE1708">
      <w:pPr>
        <w:spacing w:line="480" w:lineRule="auto"/>
        <w:jc w:val="center"/>
        <w:rPr>
          <w:b/>
        </w:rPr>
      </w:pPr>
    </w:p>
    <w:tbl>
      <w:tblPr>
        <w:tblStyle w:val="TableGrid"/>
        <w:tblW w:w="9450" w:type="dxa"/>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092CCF">
        <w:trPr>
          <w:trHeight w:val="282"/>
        </w:trPr>
        <w:tc>
          <w:tcPr>
            <w:tcW w:w="7110" w:type="dxa"/>
          </w:tcPr>
          <w:p w14:paraId="7835AAA8" w14:textId="5213042C" w:rsidR="007915D4" w:rsidRPr="0057541A" w:rsidRDefault="007915D4" w:rsidP="00F6450D">
            <w:pPr>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anguage</w:t>
            </w:r>
            <w:r w:rsidR="00F6450D">
              <w:rPr>
                <w:rFonts w:ascii="Times New Roman" w:hAnsi="Times New Roman"/>
              </w:rPr>
              <w:t xml:space="preserve"> </w:t>
            </w:r>
            <w:r w:rsidR="000A3B42" w:rsidRPr="00F6450D">
              <w:rPr>
                <w:rFonts w:ascii="Times New Roman" w:hAnsi="Times New Roman"/>
                <w:color w:val="FFFFFF" w:themeColor="background1"/>
              </w:rPr>
              <w:t>P</w:t>
            </w:r>
            <w:r w:rsidRPr="00F6450D">
              <w:rPr>
                <w:rFonts w:ascii="Times New Roman" w:hAnsi="Times New Roman"/>
                <w:color w:val="FFFFFF" w:themeColor="background1"/>
              </w:rPr>
              <w:t>ortion</w:t>
            </w:r>
            <w:r w:rsidR="00F6450D" w:rsidRPr="00F6450D">
              <w:rPr>
                <w:rFonts w:ascii="Times New Roman" w:hAnsi="Times New Roman"/>
                <w:color w:val="FFFFFF" w:themeColor="background1"/>
              </w:rPr>
              <w:t xml:space="preserve">  </w:t>
            </w:r>
            <w:r w:rsidR="00F6450D">
              <w:rPr>
                <w:rFonts w:ascii="Times New Roman" w:hAnsi="Times New Roman"/>
              </w:rPr>
              <w:t>Portion</w:t>
            </w:r>
          </w:p>
        </w:tc>
        <w:tc>
          <w:tcPr>
            <w:tcW w:w="2340" w:type="dxa"/>
          </w:tcPr>
          <w:p w14:paraId="3DE0EF75" w14:textId="326A57E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6539A902" w14:textId="77777777" w:rsidTr="00092CCF">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092CCF">
        <w:trPr>
          <w:trHeight w:val="282"/>
        </w:trPr>
        <w:tc>
          <w:tcPr>
            <w:tcW w:w="7110" w:type="dxa"/>
          </w:tcPr>
          <w:p w14:paraId="7015AAA9" w14:textId="3B0DF07D"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14:paraId="0A40F5AE" w14:textId="15225483"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026D6C9F" w14:textId="77777777" w:rsidTr="00092CCF">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bookmarkStart w:id="1" w:name="_GoBack"/>
      <w:bookmarkEnd w:id="1"/>
    </w:p>
    <w:p w14:paraId="756D2349" w14:textId="49BE615D" w:rsidR="002041C7" w:rsidRDefault="002041C7" w:rsidP="0057567A">
      <w:pPr>
        <w:tabs>
          <w:tab w:val="right" w:leader="dot" w:pos="8640"/>
        </w:tabs>
        <w:jc w:val="center"/>
        <w:rPr>
          <w:b/>
        </w:rPr>
      </w:pPr>
      <w:r w:rsidRPr="007B01B1">
        <w:rPr>
          <w:b/>
        </w:rPr>
        <w:lastRenderedPageBreak/>
        <w:t>LIST OF FIGURES</w:t>
      </w:r>
    </w:p>
    <w:p w14:paraId="27AA06A0" w14:textId="77777777" w:rsidR="00EE1708" w:rsidRDefault="00EE1708" w:rsidP="0057567A">
      <w:pPr>
        <w:tabs>
          <w:tab w:val="right" w:leader="dot" w:pos="8640"/>
        </w:tabs>
        <w:jc w:val="center"/>
        <w:rPr>
          <w:b/>
        </w:rPr>
      </w:pPr>
    </w:p>
    <w:p w14:paraId="6022570F" w14:textId="77777777" w:rsidR="00FD3625" w:rsidRPr="007B01B1" w:rsidRDefault="00FD3625" w:rsidP="00A639DE">
      <w:pPr>
        <w:tabs>
          <w:tab w:val="right" w:leader="dot" w:pos="8640"/>
        </w:tabs>
        <w:jc w:val="center"/>
        <w:rPr>
          <w:b/>
        </w:rPr>
      </w:pPr>
    </w:p>
    <w:tbl>
      <w:tblPr>
        <w:tblStyle w:val="TableGrid"/>
        <w:tblW w:w="9450" w:type="dxa"/>
        <w:tblInd w:w="-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092CCF">
        <w:tc>
          <w:tcPr>
            <w:tcW w:w="7110" w:type="dxa"/>
          </w:tcPr>
          <w:p w14:paraId="2072CE11" w14:textId="4358F9DA"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6F582010" w14:textId="2B296EAA"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C97FD7">
              <w:rPr>
                <w:rFonts w:ascii="Times New Roman" w:hAnsi="Times New Roman"/>
              </w:rPr>
              <w:t>3</w:t>
            </w:r>
          </w:p>
        </w:tc>
      </w:tr>
      <w:tr w:rsidR="007E6BA6" w:rsidRPr="0057541A" w14:paraId="2FEF8738" w14:textId="77777777" w:rsidTr="00092CCF">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092CCF">
        <w:tc>
          <w:tcPr>
            <w:tcW w:w="7110" w:type="dxa"/>
          </w:tcPr>
          <w:p w14:paraId="132348D0" w14:textId="4373E25F"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4BAD0264" w14:textId="52F398DC"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14:paraId="41B7EAFC" w14:textId="77777777" w:rsidTr="00092CCF">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092CCF">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555DFC02"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14:paraId="7A84B50E" w14:textId="77777777" w:rsidTr="00092CCF">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092CCF">
        <w:tc>
          <w:tcPr>
            <w:tcW w:w="7110" w:type="dxa"/>
          </w:tcPr>
          <w:p w14:paraId="2C6A832F" w14:textId="7342DA89"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14:paraId="0D37733A" w14:textId="2ECD82F7"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3C1CBFA6" w14:textId="77777777" w:rsidTr="00092CCF">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092CCF">
        <w:tc>
          <w:tcPr>
            <w:tcW w:w="7110" w:type="dxa"/>
          </w:tcPr>
          <w:p w14:paraId="23B37E58" w14:textId="14651F4F"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14:paraId="3802BDAD" w14:textId="18EE581E"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767BD91E" w14:textId="77777777" w:rsidTr="00092CCF">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092CCF">
        <w:tc>
          <w:tcPr>
            <w:tcW w:w="7110" w:type="dxa"/>
          </w:tcPr>
          <w:p w14:paraId="504701FA" w14:textId="7DDEA2DC"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14:paraId="4F23A8CA" w14:textId="00CDCCF5"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14:paraId="3837DCA4" w14:textId="77777777" w:rsidTr="00092CCF">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092CCF">
        <w:tc>
          <w:tcPr>
            <w:tcW w:w="7110" w:type="dxa"/>
          </w:tcPr>
          <w:p w14:paraId="7AD6CC5F" w14:textId="44E19B1B"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14:paraId="1D6B5B1D" w14:textId="33AFDE05"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C97FD7">
              <w:rPr>
                <w:rFonts w:ascii="Times New Roman" w:hAnsi="Times New Roman"/>
              </w:rPr>
              <w:t>8</w:t>
            </w:r>
          </w:p>
        </w:tc>
      </w:tr>
      <w:tr w:rsidR="00602CFF" w:rsidRPr="0057541A" w14:paraId="1131B5A4" w14:textId="77777777" w:rsidTr="00092CCF">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092CCF">
        <w:tc>
          <w:tcPr>
            <w:tcW w:w="7110" w:type="dxa"/>
          </w:tcPr>
          <w:p w14:paraId="51AA0010" w14:textId="1688D34E"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14:paraId="01D134A4" w14:textId="06AB09E6"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14:paraId="4B39C90D" w14:textId="77777777" w:rsidTr="00092CCF">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092CCF">
        <w:tc>
          <w:tcPr>
            <w:tcW w:w="7110" w:type="dxa"/>
          </w:tcPr>
          <w:p w14:paraId="5D494D0D" w14:textId="6225F5A4"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14:paraId="601DC808" w14:textId="6FB3215E"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14:paraId="5D618080" w14:textId="77777777" w:rsidTr="00092CCF">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FD0133" w:rsidRPr="0057541A" w14:paraId="3BC277E1" w14:textId="77777777" w:rsidTr="00092CCF">
        <w:tc>
          <w:tcPr>
            <w:tcW w:w="7110" w:type="dxa"/>
          </w:tcPr>
          <w:p w14:paraId="4D5D114E" w14:textId="4D7CADE2" w:rsidR="00FD0133" w:rsidRPr="00FD0133" w:rsidRDefault="00FD0133" w:rsidP="00FD0133">
            <w:pPr>
              <w:rPr>
                <w:rFonts w:ascii="Times New Roman" w:hAnsi="Times New Roman"/>
              </w:rPr>
            </w:pPr>
            <w:r>
              <w:rPr>
                <w:rFonts w:ascii="Times New Roman" w:hAnsi="Times New Roman"/>
              </w:rPr>
              <w:t xml:space="preserve">Figure 10. Scatterplot to Show Correlation for Typing Test and </w:t>
            </w:r>
            <w:r w:rsidRPr="00F6450D">
              <w:rPr>
                <w:rFonts w:ascii="Times New Roman" w:hAnsi="Times New Roman"/>
                <w:color w:val="FFFFFF" w:themeColor="background1"/>
              </w:rPr>
              <w:t>AOSPAN</w:t>
            </w:r>
            <w:r w:rsidR="00F6450D" w:rsidRPr="00F6450D">
              <w:rPr>
                <w:rFonts w:ascii="Times New Roman" w:hAnsi="Times New Roman"/>
                <w:color w:val="FFFFFF" w:themeColor="background1"/>
              </w:rPr>
              <w:t xml:space="preserve"> </w:t>
            </w:r>
            <w:r w:rsidR="00F6450D">
              <w:rPr>
                <w:rFonts w:ascii="Times New Roman" w:hAnsi="Times New Roman"/>
              </w:rPr>
              <w:t>AOSPAN</w:t>
            </w:r>
          </w:p>
        </w:tc>
        <w:tc>
          <w:tcPr>
            <w:tcW w:w="2340" w:type="dxa"/>
          </w:tcPr>
          <w:p w14:paraId="066DC245" w14:textId="4F8B4597" w:rsidR="00FD0133" w:rsidRPr="00FD0133" w:rsidRDefault="00FD0133" w:rsidP="00602CFF">
            <w:pPr>
              <w:rPr>
                <w:rFonts w:ascii="Times New Roman" w:hAnsi="Times New Roman"/>
              </w:rPr>
            </w:pPr>
            <w:r>
              <w:rPr>
                <w:rFonts w:ascii="Times New Roman" w:hAnsi="Times New Roman"/>
              </w:rPr>
              <w:t xml:space="preserve">             Page 22</w:t>
            </w:r>
          </w:p>
        </w:tc>
      </w:tr>
      <w:tr w:rsidR="00602CFF" w:rsidRPr="0057541A" w14:paraId="408CB726" w14:textId="77777777" w:rsidTr="00092CCF">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8C11BF5" w14:textId="77777777"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4B124E5B" w14:textId="5EC54CAC" w:rsidR="00F6031A" w:rsidRDefault="00840B0A" w:rsidP="00F6450D">
      <w:pPr>
        <w:jc w:val="center"/>
        <w:rPr>
          <w:b/>
        </w:rPr>
      </w:pPr>
      <w:r>
        <w:rPr>
          <w:b/>
        </w:rPr>
        <w:lastRenderedPageBreak/>
        <w:t>INTRODUCTION</w:t>
      </w:r>
    </w:p>
    <w:p w14:paraId="521B4277" w14:textId="7AD1C337" w:rsidR="00F6450D" w:rsidRDefault="00F6450D" w:rsidP="00F6450D">
      <w:pPr>
        <w:jc w:val="center"/>
        <w:rPr>
          <w:b/>
        </w:rPr>
      </w:pPr>
    </w:p>
    <w:p w14:paraId="5C3B1C13" w14:textId="62B0F1EC" w:rsidR="00F6450D" w:rsidRDefault="00F6450D" w:rsidP="00F6450D">
      <w:pPr>
        <w:jc w:val="center"/>
        <w:rPr>
          <w:b/>
        </w:rPr>
      </w:pPr>
    </w:p>
    <w:p w14:paraId="393DCF97" w14:textId="77777777" w:rsidR="00F6450D" w:rsidRDefault="00F6450D" w:rsidP="00F6450D">
      <w:pPr>
        <w:jc w:val="center"/>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2E34B160" w14:textId="3C903938" w:rsidR="00F93E7B" w:rsidRDefault="00AE6870" w:rsidP="00F6450D">
      <w:pPr>
        <w:jc w:val="center"/>
      </w:pPr>
      <w:r>
        <w:rPr>
          <w:b/>
        </w:rPr>
        <w:lastRenderedPageBreak/>
        <w:t>LITERATURE REVIEW</w:t>
      </w:r>
    </w:p>
    <w:p w14:paraId="03EFF848" w14:textId="28149AF4" w:rsidR="00F6450D" w:rsidRDefault="00F6450D" w:rsidP="00F6450D">
      <w:pPr>
        <w:jc w:val="center"/>
      </w:pPr>
    </w:p>
    <w:p w14:paraId="39895058" w14:textId="63DC014E" w:rsidR="00F6450D" w:rsidRDefault="00F6450D" w:rsidP="00F6450D">
      <w:pPr>
        <w:jc w:val="center"/>
      </w:pPr>
    </w:p>
    <w:p w14:paraId="0A2AF62A" w14:textId="77777777" w:rsidR="00F6450D" w:rsidRPr="007B01B1" w:rsidRDefault="00F6450D" w:rsidP="00F6450D">
      <w:pPr>
        <w:jc w:val="center"/>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6D622000" w14:textId="00C60258" w:rsidR="00682F1D" w:rsidRDefault="00856D02" w:rsidP="00F6450D">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47549008" w14:textId="1226673D" w:rsidR="00F6450D" w:rsidRDefault="00F6450D" w:rsidP="00F6450D">
      <w:pPr>
        <w:ind w:firstLine="720"/>
      </w:pPr>
    </w:p>
    <w:p w14:paraId="6653566A" w14:textId="262716BF" w:rsidR="00F6450D" w:rsidRDefault="00F6450D" w:rsidP="00F6450D">
      <w:pPr>
        <w:ind w:firstLine="720"/>
      </w:pPr>
    </w:p>
    <w:p w14:paraId="44A068FD" w14:textId="77777777" w:rsidR="00F6450D" w:rsidRPr="00F6450D" w:rsidRDefault="00F6450D" w:rsidP="00F6450D">
      <w:pPr>
        <w:ind w:firstLine="720"/>
      </w:pPr>
    </w:p>
    <w:p w14:paraId="25C9068C" w14:textId="369E2E47" w:rsidR="00856D02" w:rsidRPr="00856D02" w:rsidRDefault="00856D02" w:rsidP="00FD4B57">
      <w:pPr>
        <w:spacing w:line="480" w:lineRule="auto"/>
        <w:rPr>
          <w:b/>
        </w:rPr>
      </w:pPr>
      <w:r w:rsidRPr="00856D02">
        <w:rPr>
          <w:b/>
        </w:rPr>
        <w:t>Fluid Intelligence</w:t>
      </w:r>
    </w:p>
    <w:p w14:paraId="45050538" w14:textId="37DB242E" w:rsidR="00F6450D" w:rsidRDefault="00856D02" w:rsidP="00F6450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6D07D10D" w14:textId="5FEBBF7B" w:rsidR="00F6450D" w:rsidRDefault="00F6450D" w:rsidP="00F6450D">
      <w:pPr>
        <w:ind w:firstLine="720"/>
      </w:pPr>
    </w:p>
    <w:p w14:paraId="721DB0EA" w14:textId="7818FC09" w:rsidR="00F6450D" w:rsidRDefault="00F6450D" w:rsidP="00F6450D">
      <w:pPr>
        <w:ind w:firstLine="720"/>
      </w:pPr>
    </w:p>
    <w:p w14:paraId="7189EF5C" w14:textId="77777777" w:rsidR="00F6450D" w:rsidRPr="00F6450D" w:rsidRDefault="00F6450D" w:rsidP="00F6450D">
      <w:pPr>
        <w:ind w:firstLine="720"/>
      </w:pPr>
    </w:p>
    <w:p w14:paraId="05287883" w14:textId="68728168" w:rsidR="00856D02" w:rsidRPr="00856D02" w:rsidRDefault="00856D02" w:rsidP="00FD4B57">
      <w:pPr>
        <w:spacing w:line="480" w:lineRule="auto"/>
        <w:rPr>
          <w:b/>
        </w:rPr>
      </w:pPr>
      <w:r w:rsidRPr="00856D02">
        <w:rPr>
          <w:b/>
        </w:rPr>
        <w:t xml:space="preserve">Measuring Working Memory and Fluid Intelligence </w:t>
      </w:r>
    </w:p>
    <w:p w14:paraId="078E47EA" w14:textId="23D21E87"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1CEA3948" w14:textId="381C8764" w:rsidR="00682F1D" w:rsidRDefault="00C2002B" w:rsidP="00F6450D">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3982E37E" w14:textId="6D5E1C48" w:rsidR="00F6450D" w:rsidRDefault="00F6450D" w:rsidP="00F6450D">
      <w:pPr>
        <w:ind w:firstLine="720"/>
      </w:pPr>
    </w:p>
    <w:p w14:paraId="4E6FE93F" w14:textId="3653EFBA" w:rsidR="00F6450D" w:rsidRDefault="00F6450D" w:rsidP="00F6450D">
      <w:pPr>
        <w:ind w:firstLine="720"/>
      </w:pPr>
    </w:p>
    <w:p w14:paraId="4D20843E" w14:textId="77777777" w:rsidR="00F6450D" w:rsidRPr="00F6450D" w:rsidRDefault="00F6450D" w:rsidP="00F6450D">
      <w:pPr>
        <w:ind w:firstLine="720"/>
      </w:pPr>
    </w:p>
    <w:p w14:paraId="14A0288E" w14:textId="77DAB8A3"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lastRenderedPageBreak/>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184DEA79" w14:textId="47683A3C" w:rsidR="00682F1D" w:rsidRDefault="00856D02" w:rsidP="00F6450D">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048EDB8E" w14:textId="77897C32" w:rsidR="00F6450D" w:rsidRDefault="00F6450D" w:rsidP="00F6450D">
      <w:pPr>
        <w:ind w:firstLine="720"/>
      </w:pPr>
    </w:p>
    <w:p w14:paraId="706E9168" w14:textId="5CCD3DBD" w:rsidR="00F6450D" w:rsidRDefault="00F6450D" w:rsidP="00F6450D">
      <w:pPr>
        <w:ind w:firstLine="720"/>
      </w:pPr>
    </w:p>
    <w:p w14:paraId="48C65859" w14:textId="77777777" w:rsidR="00F6450D" w:rsidRPr="00F6450D" w:rsidRDefault="00F6450D" w:rsidP="00F6450D">
      <w:pPr>
        <w:ind w:firstLine="720"/>
      </w:pPr>
    </w:p>
    <w:p w14:paraId="1D7681F1" w14:textId="5A50ED7D"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7B77CDF4" w14:textId="0FA0E639" w:rsidR="008B7900" w:rsidRDefault="00AE6870" w:rsidP="00F6450D">
      <w:pPr>
        <w:jc w:val="center"/>
        <w:rPr>
          <w:b/>
        </w:rPr>
      </w:pPr>
      <w:r>
        <w:rPr>
          <w:b/>
        </w:rPr>
        <w:lastRenderedPageBreak/>
        <w:t>METHOD</w:t>
      </w:r>
    </w:p>
    <w:p w14:paraId="2AACCEE2" w14:textId="42897417" w:rsidR="00F6450D" w:rsidRDefault="00F6450D" w:rsidP="00F6450D">
      <w:pPr>
        <w:jc w:val="center"/>
        <w:rPr>
          <w:b/>
        </w:rPr>
      </w:pPr>
    </w:p>
    <w:p w14:paraId="2E3774D7" w14:textId="208A37D2" w:rsidR="00F6450D" w:rsidRDefault="00F6450D" w:rsidP="00F6450D">
      <w:pPr>
        <w:jc w:val="center"/>
        <w:rPr>
          <w:b/>
        </w:rPr>
      </w:pPr>
    </w:p>
    <w:p w14:paraId="718C335A" w14:textId="77777777" w:rsidR="00F6450D" w:rsidRDefault="00F6450D" w:rsidP="00F6450D">
      <w:pPr>
        <w:jc w:val="center"/>
        <w:rPr>
          <w:b/>
        </w:rPr>
      </w:pPr>
    </w:p>
    <w:p w14:paraId="1B752F2E" w14:textId="22661CAD" w:rsidR="00856D02" w:rsidRPr="00856D02" w:rsidRDefault="00856D02" w:rsidP="006636E0">
      <w:pPr>
        <w:spacing w:line="480" w:lineRule="auto"/>
        <w:rPr>
          <w:b/>
        </w:rPr>
      </w:pPr>
      <w:r w:rsidRPr="00856D02">
        <w:rPr>
          <w:b/>
        </w:rPr>
        <w:t>Participants</w:t>
      </w:r>
    </w:p>
    <w:p w14:paraId="39E90E7B" w14:textId="13EF2E8C" w:rsidR="00682F1D" w:rsidRDefault="00856D02" w:rsidP="00F6450D">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59D97F3C" w14:textId="07F2FA7D" w:rsidR="00F6450D" w:rsidRDefault="00F6450D" w:rsidP="00F6450D">
      <w:pPr>
        <w:ind w:firstLine="720"/>
      </w:pPr>
    </w:p>
    <w:p w14:paraId="0F805126" w14:textId="48B5DA13" w:rsidR="00F6450D" w:rsidRDefault="00F6450D" w:rsidP="00F6450D">
      <w:pPr>
        <w:ind w:firstLine="720"/>
      </w:pPr>
    </w:p>
    <w:p w14:paraId="037BD862" w14:textId="77777777" w:rsidR="00F6450D" w:rsidRPr="00F6450D" w:rsidRDefault="00F6450D" w:rsidP="00F6450D">
      <w:pPr>
        <w:ind w:firstLine="720"/>
      </w:pPr>
    </w:p>
    <w:p w14:paraId="7F06B021" w14:textId="0028D7BD" w:rsidR="00856D02" w:rsidRPr="00856D02" w:rsidRDefault="00856D02" w:rsidP="006636E0">
      <w:pPr>
        <w:spacing w:line="480" w:lineRule="auto"/>
      </w:pPr>
      <w:r w:rsidRPr="00856D02">
        <w:rPr>
          <w:b/>
        </w:rPr>
        <w:t xml:space="preserve">Materials </w:t>
      </w:r>
    </w:p>
    <w:p w14:paraId="387D97F3" w14:textId="565B2C18" w:rsidR="007915D4" w:rsidRDefault="00856D02" w:rsidP="00F6450D">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02B771DC" w14:textId="5297AFEE" w:rsidR="00F6450D" w:rsidRDefault="00F6450D" w:rsidP="00F6450D">
      <w:pPr>
        <w:ind w:firstLine="720"/>
      </w:pPr>
    </w:p>
    <w:p w14:paraId="20452158" w14:textId="171CFC52" w:rsidR="00F6450D" w:rsidRDefault="00F6450D" w:rsidP="00F6450D">
      <w:pPr>
        <w:ind w:firstLine="720"/>
      </w:pPr>
    </w:p>
    <w:p w14:paraId="4E0896FA" w14:textId="77777777" w:rsidR="00F6450D" w:rsidRPr="00856D02" w:rsidRDefault="00F6450D" w:rsidP="00F6450D">
      <w:pPr>
        <w:ind w:firstLine="720"/>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7F033FB7" w14:textId="02D0FEBC" w:rsidR="00FD0133" w:rsidRDefault="006636E0" w:rsidP="009216E2">
      <w:pPr>
        <w:rPr>
          <w:i/>
        </w:rPr>
      </w:pPr>
      <w:r w:rsidRPr="00E8336F">
        <w:rPr>
          <w:iCs/>
        </w:rPr>
        <w:t xml:space="preserve">Figure 1. </w:t>
      </w:r>
      <w:r w:rsidR="0031098D" w:rsidRPr="00E8336F">
        <w:rPr>
          <w:iCs/>
        </w:rPr>
        <w:t xml:space="preserve">Letters of AOSPAN Presented to Participant: </w:t>
      </w:r>
      <w:r w:rsidRPr="00E8336F">
        <w:rPr>
          <w:iCs/>
        </w:rPr>
        <w:t>This screen</w:t>
      </w:r>
      <w:r w:rsidRPr="00785221">
        <w:rPr>
          <w:iCs/>
        </w:rPr>
        <w:t xml:space="preserve">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14:paraId="083A2020" w14:textId="2CF99CDB" w:rsidR="006636E0" w:rsidRPr="00E971AE" w:rsidRDefault="00856D02" w:rsidP="00E971AE">
      <w:pP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r w:rsidR="006636E0" w:rsidRPr="00E8336F">
        <w:rPr>
          <w:iCs/>
        </w:rPr>
        <w:t xml:space="preserve">Figure 2. </w:t>
      </w:r>
      <w:r w:rsidR="0031098D" w:rsidRPr="00E8336F">
        <w:rPr>
          <w:iCs/>
        </w:rPr>
        <w:t xml:space="preserve">Math Operation of AOSPAN Presented to Participant: </w:t>
      </w:r>
      <w:r w:rsidR="006636E0" w:rsidRPr="00E8336F">
        <w:rPr>
          <w:iCs/>
        </w:rPr>
        <w:t>This</w:t>
      </w:r>
      <w:r w:rsidR="006636E0" w:rsidRPr="00785221">
        <w:rPr>
          <w:iCs/>
        </w:rPr>
        <w:t xml:space="preserve"> screen shows an example</w:t>
      </w:r>
      <w:r w:rsidR="00E971AE" w:rsidRPr="00785221">
        <w:rPr>
          <w:iCs/>
        </w:rPr>
        <w:t xml:space="preserve"> </w:t>
      </w:r>
      <w:r w:rsidR="006636E0" w:rsidRPr="00785221">
        <w:rPr>
          <w:iCs/>
        </w:rPr>
        <w:t>of the math operations presented to the participant.</w:t>
      </w:r>
    </w:p>
    <w:p w14:paraId="55A33CF9" w14:textId="362E5F09" w:rsidR="00856D02" w:rsidRDefault="00856D02" w:rsidP="00F6450D">
      <w:pPr>
        <w:ind w:firstLine="720"/>
      </w:pPr>
    </w:p>
    <w:p w14:paraId="2C00AFD1" w14:textId="77777777" w:rsidR="00F6450D" w:rsidRDefault="00F6450D" w:rsidP="00F6450D">
      <w:pPr>
        <w:ind w:firstLine="720"/>
      </w:pPr>
    </w:p>
    <w:p w14:paraId="79F13941" w14:textId="77777777" w:rsidR="00F6450D" w:rsidRPr="00856D02" w:rsidRDefault="00F6450D" w:rsidP="00F6450D">
      <w:pPr>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3165ACB5" w:rsidR="007915D4" w:rsidRDefault="007915D4" w:rsidP="00F6450D"/>
    <w:p w14:paraId="249F760B" w14:textId="1480591E" w:rsidR="00F6450D" w:rsidRDefault="00F6450D" w:rsidP="00F6450D"/>
    <w:p w14:paraId="1AE79490" w14:textId="77777777" w:rsidR="00F6450D" w:rsidRPr="00856D02" w:rsidRDefault="00F6450D" w:rsidP="00F6450D"/>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7FEB2813" w:rsidR="006636E0" w:rsidRPr="0031098D" w:rsidRDefault="006636E0" w:rsidP="0031098D">
      <w:pPr>
        <w:rPr>
          <w:i/>
        </w:rPr>
      </w:pPr>
      <w:r w:rsidRPr="00E8336F">
        <w:rPr>
          <w:iCs/>
        </w:rPr>
        <w:t xml:space="preserve">Figure 3. </w:t>
      </w:r>
      <w:r w:rsidR="0031098D" w:rsidRPr="00E8336F">
        <w:rPr>
          <w:iCs/>
        </w:rPr>
        <w:t xml:space="preserve">Example of APM: </w:t>
      </w:r>
      <w:r w:rsidRPr="00E8336F">
        <w:rPr>
          <w:iCs/>
        </w:rPr>
        <w:t>This is the</w:t>
      </w:r>
      <w:r w:rsidRPr="00785221">
        <w:rPr>
          <w:iCs/>
        </w:rPr>
        <w:t xml:space="preserve"> practice problem included in the instructions for the APM</w:t>
      </w:r>
      <w:r w:rsidR="001E40DA" w:rsidRPr="00785221">
        <w:rPr>
          <w:iCs/>
        </w:rPr>
        <w:t>.</w:t>
      </w:r>
    </w:p>
    <w:p w14:paraId="6F6CF82C" w14:textId="413B28C9" w:rsidR="00856D02" w:rsidRDefault="00856D02" w:rsidP="00F6450D">
      <w:pPr>
        <w:ind w:firstLine="720"/>
      </w:pPr>
    </w:p>
    <w:p w14:paraId="15988402" w14:textId="170D042A" w:rsidR="00F6450D" w:rsidRDefault="00F6450D" w:rsidP="00F6450D">
      <w:pPr>
        <w:ind w:firstLine="720"/>
      </w:pPr>
    </w:p>
    <w:p w14:paraId="69658504" w14:textId="77777777" w:rsidR="00F6450D" w:rsidRPr="00856D02" w:rsidRDefault="00F6450D" w:rsidP="00F6450D">
      <w:pPr>
        <w:ind w:firstLine="720"/>
      </w:pPr>
    </w:p>
    <w:p w14:paraId="04DF61ED" w14:textId="0EC362B6"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r w:rsidR="00F6450D" w:rsidRPr="009216E2">
        <w:t>www.TypingTest</w:t>
      </w:r>
      <w:r w:rsidRPr="00B00A52">
        <w: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21B66CA">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6" cstate="print">
                      <a:extLst>
                        <a:ext uri="{BEBA8EAE-BF5A-486C-A8C5-ECC9F3942E4B}">
                          <a14:imgProps xmlns:a14="http://schemas.microsoft.com/office/drawing/2010/main">
                            <a14:imgLayer r:embed="rId17">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37C0A77D" w:rsidR="007915D4" w:rsidRPr="0031098D" w:rsidRDefault="007915D4" w:rsidP="0031098D">
      <w:pPr>
        <w:rPr>
          <w:i/>
        </w:rPr>
      </w:pPr>
      <w:r w:rsidRPr="00E8336F">
        <w:rPr>
          <w:iCs/>
        </w:rPr>
        <w:t xml:space="preserve">Figure 4. </w:t>
      </w:r>
      <w:r w:rsidR="0031098D" w:rsidRPr="00E8336F">
        <w:rPr>
          <w:iCs/>
        </w:rPr>
        <w:t xml:space="preserve">Prompt used for Typing Test: </w:t>
      </w:r>
      <w:r w:rsidRPr="00E8336F">
        <w:rPr>
          <w:iCs/>
        </w:rPr>
        <w:t>This figure is</w:t>
      </w:r>
      <w:r w:rsidR="001E40DA" w:rsidRPr="00785221">
        <w:rPr>
          <w:iCs/>
        </w:rPr>
        <w:t xml:space="preserve"> part of</w:t>
      </w:r>
      <w:r w:rsidRPr="00785221">
        <w:rPr>
          <w:iCs/>
        </w:rPr>
        <w:t xml:space="preserve"> the prompt all participants had to type verbatim.</w:t>
      </w:r>
    </w:p>
    <w:p w14:paraId="31DC75C0" w14:textId="479BEC1D" w:rsidR="007915D4" w:rsidRDefault="007915D4" w:rsidP="00F6450D"/>
    <w:p w14:paraId="43BDE8E8" w14:textId="77777777" w:rsidR="00F6450D" w:rsidRDefault="00F6450D" w:rsidP="00F6450D"/>
    <w:p w14:paraId="5D915BCE" w14:textId="77777777" w:rsidR="00F6450D" w:rsidRDefault="00F6450D" w:rsidP="00F6450D"/>
    <w:p w14:paraId="0335C534" w14:textId="14AFA869" w:rsidR="00AE6870" w:rsidRDefault="00856D02" w:rsidP="00B11007">
      <w:pPr>
        <w:spacing w:line="480" w:lineRule="auto"/>
        <w:jc w:val="center"/>
      </w:pPr>
      <w:r w:rsidRPr="00856D02">
        <w:rPr>
          <w:noProof/>
        </w:rPr>
        <w:drawing>
          <wp:inline distT="0" distB="0" distL="0" distR="0" wp14:anchorId="1B9DF5A4" wp14:editId="28CEE0F5">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67D1046" w14:textId="104A7187" w:rsidR="007915D4" w:rsidRDefault="006636E0" w:rsidP="00E971AE">
      <w:pPr>
        <w:rPr>
          <w:i/>
        </w:rPr>
      </w:pPr>
      <w:r w:rsidRPr="00E8336F">
        <w:rPr>
          <w:iCs/>
        </w:rPr>
        <w:t xml:space="preserve">Figure 5. </w:t>
      </w:r>
      <w:r w:rsidR="0031098D" w:rsidRPr="00E8336F">
        <w:rPr>
          <w:iCs/>
        </w:rPr>
        <w:t xml:space="preserve">Example of Typing Test Results: </w:t>
      </w:r>
      <w:r w:rsidRPr="00E8336F">
        <w:rPr>
          <w:iCs/>
        </w:rPr>
        <w:t>This</w:t>
      </w:r>
      <w:r w:rsidRPr="00785221">
        <w:rPr>
          <w:iCs/>
        </w:rPr>
        <w:t xml:space="preserve"> figure shows the participants typing speed, errors, and adjusted speed</w:t>
      </w:r>
      <w:r w:rsidR="007B24E1" w:rsidRPr="00785221">
        <w:rPr>
          <w:iCs/>
        </w:rPr>
        <w:t>.</w:t>
      </w:r>
    </w:p>
    <w:p w14:paraId="12F20B7B" w14:textId="2C6207F1" w:rsidR="00E971AE" w:rsidRDefault="00E971AE" w:rsidP="005474CA">
      <w:pPr>
        <w:rPr>
          <w:iCs/>
        </w:rPr>
      </w:pPr>
    </w:p>
    <w:p w14:paraId="47D76E4F" w14:textId="2EAFAAA9" w:rsidR="005474CA" w:rsidRDefault="005474CA" w:rsidP="005474CA">
      <w:pPr>
        <w:rPr>
          <w:iCs/>
        </w:rPr>
      </w:pPr>
    </w:p>
    <w:p w14:paraId="2432E6B2" w14:textId="77777777" w:rsidR="005474CA" w:rsidRPr="005474CA" w:rsidRDefault="005474CA" w:rsidP="005474CA">
      <w:pPr>
        <w:rPr>
          <w:iCs/>
        </w:rPr>
      </w:pPr>
    </w:p>
    <w:p w14:paraId="06FF44BE" w14:textId="68BEAD22" w:rsidR="00782498" w:rsidRDefault="00856D02" w:rsidP="00F6450D">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 xml:space="preserve">for ease </w:t>
      </w:r>
      <w:r w:rsidR="00F73630">
        <w:lastRenderedPageBreak/>
        <w:t>of measurement and access to more participants</w:t>
      </w:r>
      <w:r w:rsidRPr="00856D02">
        <w:t>. Participants would sign up for the foreign 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14:paraId="7604DBB6" w14:textId="336DBBEB" w:rsidR="00F6450D" w:rsidRDefault="00F6450D" w:rsidP="00F6450D">
      <w:pPr>
        <w:ind w:firstLine="720"/>
      </w:pPr>
    </w:p>
    <w:p w14:paraId="13CF084E" w14:textId="087E5B53" w:rsidR="00F6450D" w:rsidRDefault="00F6450D" w:rsidP="00F6450D">
      <w:pPr>
        <w:ind w:firstLine="720"/>
      </w:pPr>
    </w:p>
    <w:p w14:paraId="72824176" w14:textId="77777777" w:rsidR="00F6450D" w:rsidRPr="00856D02" w:rsidRDefault="00F6450D" w:rsidP="00F6450D">
      <w:pPr>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38DCAD3">
            <wp:extent cx="3395161" cy="234396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419260" cy="2360604"/>
                    </a:xfrm>
                    <a:prstGeom prst="rect">
                      <a:avLst/>
                    </a:prstGeom>
                  </pic:spPr>
                </pic:pic>
              </a:graphicData>
            </a:graphic>
          </wp:inline>
        </w:drawing>
      </w:r>
    </w:p>
    <w:p w14:paraId="35DC485A" w14:textId="4C2E5A2F" w:rsidR="00AE6870" w:rsidRPr="00F6450D" w:rsidRDefault="00AE6870" w:rsidP="00B11007">
      <w:pPr>
        <w:spacing w:line="480" w:lineRule="auto"/>
        <w:rPr>
          <w:iCs/>
        </w:rPr>
      </w:pPr>
      <w:r w:rsidRPr="00F6450D">
        <w:rPr>
          <w:iCs/>
        </w:rPr>
        <w:t xml:space="preserve">Figure 6. </w:t>
      </w:r>
      <w:r w:rsidR="0031098D" w:rsidRPr="00F6450D">
        <w:rPr>
          <w:iCs/>
        </w:rPr>
        <w:t xml:space="preserve">Example of a Foreign Language Placement Exam Question </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472FA299">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31AF748A">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0696EF3B">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2D097726" w:rsidR="00AE6870" w:rsidRPr="00785221" w:rsidRDefault="00AE6870" w:rsidP="0031098D">
      <w:pPr>
        <w:rPr>
          <w:iCs/>
        </w:rPr>
      </w:pPr>
      <w:r w:rsidRPr="00E8336F">
        <w:rPr>
          <w:iCs/>
        </w:rPr>
        <w:t xml:space="preserve">Figure 7. </w:t>
      </w:r>
      <w:r w:rsidR="0031098D" w:rsidRPr="00E8336F">
        <w:rPr>
          <w:iCs/>
        </w:rPr>
        <w:t xml:space="preserve">Point Breakdown of Placement Exam for Each Language: </w:t>
      </w:r>
      <w:r w:rsidRPr="00E8336F">
        <w:rPr>
          <w:iCs/>
        </w:rPr>
        <w:t>These</w:t>
      </w:r>
      <w:r w:rsidRPr="00785221">
        <w:rPr>
          <w:iCs/>
        </w:rPr>
        <w:t xml:space="preserv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14:paraId="4E139C9D" w14:textId="616C1E1B" w:rsidR="00F6450D" w:rsidRDefault="00F6450D" w:rsidP="00F6450D">
      <w:pPr>
        <w:rPr>
          <w:b/>
        </w:rPr>
      </w:pPr>
    </w:p>
    <w:p w14:paraId="0BCBE14E" w14:textId="278F2B9A" w:rsidR="00F6450D" w:rsidRDefault="00F6450D" w:rsidP="00F6450D">
      <w:pPr>
        <w:rPr>
          <w:b/>
        </w:rPr>
      </w:pPr>
    </w:p>
    <w:p w14:paraId="3A888A9D" w14:textId="77777777" w:rsidR="00F6450D" w:rsidRDefault="00F6450D" w:rsidP="00F6450D">
      <w:pPr>
        <w:rPr>
          <w:b/>
        </w:rPr>
      </w:pPr>
    </w:p>
    <w:p w14:paraId="1EBE4023" w14:textId="7B037104" w:rsidR="00856D02" w:rsidRPr="00856D02" w:rsidRDefault="00856D02" w:rsidP="00F6450D">
      <w:pPr>
        <w:spacing w:line="480" w:lineRule="auto"/>
        <w:rPr>
          <w:b/>
        </w:rPr>
      </w:pPr>
      <w:r w:rsidRPr="00856D02">
        <w:rPr>
          <w:b/>
        </w:rPr>
        <w:t>Procedure</w:t>
      </w:r>
    </w:p>
    <w:p w14:paraId="2279746D" w14:textId="1D7D09F0" w:rsidR="00E971AE" w:rsidRDefault="00856D02" w:rsidP="00F6450D">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0F305B1" w14:textId="662E3868" w:rsidR="00B00A52" w:rsidRDefault="00B00A52" w:rsidP="00B00A52">
      <w:pPr>
        <w:ind w:firstLine="720"/>
      </w:pPr>
    </w:p>
    <w:p w14:paraId="1636D735" w14:textId="50EAD588" w:rsidR="00B00A52" w:rsidRDefault="00B00A52" w:rsidP="00B00A52">
      <w:pPr>
        <w:ind w:firstLine="720"/>
      </w:pPr>
    </w:p>
    <w:p w14:paraId="5C0EB4F8" w14:textId="77777777" w:rsidR="00B00A52" w:rsidRDefault="00B00A52" w:rsidP="00B00A52">
      <w:pPr>
        <w:ind w:firstLine="720"/>
      </w:pPr>
    </w:p>
    <w:p w14:paraId="77B23767" w14:textId="6EED469A" w:rsidR="001C582C" w:rsidRPr="000A3B42" w:rsidRDefault="001C582C" w:rsidP="00AA49B3">
      <w:pPr>
        <w:tabs>
          <w:tab w:val="left" w:pos="665"/>
        </w:tabs>
        <w:rPr>
          <w:bCs/>
          <w:i/>
          <w:iCs/>
        </w:rPr>
      </w:pPr>
      <w:r w:rsidRPr="00E8336F">
        <w:rPr>
          <w:bCs/>
        </w:rPr>
        <w:t xml:space="preserve">Table 1. </w:t>
      </w:r>
      <w:r w:rsidR="000A3B42" w:rsidRPr="00E8336F">
        <w:t>Latin Square Order of Tasks for Non-Foreign Language Portion:</w:t>
      </w:r>
      <w:r w:rsidR="000A3B42" w:rsidRPr="00E8336F">
        <w:rPr>
          <w:bCs/>
        </w:rPr>
        <w:t xml:space="preserve"> </w:t>
      </w:r>
      <w:r w:rsidRPr="00E8336F">
        <w:rPr>
          <w:bCs/>
        </w:rPr>
        <w:t>This</w:t>
      </w:r>
      <w:r w:rsidRPr="00785221">
        <w:rPr>
          <w:bCs/>
        </w:rPr>
        <w:t xml:space="preserve">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09764F1F" w14:textId="77777777" w:rsidR="00AA49B3" w:rsidRDefault="00AA49B3" w:rsidP="00AA49B3">
      <w:pPr>
        <w:tabs>
          <w:tab w:val="left" w:pos="665"/>
        </w:tabs>
        <w:rPr>
          <w:bCs/>
          <w:i/>
          <w:iCs/>
        </w:rPr>
      </w:pPr>
    </w:p>
    <w:p w14:paraId="38503F44" w14:textId="77777777" w:rsidR="00AA49B3" w:rsidRDefault="00AA49B3" w:rsidP="00E971AE">
      <w:pPr>
        <w:tabs>
          <w:tab w:val="left" w:pos="665"/>
        </w:tabs>
        <w:spacing w:line="480" w:lineRule="auto"/>
        <w:rPr>
          <w:bCs/>
          <w:i/>
          <w:iCs/>
        </w:rPr>
      </w:pPr>
    </w:p>
    <w:p w14:paraId="569EAE3D" w14:textId="1AC5FB8E" w:rsidR="00395A3D" w:rsidRDefault="001C582C" w:rsidP="000A3B42">
      <w:pPr>
        <w:tabs>
          <w:tab w:val="left" w:pos="665"/>
        </w:tabs>
        <w:rPr>
          <w:bCs/>
          <w:i/>
          <w:iCs/>
        </w:rPr>
      </w:pPr>
      <w:r w:rsidRPr="00E8336F">
        <w:rPr>
          <w:bCs/>
        </w:rPr>
        <w:t xml:space="preserve">Table 2. </w:t>
      </w:r>
      <w:r w:rsidR="000A3B42" w:rsidRPr="00E8336F">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p w14:paraId="5D3273AF" w14:textId="77777777" w:rsidR="000A3B42" w:rsidRPr="000A3B42" w:rsidRDefault="000A3B42" w:rsidP="000A3B42">
      <w:pPr>
        <w:tabs>
          <w:tab w:val="left" w:pos="665"/>
        </w:tabs>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AA49B3" w:rsidRDefault="007B24E1" w:rsidP="007B24E1">
            <w:pPr>
              <w:tabs>
                <w:tab w:val="left" w:pos="665"/>
              </w:tabs>
              <w:jc w:val="center"/>
              <w:rPr>
                <w:bCs/>
              </w:rPr>
            </w:pPr>
            <w:r w:rsidRPr="00AA49B3">
              <w:rPr>
                <w:bCs/>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3745BB0B" w14:textId="77777777" w:rsidR="00F6450D" w:rsidRDefault="00F6450D" w:rsidP="00F6450D">
      <w:pPr>
        <w:tabs>
          <w:tab w:val="left" w:pos="665"/>
        </w:tabs>
        <w:rPr>
          <w:b/>
        </w:rPr>
      </w:pPr>
    </w:p>
    <w:p w14:paraId="550E0C77" w14:textId="7ADDA7A3" w:rsidR="00B00A52" w:rsidRDefault="00AE6870" w:rsidP="00F6450D">
      <w:pPr>
        <w:tabs>
          <w:tab w:val="left" w:pos="665"/>
        </w:tabs>
        <w:jc w:val="center"/>
        <w:rPr>
          <w:b/>
        </w:rPr>
      </w:pPr>
      <w:r>
        <w:rPr>
          <w:b/>
        </w:rPr>
        <w:lastRenderedPageBreak/>
        <w:t>RESULTS</w:t>
      </w:r>
    </w:p>
    <w:p w14:paraId="247510ED" w14:textId="3A171F8D" w:rsidR="00F6450D" w:rsidRDefault="00F6450D" w:rsidP="00F6450D">
      <w:pPr>
        <w:tabs>
          <w:tab w:val="left" w:pos="665"/>
        </w:tabs>
        <w:jc w:val="center"/>
        <w:rPr>
          <w:b/>
        </w:rPr>
      </w:pPr>
    </w:p>
    <w:p w14:paraId="24223AB1" w14:textId="5032634E" w:rsidR="00F6450D" w:rsidRDefault="00F6450D" w:rsidP="00F6450D">
      <w:pPr>
        <w:tabs>
          <w:tab w:val="left" w:pos="665"/>
        </w:tabs>
        <w:jc w:val="center"/>
        <w:rPr>
          <w:b/>
        </w:rPr>
      </w:pPr>
    </w:p>
    <w:p w14:paraId="38187A5B" w14:textId="77777777" w:rsidR="00F6450D" w:rsidRPr="00856D02" w:rsidRDefault="00F6450D" w:rsidP="00F6450D">
      <w:pPr>
        <w:tabs>
          <w:tab w:val="left" w:pos="665"/>
        </w:tabs>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10F677F8" w14:textId="77777777" w:rsidR="00682F1D" w:rsidRDefault="00682F1D" w:rsidP="00AE6870">
      <w:pPr>
        <w:spacing w:line="480" w:lineRule="auto"/>
        <w:rPr>
          <w:b/>
        </w:rPr>
      </w:pPr>
    </w:p>
    <w:p w14:paraId="2144BE05" w14:textId="77777777" w:rsidR="00785221" w:rsidRDefault="00785221">
      <w:pPr>
        <w:rPr>
          <w:b/>
        </w:rPr>
      </w:pPr>
      <w:r>
        <w:rPr>
          <w:b/>
        </w:rPr>
        <w:br w:type="page"/>
      </w:r>
    </w:p>
    <w:p w14:paraId="00652A72" w14:textId="6DB3AEC5" w:rsidR="00856D02" w:rsidRPr="00856D02" w:rsidRDefault="00856D02" w:rsidP="00AE6870">
      <w:pPr>
        <w:spacing w:line="480" w:lineRule="auto"/>
        <w:rPr>
          <w:bCs/>
        </w:rPr>
      </w:pPr>
      <w:r w:rsidRPr="00856D02">
        <w:rPr>
          <w:b/>
        </w:rPr>
        <w:lastRenderedPageBreak/>
        <w:t>Hypothesis Tests</w:t>
      </w:r>
    </w:p>
    <w:p w14:paraId="78812B2F" w14:textId="1B3D668E"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14:paraId="1D9426D0" w14:textId="57A1A924" w:rsidR="00B00A52" w:rsidRDefault="00B00A52" w:rsidP="00B00A52">
      <w:pPr>
        <w:ind w:firstLine="720"/>
        <w:rPr>
          <w:bCs/>
        </w:rPr>
      </w:pPr>
    </w:p>
    <w:p w14:paraId="6FE2B107" w14:textId="66AE4969" w:rsidR="00B00A52" w:rsidRDefault="00B00A52" w:rsidP="00B00A52">
      <w:pPr>
        <w:ind w:firstLine="720"/>
        <w:rPr>
          <w:bCs/>
        </w:rPr>
      </w:pPr>
    </w:p>
    <w:p w14:paraId="47432254" w14:textId="77777777" w:rsidR="00B00A52" w:rsidRDefault="00B00A52" w:rsidP="00B00A52">
      <w:pPr>
        <w:ind w:firstLine="720"/>
        <w:rPr>
          <w:bCs/>
        </w:rPr>
      </w:pPr>
    </w:p>
    <w:p w14:paraId="559A727E" w14:textId="213E9F3A" w:rsidR="00AA49B3" w:rsidRPr="00E971AE" w:rsidRDefault="007B24E1" w:rsidP="00E971AE">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7997F4E2"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14:paraId="0B7D51E5" w14:textId="714B52CC" w:rsidR="006679DF" w:rsidRDefault="006679DF" w:rsidP="00B00A52">
      <w:pPr>
        <w:jc w:val="center"/>
        <w:rPr>
          <w:bCs/>
        </w:rPr>
      </w:pPr>
    </w:p>
    <w:p w14:paraId="71B45F15" w14:textId="2FB095F3" w:rsidR="00B00A52" w:rsidRDefault="00B00A52" w:rsidP="00B00A52">
      <w:pPr>
        <w:jc w:val="center"/>
        <w:rPr>
          <w:bCs/>
        </w:rPr>
      </w:pPr>
    </w:p>
    <w:p w14:paraId="247565B8" w14:textId="77777777" w:rsidR="00B00A52" w:rsidRDefault="00B00A52" w:rsidP="00B00A52">
      <w:pPr>
        <w:jc w:val="center"/>
        <w:rPr>
          <w:bCs/>
        </w:rPr>
      </w:pPr>
    </w:p>
    <w:p w14:paraId="78148F97" w14:textId="33B824AE" w:rsidR="00AA49B3" w:rsidRPr="00E971AE" w:rsidRDefault="007B24E1" w:rsidP="00E971AE">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9">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0E629C58"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14:paraId="080C44B1" w14:textId="762C30C2" w:rsidR="006679DF" w:rsidRDefault="006679DF" w:rsidP="00B00A52">
      <w:pPr>
        <w:jc w:val="center"/>
        <w:rPr>
          <w:bCs/>
        </w:rPr>
      </w:pPr>
    </w:p>
    <w:p w14:paraId="185789BA" w14:textId="77777777" w:rsidR="00B00A52" w:rsidRDefault="00B00A52" w:rsidP="00B00A52">
      <w:pPr>
        <w:jc w:val="center"/>
        <w:rPr>
          <w:bCs/>
        </w:rPr>
      </w:pPr>
    </w:p>
    <w:p w14:paraId="687B2B29" w14:textId="77777777" w:rsidR="00AA49B3" w:rsidRDefault="00AA49B3" w:rsidP="00B00A52">
      <w:pPr>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0">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1D03799B"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14:paraId="295CF6DE" w14:textId="77777777" w:rsidR="00AA49B3" w:rsidRPr="0031098D" w:rsidRDefault="00AA49B3" w:rsidP="0031098D">
      <w:pPr>
        <w:rPr>
          <w:bCs/>
          <w:i/>
          <w:iCs/>
        </w:rPr>
      </w:pPr>
    </w:p>
    <w:p w14:paraId="6EC52AAF" w14:textId="6764524B" w:rsidR="00AA49B3" w:rsidRDefault="00AA49B3" w:rsidP="00B00A52">
      <w:pPr>
        <w:rPr>
          <w:bCs/>
        </w:rPr>
      </w:pPr>
    </w:p>
    <w:p w14:paraId="0EB5F95D" w14:textId="77777777" w:rsidR="00B00A52" w:rsidRPr="007B24E1" w:rsidRDefault="00B00A52" w:rsidP="00B00A52">
      <w:pPr>
        <w:rPr>
          <w:bCs/>
        </w:rPr>
      </w:pPr>
    </w:p>
    <w:p w14:paraId="492441EF" w14:textId="6EC7BDAA"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FC42701"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23194222"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2618CCE0" w14:textId="06FB8E29" w:rsidR="008B7900" w:rsidRDefault="00AE6870" w:rsidP="00F6450D">
      <w:pPr>
        <w:jc w:val="center"/>
        <w:rPr>
          <w:b/>
          <w:bCs/>
        </w:rPr>
      </w:pPr>
      <w:r>
        <w:rPr>
          <w:b/>
          <w:bCs/>
        </w:rPr>
        <w:lastRenderedPageBreak/>
        <w:t>DISCUSSION</w:t>
      </w:r>
    </w:p>
    <w:p w14:paraId="7B896706" w14:textId="614250DB" w:rsidR="00F6450D" w:rsidRDefault="00F6450D" w:rsidP="00F6450D">
      <w:pPr>
        <w:jc w:val="center"/>
        <w:rPr>
          <w:b/>
          <w:bCs/>
        </w:rPr>
      </w:pPr>
    </w:p>
    <w:p w14:paraId="4824CF2E" w14:textId="472CE796" w:rsidR="00F6450D" w:rsidRDefault="00F6450D" w:rsidP="00F6450D">
      <w:pPr>
        <w:jc w:val="center"/>
        <w:rPr>
          <w:b/>
          <w:bCs/>
        </w:rPr>
      </w:pPr>
    </w:p>
    <w:p w14:paraId="20BD3119" w14:textId="77777777" w:rsidR="00F6450D" w:rsidRPr="00856D02" w:rsidRDefault="00F6450D" w:rsidP="00F6450D">
      <w:pPr>
        <w:jc w:val="center"/>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2121D87C" w14:textId="53557063" w:rsidR="00682F1D" w:rsidRDefault="00F62DE7" w:rsidP="00F6450D">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0FC559BD" w14:textId="21105DFC" w:rsidR="00F6450D" w:rsidRDefault="00F6450D" w:rsidP="00F6450D">
      <w:pPr>
        <w:ind w:firstLine="720"/>
        <w:rPr>
          <w:bCs/>
        </w:rPr>
      </w:pPr>
    </w:p>
    <w:p w14:paraId="0BF25A7A" w14:textId="6B85AA32" w:rsidR="00F6450D" w:rsidRDefault="00F6450D" w:rsidP="00F6450D">
      <w:pPr>
        <w:ind w:firstLine="720"/>
        <w:rPr>
          <w:bCs/>
        </w:rPr>
      </w:pPr>
    </w:p>
    <w:p w14:paraId="01DF42FE" w14:textId="77777777" w:rsidR="00F6450D" w:rsidRPr="00F6450D" w:rsidRDefault="00F6450D" w:rsidP="00F6450D">
      <w:pPr>
        <w:ind w:firstLine="720"/>
        <w:rPr>
          <w:bCs/>
        </w:rPr>
      </w:pPr>
    </w:p>
    <w:p w14:paraId="76F0F025" w14:textId="252F42C9"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0C087AC5" w14:textId="106BB699" w:rsidR="000A3B42" w:rsidRDefault="00AE6870" w:rsidP="00F6450D">
      <w:pPr>
        <w:jc w:val="center"/>
        <w:rPr>
          <w:b/>
          <w:bCs/>
        </w:rPr>
      </w:pPr>
      <w:r>
        <w:rPr>
          <w:b/>
          <w:bCs/>
        </w:rPr>
        <w:lastRenderedPageBreak/>
        <w:t>REFERENCES</w:t>
      </w:r>
    </w:p>
    <w:p w14:paraId="0F48CF65" w14:textId="774917ED" w:rsidR="00F6450D" w:rsidRDefault="00F6450D" w:rsidP="00F6450D">
      <w:pPr>
        <w:jc w:val="center"/>
        <w:rPr>
          <w:b/>
          <w:bCs/>
        </w:rPr>
      </w:pPr>
    </w:p>
    <w:p w14:paraId="4A27CED1" w14:textId="7435FB2B" w:rsidR="00F6450D" w:rsidRDefault="00F6450D" w:rsidP="00F6450D">
      <w:pPr>
        <w:jc w:val="center"/>
        <w:rPr>
          <w:b/>
          <w:bCs/>
        </w:rPr>
      </w:pPr>
    </w:p>
    <w:p w14:paraId="55F19941" w14:textId="77777777" w:rsidR="00F6450D" w:rsidRPr="00AE6870" w:rsidRDefault="00F6450D" w:rsidP="00F6450D">
      <w:pPr>
        <w:jc w:val="center"/>
        <w:rPr>
          <w:b/>
          <w:bCs/>
        </w:rPr>
      </w:pPr>
    </w:p>
    <w:p w14:paraId="49CEFE25" w14:textId="4B652518"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024CF5C5" w14:textId="6958113C" w:rsidR="00785221" w:rsidRDefault="00785221" w:rsidP="00E8336F">
      <w:pPr>
        <w:ind w:left="720" w:hanging="720"/>
      </w:pPr>
    </w:p>
    <w:p w14:paraId="729A0D53" w14:textId="1AFE23E3" w:rsidR="00E8336F" w:rsidRDefault="00E8336F" w:rsidP="00E8336F">
      <w:pPr>
        <w:ind w:left="720" w:hanging="720"/>
      </w:pPr>
    </w:p>
    <w:p w14:paraId="22B38353" w14:textId="77777777" w:rsidR="00E8336F" w:rsidRPr="00856D02" w:rsidRDefault="00E8336F" w:rsidP="00E8336F">
      <w:pPr>
        <w:ind w:left="720" w:hanging="720"/>
      </w:pPr>
    </w:p>
    <w:p w14:paraId="6206AF74" w14:textId="77777777" w:rsidR="00856D02" w:rsidRPr="00856D02" w:rsidRDefault="00856D02" w:rsidP="000A3B42">
      <w:r w:rsidRPr="00856D02">
        <w:t>Baddeley, A. D., (1986). </w:t>
      </w:r>
      <w:r w:rsidRPr="00D30470">
        <w:rPr>
          <w:i/>
          <w:iCs/>
        </w:rPr>
        <w:t>Working memory</w:t>
      </w:r>
      <w:r w:rsidRPr="00856D02">
        <w:t>. Oxford: Clarendon Press.</w:t>
      </w:r>
    </w:p>
    <w:p w14:paraId="67C9747C" w14:textId="5BC1C20B" w:rsidR="000A3B42" w:rsidRDefault="000A3B42" w:rsidP="00E8336F">
      <w:pPr>
        <w:ind w:left="720" w:hanging="720"/>
      </w:pPr>
    </w:p>
    <w:p w14:paraId="333E175C" w14:textId="7012E575" w:rsidR="00E8336F" w:rsidRDefault="00E8336F" w:rsidP="00E8336F">
      <w:pPr>
        <w:ind w:left="720" w:hanging="720"/>
      </w:pPr>
    </w:p>
    <w:p w14:paraId="1FF9ACD2" w14:textId="77777777" w:rsidR="00E8336F" w:rsidRDefault="00E8336F" w:rsidP="00E8336F">
      <w:pPr>
        <w:ind w:left="720" w:hanging="720"/>
      </w:pPr>
    </w:p>
    <w:p w14:paraId="3585D7F9" w14:textId="02CC0431"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26629FF6" w14:textId="7F976342" w:rsidR="000A3B42" w:rsidRDefault="000A3B42" w:rsidP="00E8336F">
      <w:pPr>
        <w:ind w:left="720" w:hanging="720"/>
      </w:pPr>
    </w:p>
    <w:p w14:paraId="6DC7D5C8" w14:textId="26614EC5" w:rsidR="00E8336F" w:rsidRDefault="00E8336F" w:rsidP="00E8336F">
      <w:pPr>
        <w:ind w:left="720" w:hanging="720"/>
      </w:pPr>
    </w:p>
    <w:p w14:paraId="7E17B1CE" w14:textId="77777777" w:rsidR="00E8336F" w:rsidRDefault="00E8336F" w:rsidP="00E8336F">
      <w:pPr>
        <w:ind w:left="720" w:hanging="720"/>
      </w:pPr>
    </w:p>
    <w:p w14:paraId="6ABB3556" w14:textId="2C968B16"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5B3A36ED" w14:textId="635A17CF" w:rsidR="00E8336F" w:rsidRDefault="00E8336F" w:rsidP="00E8336F">
      <w:pPr>
        <w:ind w:left="720" w:hanging="720"/>
      </w:pPr>
    </w:p>
    <w:p w14:paraId="125047C1" w14:textId="2CDD6BA4" w:rsidR="00E8336F" w:rsidRDefault="00E8336F" w:rsidP="00E8336F">
      <w:pPr>
        <w:ind w:left="720" w:hanging="720"/>
      </w:pPr>
    </w:p>
    <w:p w14:paraId="457732B7" w14:textId="77777777" w:rsidR="00E8336F" w:rsidRDefault="00E8336F" w:rsidP="00E8336F">
      <w:pPr>
        <w:ind w:left="720" w:hanging="720"/>
      </w:pPr>
    </w:p>
    <w:p w14:paraId="69534123" w14:textId="280F7E95"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19CC78AD" w14:textId="08E182E8" w:rsidR="000A3B42" w:rsidRDefault="000A3B42" w:rsidP="00E8336F">
      <w:pPr>
        <w:ind w:left="720" w:hanging="720"/>
      </w:pPr>
    </w:p>
    <w:p w14:paraId="4E67AB63" w14:textId="7A26DC23" w:rsidR="00E8336F" w:rsidRDefault="00E8336F" w:rsidP="00E8336F">
      <w:pPr>
        <w:ind w:left="720" w:hanging="720"/>
      </w:pPr>
    </w:p>
    <w:p w14:paraId="3FD82F7D" w14:textId="77777777" w:rsidR="00E8336F" w:rsidRDefault="00E8336F" w:rsidP="00E8336F">
      <w:pPr>
        <w:ind w:left="720" w:hanging="720"/>
      </w:pPr>
    </w:p>
    <w:p w14:paraId="4F1EEE29" w14:textId="6CBC95D2"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6CFB2538" w14:textId="63A2A327" w:rsidR="000A3B42" w:rsidRDefault="000A3B42" w:rsidP="00E8336F">
      <w:pPr>
        <w:ind w:left="720" w:hanging="720"/>
      </w:pPr>
    </w:p>
    <w:p w14:paraId="7159F9B7" w14:textId="23CDC690" w:rsidR="00E8336F" w:rsidRDefault="00E8336F" w:rsidP="00E8336F">
      <w:pPr>
        <w:ind w:left="720" w:hanging="720"/>
      </w:pPr>
    </w:p>
    <w:p w14:paraId="28473724" w14:textId="77777777" w:rsidR="00E8336F" w:rsidRDefault="00E8336F" w:rsidP="00E8336F">
      <w:pPr>
        <w:ind w:left="720" w:hanging="720"/>
      </w:pPr>
    </w:p>
    <w:p w14:paraId="5424F6D5" w14:textId="63A5DC23"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14:paraId="6756A929" w14:textId="4F1B15BA" w:rsidR="000A3B42" w:rsidRDefault="000A3B42" w:rsidP="00E8336F">
      <w:pPr>
        <w:ind w:left="720" w:hanging="720"/>
      </w:pPr>
    </w:p>
    <w:p w14:paraId="5D1D5C82" w14:textId="4A72BC32" w:rsidR="00E8336F" w:rsidRDefault="00E8336F" w:rsidP="00E8336F">
      <w:pPr>
        <w:ind w:left="720" w:hanging="720"/>
      </w:pPr>
    </w:p>
    <w:p w14:paraId="2EAAA341" w14:textId="77777777" w:rsidR="00E8336F" w:rsidRDefault="00E8336F" w:rsidP="00E8336F">
      <w:pPr>
        <w:ind w:left="720" w:hanging="720"/>
      </w:pPr>
    </w:p>
    <w:p w14:paraId="291E3AE6" w14:textId="19AB9A99"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47E5ABCD" w14:textId="77777777" w:rsidR="000A3B42" w:rsidRDefault="000A3B42" w:rsidP="00785221">
      <w:pPr>
        <w:spacing w:line="480" w:lineRule="auto"/>
      </w:pPr>
    </w:p>
    <w:p w14:paraId="07C64427" w14:textId="340F3EB6" w:rsidR="00856D02" w:rsidRPr="00856D02" w:rsidRDefault="00856D02" w:rsidP="000A3B42">
      <w:pPr>
        <w:ind w:left="720" w:hanging="720"/>
      </w:pPr>
      <w:r w:rsidRPr="00856D02">
        <w:lastRenderedPageBreak/>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6EB7FD7F" w14:textId="6345CD54" w:rsidR="000A3B42" w:rsidRDefault="000A3B42" w:rsidP="00E8336F"/>
    <w:p w14:paraId="07E2EBC2" w14:textId="277B1598" w:rsidR="00E8336F" w:rsidRDefault="00E8336F" w:rsidP="00E8336F"/>
    <w:p w14:paraId="37F830D3" w14:textId="77777777" w:rsidR="00E8336F" w:rsidRDefault="00E8336F" w:rsidP="00E8336F"/>
    <w:p w14:paraId="5C31414A" w14:textId="6D805133" w:rsidR="00856D02" w:rsidRDefault="00856D02" w:rsidP="000A3B42">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11735ACD" w14:textId="116F2F43" w:rsidR="00E8336F" w:rsidRDefault="00E8336F" w:rsidP="000A3B42">
      <w:pPr>
        <w:ind w:left="720" w:hanging="720"/>
      </w:pPr>
    </w:p>
    <w:p w14:paraId="7174C712" w14:textId="28060469" w:rsidR="00E8336F" w:rsidRDefault="00E8336F" w:rsidP="000A3B42">
      <w:pPr>
        <w:ind w:left="720" w:hanging="720"/>
      </w:pPr>
    </w:p>
    <w:p w14:paraId="09E40830" w14:textId="77777777" w:rsidR="00E8336F" w:rsidRDefault="00E8336F" w:rsidP="000A3B42">
      <w:pPr>
        <w:ind w:left="720" w:hanging="720"/>
      </w:pPr>
    </w:p>
    <w:p w14:paraId="04339C52" w14:textId="4775E8DE" w:rsidR="00EB3757" w:rsidRPr="00EB3757" w:rsidRDefault="00EB3757" w:rsidP="000A3B42">
      <w:pPr>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248C99D5" w14:textId="0C1ADD53" w:rsidR="000A3B42" w:rsidRDefault="000A3B42" w:rsidP="00E8336F"/>
    <w:p w14:paraId="7DA9825B" w14:textId="6AFAC8A7" w:rsidR="00E8336F" w:rsidRDefault="00E8336F" w:rsidP="00E8336F"/>
    <w:p w14:paraId="31F0A894" w14:textId="77777777" w:rsidR="00E8336F" w:rsidRDefault="00E8336F" w:rsidP="00E8336F"/>
    <w:p w14:paraId="43802414" w14:textId="5D7D3732"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41F0C2B2" w14:textId="787FFD9E" w:rsidR="000A3B42" w:rsidRDefault="000A3B42" w:rsidP="00E8336F">
      <w:pPr>
        <w:ind w:left="720" w:hanging="720"/>
      </w:pPr>
    </w:p>
    <w:p w14:paraId="61319E04" w14:textId="4787F6F7" w:rsidR="00E8336F" w:rsidRDefault="00E8336F" w:rsidP="00E8336F">
      <w:pPr>
        <w:ind w:left="720" w:hanging="720"/>
      </w:pPr>
    </w:p>
    <w:p w14:paraId="461A30B4" w14:textId="77777777" w:rsidR="00E8336F" w:rsidRDefault="00E8336F" w:rsidP="00E8336F">
      <w:pPr>
        <w:ind w:left="720" w:hanging="720"/>
      </w:pPr>
    </w:p>
    <w:p w14:paraId="06172987" w14:textId="25F4F892" w:rsidR="00856D02" w:rsidRDefault="00856D02" w:rsidP="000A3B42">
      <w:pPr>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27B347B0" w14:textId="75CB5476" w:rsidR="000A3B42" w:rsidRDefault="000A3B42" w:rsidP="00E8336F"/>
    <w:p w14:paraId="1474225D" w14:textId="4657080D" w:rsidR="00E8336F" w:rsidRDefault="00E8336F" w:rsidP="00E8336F"/>
    <w:p w14:paraId="13DCB264" w14:textId="77777777" w:rsidR="00E8336F" w:rsidRDefault="00E8336F" w:rsidP="00E8336F"/>
    <w:p w14:paraId="6378D25A" w14:textId="57B07632" w:rsidR="00570658" w:rsidRPr="00F93E7B" w:rsidRDefault="00570658" w:rsidP="000A3B42">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1944579A" w14:textId="14B46DBD" w:rsidR="000A3B42" w:rsidRDefault="000A3B42" w:rsidP="00E8336F"/>
    <w:p w14:paraId="68E2A31B" w14:textId="59982C88" w:rsidR="00E8336F" w:rsidRDefault="00E8336F" w:rsidP="00E8336F"/>
    <w:p w14:paraId="3DF1428F" w14:textId="77777777" w:rsidR="00E8336F" w:rsidRDefault="00E8336F" w:rsidP="00E8336F"/>
    <w:p w14:paraId="41A0CCB3" w14:textId="380B0179" w:rsidR="00856D02" w:rsidRPr="00856D02" w:rsidRDefault="00856D02" w:rsidP="000A3B42">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76504B49" w14:textId="6B934A07" w:rsidR="000A3B42" w:rsidRDefault="000A3B42" w:rsidP="00E8336F"/>
    <w:p w14:paraId="0C8BE5D5" w14:textId="6DFCD672" w:rsidR="00E8336F" w:rsidRDefault="00E8336F" w:rsidP="00E8336F"/>
    <w:p w14:paraId="17BBCADA" w14:textId="77777777" w:rsidR="00E8336F" w:rsidRDefault="00E8336F" w:rsidP="00E8336F"/>
    <w:p w14:paraId="1DE82BCB" w14:textId="27BB4E96"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591785BB" w14:textId="77777777" w:rsidR="000A3B42" w:rsidRDefault="000A3B42" w:rsidP="00785221">
      <w:pPr>
        <w:spacing w:line="480" w:lineRule="auto"/>
        <w:ind w:left="720" w:hanging="720"/>
      </w:pPr>
    </w:p>
    <w:p w14:paraId="2A0FC2BF" w14:textId="6EE4C2F1" w:rsidR="00856D02" w:rsidRPr="00856D02" w:rsidRDefault="00856D02" w:rsidP="000A3B42">
      <w:pPr>
        <w:ind w:left="720" w:hanging="720"/>
      </w:pPr>
      <w:r w:rsidRPr="00856D02">
        <w:lastRenderedPageBreak/>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561DFE53" w14:textId="1A61D55B" w:rsidR="000A3B42" w:rsidRDefault="000A3B42" w:rsidP="00E8336F"/>
    <w:p w14:paraId="3642B477" w14:textId="3811F9BF" w:rsidR="00E8336F" w:rsidRDefault="00E8336F" w:rsidP="00E8336F"/>
    <w:p w14:paraId="24A6D6ED" w14:textId="77777777" w:rsidR="00E8336F" w:rsidRDefault="00E8336F" w:rsidP="00E8336F"/>
    <w:p w14:paraId="7DDB1F87" w14:textId="6E7D4070"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52EF4E4A" w14:textId="2F9000F7" w:rsidR="000A3B42" w:rsidRDefault="000A3B42" w:rsidP="00E8336F"/>
    <w:p w14:paraId="4281C66B" w14:textId="07A5C3AD" w:rsidR="00E8336F" w:rsidRDefault="00E8336F" w:rsidP="00E8336F"/>
    <w:p w14:paraId="7D507E4A" w14:textId="77777777" w:rsidR="00E8336F" w:rsidRDefault="00E8336F" w:rsidP="00E8336F"/>
    <w:p w14:paraId="601C722D" w14:textId="0B262F40" w:rsidR="00856D02" w:rsidRPr="00856D02" w:rsidRDefault="00856D02" w:rsidP="000A3B42">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60278668" w14:textId="1409D0CD" w:rsidR="00785221" w:rsidRDefault="00785221" w:rsidP="00E8336F"/>
    <w:p w14:paraId="579BFBF3" w14:textId="161D6AF4" w:rsidR="00E8336F" w:rsidRDefault="00E8336F" w:rsidP="00E8336F"/>
    <w:p w14:paraId="019CC5AC" w14:textId="77777777" w:rsidR="00E8336F" w:rsidRDefault="00E8336F" w:rsidP="00E8336F"/>
    <w:p w14:paraId="40B562BD" w14:textId="57C29DAB" w:rsidR="00570658" w:rsidRDefault="00570658" w:rsidP="00785221">
      <w:pPr>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1BD46ACA" w14:textId="7657FF58" w:rsidR="000A3B42" w:rsidRDefault="000A3B42" w:rsidP="00E8336F"/>
    <w:p w14:paraId="28EBC516" w14:textId="77F4B495" w:rsidR="00E8336F" w:rsidRDefault="00E8336F" w:rsidP="00E8336F"/>
    <w:p w14:paraId="01C09EEF" w14:textId="77777777" w:rsidR="00E8336F" w:rsidRDefault="00E8336F" w:rsidP="00E8336F"/>
    <w:p w14:paraId="3E551A50" w14:textId="4C7ABDE9" w:rsidR="00856D02" w:rsidRPr="00D30470" w:rsidRDefault="00856D02" w:rsidP="000A3B42">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FB04BA5" w14:textId="559DF264" w:rsidR="000A3B42" w:rsidRDefault="000A3B42" w:rsidP="00E8336F"/>
    <w:p w14:paraId="2768CFAE" w14:textId="7AF41F86" w:rsidR="00E8336F" w:rsidRDefault="00E8336F" w:rsidP="00E8336F"/>
    <w:p w14:paraId="026A454E" w14:textId="77777777" w:rsidR="00E8336F" w:rsidRDefault="00E8336F" w:rsidP="00E8336F"/>
    <w:p w14:paraId="61DF5377" w14:textId="6D54F7B8" w:rsidR="00856D02" w:rsidRDefault="00856D02" w:rsidP="000A3B42">
      <w:pPr>
        <w:ind w:left="720" w:hanging="720"/>
      </w:pPr>
      <w:r w:rsidRPr="00856D02">
        <w:t>Raven, J. C. (1936). Mental tests used in genetic studies: The performance of related individuals on tests mainly educative and mainly reproductive. MSc Thesis of University of London.</w:t>
      </w:r>
    </w:p>
    <w:p w14:paraId="43A2A8C8" w14:textId="41F16AEC" w:rsidR="000A3B42" w:rsidRDefault="000A3B42" w:rsidP="00E8336F"/>
    <w:p w14:paraId="659FB24E" w14:textId="3A88519F" w:rsidR="00E8336F" w:rsidRDefault="00E8336F" w:rsidP="00E8336F"/>
    <w:p w14:paraId="1AB02132" w14:textId="77777777" w:rsidR="00E8336F" w:rsidRDefault="00E8336F" w:rsidP="00E8336F"/>
    <w:p w14:paraId="1FEDAC7E" w14:textId="2A3B651C" w:rsidR="008110AB" w:rsidRPr="008110AB" w:rsidRDefault="008110AB" w:rsidP="000A3B42">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3E79AD85" w14:textId="71F64C3C" w:rsidR="000A3B42" w:rsidRDefault="000A3B42" w:rsidP="00E8336F"/>
    <w:p w14:paraId="10D7882B" w14:textId="378FA287" w:rsidR="00E8336F" w:rsidRDefault="00E8336F" w:rsidP="00E8336F"/>
    <w:p w14:paraId="1C5AE4C5" w14:textId="77777777" w:rsidR="00E8336F" w:rsidRDefault="00E8336F" w:rsidP="00E8336F"/>
    <w:p w14:paraId="6BEB4CB3" w14:textId="3F01ADEA" w:rsidR="00856D02" w:rsidRPr="00856D02" w:rsidRDefault="00856D02" w:rsidP="000A3B42">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27EECDE6" w14:textId="77777777" w:rsidR="000A3B42" w:rsidRDefault="000A3B42" w:rsidP="00785221">
      <w:pPr>
        <w:spacing w:line="480" w:lineRule="auto"/>
      </w:pPr>
    </w:p>
    <w:p w14:paraId="06F0F0AC" w14:textId="70953A69" w:rsidR="00856D02" w:rsidRPr="00856D02" w:rsidRDefault="00856D02" w:rsidP="000A3B42">
      <w:pPr>
        <w:ind w:left="720" w:hanging="720"/>
      </w:pPr>
      <w:r w:rsidRPr="00856D02">
        <w:lastRenderedPageBreak/>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7A77D858" w14:textId="6607173B" w:rsidR="000A3B42" w:rsidRDefault="000A3B42" w:rsidP="00E8336F"/>
    <w:p w14:paraId="39131F15" w14:textId="2D9C2AA4" w:rsidR="00E8336F" w:rsidRDefault="00E8336F" w:rsidP="00E8336F"/>
    <w:p w14:paraId="1E44A777" w14:textId="0E644198" w:rsidR="00E8336F" w:rsidRDefault="00E8336F" w:rsidP="00E8336F"/>
    <w:p w14:paraId="644DAC95" w14:textId="48E45403"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346F566D" w14:textId="373528A1" w:rsidR="000A3B42" w:rsidRDefault="000A3B42" w:rsidP="00E8336F"/>
    <w:p w14:paraId="0D647C1D" w14:textId="62FA0CEB" w:rsidR="00E8336F" w:rsidRDefault="00E8336F" w:rsidP="00E8336F"/>
    <w:p w14:paraId="2DCE8FE7" w14:textId="77777777" w:rsidR="00E8336F" w:rsidRDefault="00E8336F" w:rsidP="00E8336F"/>
    <w:p w14:paraId="1D741733" w14:textId="786E2431"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6AB9E872" w14:textId="68736669" w:rsidR="000A3B42" w:rsidRDefault="000A3B42" w:rsidP="00E8336F"/>
    <w:p w14:paraId="2E2CADA7" w14:textId="030E9B8A" w:rsidR="00E8336F" w:rsidRDefault="00E8336F" w:rsidP="00E8336F"/>
    <w:p w14:paraId="6271B5A1" w14:textId="77777777" w:rsidR="00E8336F" w:rsidRDefault="00E8336F" w:rsidP="00E8336F"/>
    <w:p w14:paraId="23421B79" w14:textId="31FA4F1D"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2E0E835" w14:textId="5A59805C"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14:paraId="24B7B420" w14:textId="368602CC" w:rsidR="00682F1D" w:rsidRDefault="00682F1D" w:rsidP="00682F1D">
      <w:pPr>
        <w:spacing w:line="480" w:lineRule="auto"/>
        <w:jc w:val="center"/>
        <w:rPr>
          <w:b/>
          <w:bCs/>
        </w:rPr>
      </w:pPr>
    </w:p>
    <w:p w14:paraId="4E261769" w14:textId="77777777" w:rsidR="00682F1D" w:rsidRPr="00911471" w:rsidRDefault="00682F1D" w:rsidP="00682F1D">
      <w:pPr>
        <w:spacing w:line="480" w:lineRule="auto"/>
        <w:jc w:val="center"/>
      </w:pPr>
    </w:p>
    <w:p w14:paraId="00A21A44" w14:textId="7FF37B2A" w:rsidR="00682F1D" w:rsidRDefault="00682F1D" w:rsidP="00682F1D">
      <w:pPr>
        <w:jc w:val="center"/>
        <w:rPr>
          <w:rFonts w:ascii="-webkit-standard" w:hAnsi="-webkit-standard"/>
          <w:color w:val="000000"/>
        </w:rPr>
      </w:pPr>
      <w:r>
        <w:rPr>
          <w:rFonts w:ascii="-webkit-standard" w:hAnsi="-webkit-standard"/>
          <w:b/>
          <w:bCs/>
          <w:color w:val="000000"/>
        </w:rPr>
        <w:fldChar w:fldCharType="begin"/>
      </w:r>
      <w:r>
        <w:rPr>
          <w:rFonts w:ascii="-webkit-standard" w:hAnsi="-webkit-standard"/>
          <w:b/>
          <w:bCs/>
          <w:color w:val="000000"/>
        </w:rPr>
        <w:instrText xml:space="preserve"> INCLUDEPICTURE "/var/folders/s5/s1zsybd52szg217d1r34045m0000gn/T/com.microsoft.Word/WebArchiveCopyPasteTempFiles/cidimage0.png" \* MERGEFORMATINET </w:instrText>
      </w:r>
      <w:r>
        <w:rPr>
          <w:rFonts w:ascii="-webkit-standard" w:hAnsi="-webkit-standard"/>
          <w:b/>
          <w:bCs/>
          <w:color w:val="000000"/>
        </w:rPr>
        <w:fldChar w:fldCharType="separate"/>
      </w:r>
      <w:r>
        <w:rPr>
          <w:rFonts w:ascii="-webkit-standard" w:hAnsi="-webkit-standard"/>
          <w:b/>
          <w:bCs/>
          <w:noProof/>
          <w:color w:val="000000"/>
        </w:rPr>
        <w:drawing>
          <wp:inline distT="0" distB="0" distL="0" distR="0" wp14:anchorId="0A6C87CB" wp14:editId="37B705BC">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r>
        <w:rPr>
          <w:rFonts w:ascii="-webkit-standard" w:hAnsi="-webkit-standard"/>
          <w:b/>
          <w:bCs/>
          <w:color w:val="000000"/>
        </w:rPr>
        <w:fldChar w:fldCharType="end"/>
      </w:r>
    </w:p>
    <w:p w14:paraId="022BD69B" w14:textId="2B26B88A"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14:paraId="07825D94" w14:textId="2F4CA945" w:rsidR="00B00A52" w:rsidRDefault="00B00A52">
      <w:pPr>
        <w:rPr>
          <w:color w:val="000000"/>
        </w:rPr>
      </w:pPr>
    </w:p>
    <w:p w14:paraId="72C92F41" w14:textId="5FD00A18" w:rsidR="00B00A52" w:rsidRDefault="00B00A52" w:rsidP="00682F1D">
      <w:r>
        <w:rPr>
          <w:noProof/>
        </w:rPr>
        <w:drawing>
          <wp:inline distT="0" distB="0" distL="0" distR="0" wp14:anchorId="3B4DB29F" wp14:editId="4002E3F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14:paraId="4B2012C2" w14:textId="77777777" w:rsidR="00B00A52" w:rsidRDefault="00B00A52">
      <w:r>
        <w:br w:type="page"/>
      </w:r>
    </w:p>
    <w:p w14:paraId="78834A8D" w14:textId="15EB6A77" w:rsidR="00B00A52" w:rsidRDefault="00B00A52" w:rsidP="00682F1D">
      <w:r>
        <w:rPr>
          <w:noProof/>
        </w:rPr>
        <w:lastRenderedPageBreak/>
        <w:drawing>
          <wp:inline distT="0" distB="0" distL="0" distR="0" wp14:anchorId="6E9FD78A" wp14:editId="0900ADCE">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14:paraId="03601C05" w14:textId="77777777" w:rsidR="00B00A52" w:rsidRDefault="00B00A52">
      <w:r>
        <w:br w:type="page"/>
      </w:r>
    </w:p>
    <w:p w14:paraId="164CA890" w14:textId="4293239F" w:rsidR="00B00A52" w:rsidRDefault="00B00A52" w:rsidP="00682F1D">
      <w:r>
        <w:rPr>
          <w:noProof/>
        </w:rPr>
        <w:lastRenderedPageBreak/>
        <w:drawing>
          <wp:inline distT="0" distB="0" distL="0" distR="0" wp14:anchorId="3CDB6AED" wp14:editId="43544BB9">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21CA6F2B" w14:textId="77777777" w:rsidR="00B00A52" w:rsidRDefault="00B00A52">
      <w:r>
        <w:br w:type="page"/>
      </w:r>
    </w:p>
    <w:p w14:paraId="44E28EF5" w14:textId="77777777" w:rsidR="00B00A52" w:rsidRDefault="00B00A52" w:rsidP="00682F1D"/>
    <w:p w14:paraId="62E304EF" w14:textId="77777777" w:rsidR="00B00A52" w:rsidRDefault="00B00A52">
      <w:r>
        <w:rPr>
          <w:noProof/>
        </w:rPr>
        <w:drawing>
          <wp:inline distT="0" distB="0" distL="0" distR="0" wp14:anchorId="0EB71096" wp14:editId="7589800A">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7452971A" w14:textId="77777777" w:rsidR="00B00A52" w:rsidRDefault="00B00A52">
      <w:r>
        <w:br w:type="page"/>
      </w:r>
    </w:p>
    <w:p w14:paraId="5D931879" w14:textId="77777777" w:rsidR="00B00A52" w:rsidRDefault="00B00A52">
      <w:r>
        <w:rPr>
          <w:noProof/>
        </w:rPr>
        <w:lastRenderedPageBreak/>
        <w:drawing>
          <wp:inline distT="0" distB="0" distL="0" distR="0" wp14:anchorId="00F9AC83" wp14:editId="2DA15429">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6">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14:paraId="0C104AC7" w14:textId="77777777" w:rsidR="00B00A52" w:rsidRDefault="00B00A52">
      <w:r>
        <w:br w:type="page"/>
      </w:r>
    </w:p>
    <w:p w14:paraId="19B79714" w14:textId="5D30BC5D" w:rsidR="00B00A52" w:rsidRDefault="00B00A52">
      <w:r>
        <w:rPr>
          <w:noProof/>
        </w:rPr>
        <w:lastRenderedPageBreak/>
        <w:drawing>
          <wp:inline distT="0" distB="0" distL="0" distR="0" wp14:anchorId="31B731E0" wp14:editId="05E7C42C">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14:anchorId="6075160A" wp14:editId="29AE98A7">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14:paraId="152AF8ED" w14:textId="77777777" w:rsidR="00B00A52" w:rsidRDefault="00B00A52"/>
    <w:p w14:paraId="0C937A62" w14:textId="45F51F1A" w:rsidR="00B00A52" w:rsidRDefault="00B00A52" w:rsidP="00682F1D">
      <w:r>
        <w:rPr>
          <w:noProof/>
        </w:rPr>
        <w:lastRenderedPageBreak/>
        <w:drawing>
          <wp:inline distT="0" distB="0" distL="0" distR="0" wp14:anchorId="03D07F65" wp14:editId="1B1C8E15">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14:paraId="67B6FB8A" w14:textId="77777777" w:rsidR="00B00A52" w:rsidRDefault="00B00A52">
      <w:r>
        <w:br w:type="page"/>
      </w:r>
    </w:p>
    <w:p w14:paraId="491501DC" w14:textId="06B37451" w:rsidR="00B00A52" w:rsidRDefault="00B00A52" w:rsidP="00682F1D">
      <w:r>
        <w:rPr>
          <w:noProof/>
        </w:rPr>
        <w:lastRenderedPageBreak/>
        <w:drawing>
          <wp:inline distT="0" distB="0" distL="0" distR="0" wp14:anchorId="72C7E5D7" wp14:editId="40A958CF">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D81FC67" w14:textId="77777777" w:rsidR="00B00A52" w:rsidRDefault="00B00A52">
      <w:r>
        <w:br w:type="page"/>
      </w:r>
    </w:p>
    <w:p w14:paraId="6E1DC24A" w14:textId="4C27BEEA" w:rsidR="00B00A52" w:rsidRDefault="00B00A52" w:rsidP="00682F1D">
      <w:r>
        <w:rPr>
          <w:noProof/>
        </w:rPr>
        <w:lastRenderedPageBreak/>
        <w:drawing>
          <wp:inline distT="0" distB="0" distL="0" distR="0" wp14:anchorId="1B73AE91" wp14:editId="717F0BE1">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14:paraId="2BD3EB4E" w14:textId="77777777" w:rsidR="00B00A52" w:rsidRDefault="00B00A52">
      <w:r>
        <w:br w:type="page"/>
      </w:r>
    </w:p>
    <w:p w14:paraId="03ED92DC" w14:textId="13B874A6" w:rsidR="00B00A52" w:rsidRDefault="00B00A52" w:rsidP="00682F1D">
      <w:r>
        <w:rPr>
          <w:noProof/>
        </w:rPr>
        <w:lastRenderedPageBreak/>
        <w:drawing>
          <wp:inline distT="0" distB="0" distL="0" distR="0" wp14:anchorId="465895C5" wp14:editId="4AD44012">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14:paraId="265FB7C8" w14:textId="77777777" w:rsidR="00B00A52" w:rsidRDefault="00B00A52">
      <w:r>
        <w:br w:type="page"/>
      </w:r>
    </w:p>
    <w:p w14:paraId="72C892E6" w14:textId="24208F4D" w:rsidR="00B00A52" w:rsidRDefault="00B00A52" w:rsidP="00682F1D">
      <w:r>
        <w:rPr>
          <w:noProof/>
        </w:rPr>
        <w:lastRenderedPageBreak/>
        <w:drawing>
          <wp:inline distT="0" distB="0" distL="0" distR="0" wp14:anchorId="6FD61934" wp14:editId="1ABA5E38">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1026327A" w14:textId="77777777" w:rsidR="00B00A52" w:rsidRDefault="00B00A52">
      <w:r>
        <w:br w:type="page"/>
      </w:r>
    </w:p>
    <w:p w14:paraId="4C9FA8EE" w14:textId="7D7BDF27" w:rsidR="00B00A52" w:rsidRDefault="00B00A52" w:rsidP="00682F1D">
      <w:r>
        <w:rPr>
          <w:noProof/>
        </w:rPr>
        <w:lastRenderedPageBreak/>
        <w:drawing>
          <wp:inline distT="0" distB="0" distL="0" distR="0" wp14:anchorId="13FDEB2F" wp14:editId="5D4BC371">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14:paraId="142CCC2A" w14:textId="77777777" w:rsidR="00B00A52" w:rsidRDefault="00B00A52">
      <w:r>
        <w:br w:type="page"/>
      </w:r>
    </w:p>
    <w:p w14:paraId="11A18BC6" w14:textId="66A455B3" w:rsidR="00B00A52" w:rsidRDefault="00B00A52" w:rsidP="00682F1D">
      <w:r>
        <w:rPr>
          <w:noProof/>
        </w:rPr>
        <w:lastRenderedPageBreak/>
        <w:drawing>
          <wp:inline distT="0" distB="0" distL="0" distR="0" wp14:anchorId="6AB5AA35" wp14:editId="2EE469AD">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4978A300" w14:textId="77777777" w:rsidR="00B00A52" w:rsidRDefault="00B00A52">
      <w:r>
        <w:br w:type="page"/>
      </w:r>
    </w:p>
    <w:p w14:paraId="0351728E" w14:textId="18C38699" w:rsidR="00B00A52" w:rsidRDefault="00B00A52" w:rsidP="00682F1D">
      <w:r>
        <w:rPr>
          <w:noProof/>
        </w:rPr>
        <w:lastRenderedPageBreak/>
        <w:drawing>
          <wp:inline distT="0" distB="0" distL="0" distR="0" wp14:anchorId="68DECF6B" wp14:editId="6E92BECA">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14:paraId="200F561A" w14:textId="77777777" w:rsidR="00B00A52" w:rsidRDefault="00B00A52">
      <w:r>
        <w:br w:type="page"/>
      </w:r>
    </w:p>
    <w:p w14:paraId="4DD8FF36" w14:textId="634ACBED" w:rsidR="00B00A52" w:rsidRDefault="00B00A52" w:rsidP="00682F1D">
      <w:r>
        <w:rPr>
          <w:noProof/>
        </w:rPr>
        <w:lastRenderedPageBreak/>
        <w:drawing>
          <wp:inline distT="0" distB="0" distL="0" distR="0" wp14:anchorId="44FFD622" wp14:editId="59C8D9B3">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477E31B1" w14:textId="77777777" w:rsidR="00B00A52" w:rsidRDefault="00B00A52">
      <w:r>
        <w:br w:type="page"/>
      </w:r>
    </w:p>
    <w:p w14:paraId="5F1EF620" w14:textId="77777777" w:rsidR="00B00A52" w:rsidRDefault="00B00A52" w:rsidP="00682F1D">
      <w:r>
        <w:rPr>
          <w:noProof/>
        </w:rPr>
        <w:lastRenderedPageBreak/>
        <w:drawing>
          <wp:inline distT="0" distB="0" distL="0" distR="0" wp14:anchorId="0550AE5F" wp14:editId="6B211B94">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09D8F565" w14:textId="0BAC5DEB" w:rsidR="00B00A52" w:rsidRDefault="00B00A52">
      <w:r>
        <w:br w:type="page"/>
      </w:r>
    </w:p>
    <w:p w14:paraId="6E9BBDE2" w14:textId="5C3CB6FD" w:rsidR="00B00A52" w:rsidRDefault="00B00A52" w:rsidP="00682F1D">
      <w:r>
        <w:rPr>
          <w:noProof/>
        </w:rPr>
        <w:lastRenderedPageBreak/>
        <w:drawing>
          <wp:inline distT="0" distB="0" distL="0" distR="0" wp14:anchorId="5799D65C" wp14:editId="6BC740CE">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14:paraId="2044EB58" w14:textId="77777777" w:rsidR="00B00A52" w:rsidRDefault="00B00A52">
      <w:r>
        <w:br w:type="page"/>
      </w:r>
    </w:p>
    <w:p w14:paraId="72F2809B" w14:textId="49386E97" w:rsidR="00B00A52" w:rsidRDefault="00B00A52" w:rsidP="00682F1D">
      <w:r>
        <w:rPr>
          <w:noProof/>
        </w:rPr>
        <w:lastRenderedPageBreak/>
        <w:drawing>
          <wp:inline distT="0" distB="0" distL="0" distR="0" wp14:anchorId="4555F480" wp14:editId="53941466">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14F77C04" w14:textId="77777777" w:rsidR="00B00A52" w:rsidRDefault="00B00A52">
      <w:r>
        <w:br w:type="page"/>
      </w:r>
    </w:p>
    <w:p w14:paraId="0277CE77" w14:textId="07EECEAA" w:rsidR="00B00A52" w:rsidRDefault="00B00A52" w:rsidP="00682F1D">
      <w:r>
        <w:rPr>
          <w:noProof/>
        </w:rPr>
        <w:lastRenderedPageBreak/>
        <w:drawing>
          <wp:inline distT="0" distB="0" distL="0" distR="0" wp14:anchorId="5237A28C" wp14:editId="7B41B10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14:paraId="6F7B0F12" w14:textId="77777777" w:rsidR="00B00A52" w:rsidRDefault="00B00A52">
      <w:r>
        <w:br w:type="page"/>
      </w:r>
    </w:p>
    <w:p w14:paraId="33E8E03A" w14:textId="4A60BAFF" w:rsidR="00B00A52" w:rsidRDefault="00B00A52" w:rsidP="00682F1D">
      <w:r>
        <w:rPr>
          <w:noProof/>
        </w:rPr>
        <w:lastRenderedPageBreak/>
        <w:drawing>
          <wp:inline distT="0" distB="0" distL="0" distR="0" wp14:anchorId="4254415E" wp14:editId="38076C34">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2">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14:paraId="7BF2B3EE" w14:textId="77777777" w:rsidR="00B00A52" w:rsidRDefault="00B00A52">
      <w:r>
        <w:br w:type="page"/>
      </w:r>
    </w:p>
    <w:p w14:paraId="0AD5E28C" w14:textId="6FBBBD47" w:rsidR="00B00A52" w:rsidRDefault="00B00A52" w:rsidP="00682F1D">
      <w:r>
        <w:rPr>
          <w:noProof/>
        </w:rPr>
        <w:lastRenderedPageBreak/>
        <w:drawing>
          <wp:inline distT="0" distB="0" distL="0" distR="0" wp14:anchorId="08121A68" wp14:editId="7AE18C89">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14:paraId="10594176" w14:textId="77777777" w:rsidR="00B00A52" w:rsidRDefault="00B00A52">
      <w:r>
        <w:br w:type="page"/>
      </w:r>
    </w:p>
    <w:p w14:paraId="60A9DE23" w14:textId="0F2F63B3" w:rsidR="00B00A52" w:rsidRDefault="00B00A52" w:rsidP="00682F1D">
      <w:r>
        <w:rPr>
          <w:noProof/>
        </w:rPr>
        <w:lastRenderedPageBreak/>
        <w:drawing>
          <wp:inline distT="0" distB="0" distL="0" distR="0" wp14:anchorId="464632BE" wp14:editId="6B5B0553">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4">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14:paraId="28109662" w14:textId="77777777" w:rsidR="00B00A52" w:rsidRDefault="00B00A52">
      <w:r>
        <w:br w:type="page"/>
      </w:r>
    </w:p>
    <w:p w14:paraId="6D772766" w14:textId="7BD98A74" w:rsidR="00EF7398" w:rsidRPr="00682F1D" w:rsidRDefault="00B00A52" w:rsidP="00682F1D">
      <w:r>
        <w:rPr>
          <w:noProof/>
        </w:rPr>
        <w:lastRenderedPageBreak/>
        <w:drawing>
          <wp:inline distT="0" distB="0" distL="0" distR="0" wp14:anchorId="63A18F6E" wp14:editId="42B9955B">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488F9" w14:textId="77777777" w:rsidR="00D13628" w:rsidRDefault="00D13628">
      <w:r>
        <w:separator/>
      </w:r>
    </w:p>
  </w:endnote>
  <w:endnote w:type="continuationSeparator" w:id="0">
    <w:p w14:paraId="2CDA4397" w14:textId="77777777" w:rsidR="00D13628" w:rsidRDefault="00D136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31098D" w:rsidRDefault="0031098D"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31098D" w:rsidRDefault="0031098D">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E364C" w14:textId="77777777" w:rsidR="00D13628" w:rsidRDefault="00D13628">
      <w:r>
        <w:separator/>
      </w:r>
    </w:p>
  </w:footnote>
  <w:footnote w:type="continuationSeparator" w:id="0">
    <w:p w14:paraId="3AFCA2DD" w14:textId="77777777" w:rsidR="00D13628" w:rsidRDefault="00D136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2C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46B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4CA"/>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4FAC"/>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16E2"/>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67F69"/>
    <w:rsid w:val="009736BD"/>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2C7"/>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3628"/>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336F"/>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450D"/>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 w:type="character" w:styleId="UnresolvedMention">
    <w:name w:val="Unresolved Mention"/>
    <w:basedOn w:val="DefaultParagraphFont"/>
    <w:uiPriority w:val="99"/>
    <w:semiHidden/>
    <w:unhideWhenUsed/>
    <w:rsid w:val="00F64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3.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microsoft.com/office/2007/relationships/hdphoto" Target="media/hdphoto4.wdp"/><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28881626-08B0-B044-93CC-EEC432A4E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25</TotalTime>
  <Pages>63</Pages>
  <Words>7728</Words>
  <Characters>44055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51680</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7</cp:revision>
  <cp:lastPrinted>2018-10-05T18:38:00Z</cp:lastPrinted>
  <dcterms:created xsi:type="dcterms:W3CDTF">2019-08-02T00:18:00Z</dcterms:created>
  <dcterms:modified xsi:type="dcterms:W3CDTF">2019-08-03T20:16:00Z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